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DE343" w14:textId="0CB6BEC4" w:rsidR="00074D3B" w:rsidRPr="000622A2" w:rsidRDefault="00032F7B" w:rsidP="00110405">
      <w:pPr>
        <w:pStyle w:val="DeckblattTitel1"/>
        <w:rPr>
          <w:color w:val="00659C"/>
          <w:lang w:val="en-GB"/>
        </w:rPr>
      </w:pPr>
      <w:r>
        <w:rPr>
          <w:color w:val="00659C"/>
          <w:lang w:val="en-GB"/>
        </w:rPr>
        <w:t>Biodex Data Management System</w:t>
      </w:r>
    </w:p>
    <w:p w14:paraId="67EC50BF" w14:textId="77777777" w:rsidR="000622A2" w:rsidRDefault="000622A2" w:rsidP="00110405">
      <w:pPr>
        <w:pStyle w:val="DeckblattTitel2"/>
        <w:rPr>
          <w:color w:val="00659C"/>
          <w:lang w:val="en-GB"/>
        </w:rPr>
      </w:pPr>
    </w:p>
    <w:p w14:paraId="6FE28E2B" w14:textId="37F9BC28" w:rsidR="000622A2" w:rsidRPr="000622A2" w:rsidRDefault="000622A2" w:rsidP="00110405">
      <w:pPr>
        <w:pStyle w:val="DeckblattTitel2"/>
        <w:rPr>
          <w:color w:val="00659C"/>
          <w:lang w:val="en-GB"/>
        </w:rPr>
      </w:pPr>
      <w:r w:rsidRPr="000622A2">
        <w:rPr>
          <w:color w:val="00659C"/>
          <w:lang w:val="en-GB"/>
        </w:rPr>
        <w:t>Semester:</w:t>
      </w:r>
      <w:r w:rsidR="00032F7B">
        <w:rPr>
          <w:color w:val="00659C"/>
          <w:lang w:val="en-GB"/>
        </w:rPr>
        <w:t xml:space="preserve"> </w:t>
      </w:r>
      <w:r w:rsidR="006130E6">
        <w:rPr>
          <w:color w:val="00659C"/>
          <w:lang w:val="en-GB"/>
        </w:rPr>
        <w:t>4-5</w:t>
      </w:r>
    </w:p>
    <w:p w14:paraId="6174FF34" w14:textId="77777777" w:rsidR="0091134F" w:rsidRPr="000622A2" w:rsidRDefault="0091134F" w:rsidP="007B5D07">
      <w:pPr>
        <w:rPr>
          <w:lang w:val="en-GB"/>
        </w:rPr>
      </w:pPr>
    </w:p>
    <w:p w14:paraId="606F6A32" w14:textId="77777777" w:rsidR="007D2342" w:rsidRPr="007D2342" w:rsidRDefault="007D2342" w:rsidP="007D2342">
      <w:pPr>
        <w:pStyle w:val="berschrift3"/>
        <w:rPr>
          <w:color w:val="00659C"/>
          <w:lang w:val="en-GB"/>
        </w:rPr>
      </w:pPr>
      <w:bookmarkStart w:id="0" w:name="_Toc18923250"/>
      <w:r w:rsidRPr="007D2342">
        <w:rPr>
          <w:color w:val="00659C"/>
          <w:lang w:val="en-GB"/>
        </w:rPr>
        <w:t>Group Members:</w:t>
      </w:r>
      <w:bookmarkEnd w:id="0"/>
    </w:p>
    <w:tbl>
      <w:tblPr>
        <w:tblStyle w:val="Tabellenraster"/>
        <w:tblW w:w="0" w:type="auto"/>
        <w:tblLook w:val="04A0" w:firstRow="1" w:lastRow="0" w:firstColumn="1" w:lastColumn="0" w:noHBand="0" w:noVBand="1"/>
      </w:tblPr>
      <w:tblGrid>
        <w:gridCol w:w="2802"/>
        <w:gridCol w:w="3118"/>
        <w:gridCol w:w="3934"/>
      </w:tblGrid>
      <w:tr w:rsidR="007D2342" w:rsidRPr="007D2342" w14:paraId="66ED191A" w14:textId="77777777" w:rsidTr="007D2342">
        <w:tc>
          <w:tcPr>
            <w:tcW w:w="2802" w:type="dxa"/>
            <w:shd w:val="clear" w:color="auto" w:fill="00659C"/>
            <w:vAlign w:val="center"/>
          </w:tcPr>
          <w:p w14:paraId="2D49E71E"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07343368"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78A4D786"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57C8E44F" w14:textId="77777777" w:rsidTr="007D2342">
        <w:tc>
          <w:tcPr>
            <w:tcW w:w="2802" w:type="dxa"/>
            <w:vAlign w:val="center"/>
          </w:tcPr>
          <w:p w14:paraId="30E8EA2A" w14:textId="2639ED4E" w:rsidR="007D2342" w:rsidRDefault="00CA5D37" w:rsidP="00440C3E">
            <w:pPr>
              <w:rPr>
                <w:lang w:val="en-GB"/>
              </w:rPr>
            </w:pPr>
            <w:r>
              <w:rPr>
                <w:lang w:val="en-GB"/>
              </w:rPr>
              <w:t>Paul</w:t>
            </w:r>
          </w:p>
        </w:tc>
        <w:tc>
          <w:tcPr>
            <w:tcW w:w="3118" w:type="dxa"/>
            <w:vAlign w:val="center"/>
          </w:tcPr>
          <w:p w14:paraId="726C206D" w14:textId="02BB9A2D" w:rsidR="007D2342" w:rsidRDefault="00CA5D37" w:rsidP="00440C3E">
            <w:pPr>
              <w:rPr>
                <w:lang w:val="en-GB"/>
              </w:rPr>
            </w:pPr>
            <w:proofErr w:type="spellStart"/>
            <w:r>
              <w:rPr>
                <w:lang w:val="en-GB"/>
              </w:rPr>
              <w:t>Luley</w:t>
            </w:r>
            <w:proofErr w:type="spellEnd"/>
          </w:p>
        </w:tc>
        <w:tc>
          <w:tcPr>
            <w:tcW w:w="3934" w:type="dxa"/>
            <w:vAlign w:val="center"/>
          </w:tcPr>
          <w:p w14:paraId="3924E744" w14:textId="0D46C7AF" w:rsidR="007D2342" w:rsidRDefault="004E6551" w:rsidP="00440C3E">
            <w:pPr>
              <w:rPr>
                <w:lang w:val="en-GB"/>
              </w:rPr>
            </w:pPr>
            <w:r>
              <w:rPr>
                <w:lang w:val="en-GB"/>
              </w:rPr>
              <w:t>be18b096@technikum-wien.at</w:t>
            </w:r>
          </w:p>
        </w:tc>
      </w:tr>
      <w:tr w:rsidR="007D2342" w14:paraId="308E3376" w14:textId="77777777" w:rsidTr="007D2342">
        <w:tc>
          <w:tcPr>
            <w:tcW w:w="2802" w:type="dxa"/>
            <w:vAlign w:val="center"/>
          </w:tcPr>
          <w:p w14:paraId="50EB84EA" w14:textId="2CFE60DB" w:rsidR="007D2342" w:rsidRDefault="004E6551" w:rsidP="00440C3E">
            <w:pPr>
              <w:rPr>
                <w:lang w:val="en-GB"/>
              </w:rPr>
            </w:pPr>
            <w:r>
              <w:rPr>
                <w:lang w:val="en-GB"/>
              </w:rPr>
              <w:t>Tobias</w:t>
            </w:r>
          </w:p>
        </w:tc>
        <w:tc>
          <w:tcPr>
            <w:tcW w:w="3118" w:type="dxa"/>
            <w:vAlign w:val="center"/>
          </w:tcPr>
          <w:p w14:paraId="7656D328" w14:textId="7C94F6DE" w:rsidR="007D2342" w:rsidRDefault="004E6551" w:rsidP="00440C3E">
            <w:pPr>
              <w:rPr>
                <w:lang w:val="en-GB"/>
              </w:rPr>
            </w:pPr>
            <w:proofErr w:type="spellStart"/>
            <w:r>
              <w:rPr>
                <w:lang w:val="en-GB"/>
              </w:rPr>
              <w:t>Gehrer</w:t>
            </w:r>
            <w:proofErr w:type="spellEnd"/>
          </w:p>
        </w:tc>
        <w:tc>
          <w:tcPr>
            <w:tcW w:w="3934" w:type="dxa"/>
            <w:vAlign w:val="center"/>
          </w:tcPr>
          <w:p w14:paraId="7BEF90AD" w14:textId="4E7A7A89" w:rsidR="007D2342" w:rsidRDefault="002F230F" w:rsidP="00440C3E">
            <w:pPr>
              <w:rPr>
                <w:lang w:val="en-GB"/>
              </w:rPr>
            </w:pPr>
            <w:r>
              <w:rPr>
                <w:lang w:val="en-GB"/>
              </w:rPr>
              <w:t>be</w:t>
            </w:r>
            <w:r w:rsidR="00575AD4">
              <w:rPr>
                <w:lang w:val="en-GB"/>
              </w:rPr>
              <w:t>18b095@technikum-wien.</w:t>
            </w:r>
            <w:r>
              <w:rPr>
                <w:lang w:val="en-GB"/>
              </w:rPr>
              <w:t>at</w:t>
            </w:r>
          </w:p>
        </w:tc>
      </w:tr>
      <w:tr w:rsidR="007D2342" w14:paraId="12050249" w14:textId="77777777" w:rsidTr="007D2342">
        <w:tc>
          <w:tcPr>
            <w:tcW w:w="2802" w:type="dxa"/>
            <w:vAlign w:val="center"/>
          </w:tcPr>
          <w:p w14:paraId="5A58FE06" w14:textId="23FB65A7" w:rsidR="007D2342" w:rsidRDefault="002F230F" w:rsidP="00440C3E">
            <w:pPr>
              <w:rPr>
                <w:lang w:val="en-GB"/>
              </w:rPr>
            </w:pPr>
            <w:r>
              <w:rPr>
                <w:lang w:val="en-GB"/>
              </w:rPr>
              <w:t>Rishad Arnab</w:t>
            </w:r>
          </w:p>
        </w:tc>
        <w:tc>
          <w:tcPr>
            <w:tcW w:w="3118" w:type="dxa"/>
            <w:vAlign w:val="center"/>
          </w:tcPr>
          <w:p w14:paraId="231602F3" w14:textId="643B1FD1" w:rsidR="007D2342" w:rsidRDefault="002F230F" w:rsidP="00440C3E">
            <w:pPr>
              <w:rPr>
                <w:lang w:val="en-GB"/>
              </w:rPr>
            </w:pPr>
            <w:r>
              <w:rPr>
                <w:lang w:val="en-GB"/>
              </w:rPr>
              <w:t>Howlader</w:t>
            </w:r>
          </w:p>
        </w:tc>
        <w:tc>
          <w:tcPr>
            <w:tcW w:w="3934" w:type="dxa"/>
            <w:vAlign w:val="center"/>
          </w:tcPr>
          <w:p w14:paraId="1E7BE4CB" w14:textId="17BD3CD8" w:rsidR="007D2342" w:rsidRDefault="00FC1B43" w:rsidP="00440C3E">
            <w:pPr>
              <w:rPr>
                <w:lang w:val="en-GB"/>
              </w:rPr>
            </w:pPr>
            <w:r>
              <w:rPr>
                <w:lang w:val="en-GB"/>
              </w:rPr>
              <w:t>be18b120@technikum-wien.at</w:t>
            </w:r>
          </w:p>
        </w:tc>
      </w:tr>
    </w:tbl>
    <w:p w14:paraId="65356962" w14:textId="77777777" w:rsidR="007D2342" w:rsidRDefault="007D2342" w:rsidP="007D2342">
      <w:pPr>
        <w:rPr>
          <w:lang w:val="en-GB"/>
        </w:rPr>
      </w:pPr>
    </w:p>
    <w:p w14:paraId="4D18BDA7" w14:textId="77777777" w:rsidR="007D2342" w:rsidRPr="007D2342" w:rsidRDefault="007D2342" w:rsidP="007D2342">
      <w:pPr>
        <w:pStyle w:val="berschrift3"/>
        <w:rPr>
          <w:color w:val="00659C"/>
          <w:lang w:val="en-GB"/>
        </w:rPr>
      </w:pPr>
      <w:bookmarkStart w:id="1" w:name="_Toc18923251"/>
      <w:r w:rsidRPr="007D2342">
        <w:rPr>
          <w:color w:val="00659C"/>
          <w:lang w:val="en-GB"/>
        </w:rPr>
        <w:t>Group Spokes</w:t>
      </w:r>
      <w:r w:rsidR="00DE4B76">
        <w:rPr>
          <w:color w:val="00659C"/>
          <w:lang w:val="en-GB"/>
        </w:rPr>
        <w:t>person</w:t>
      </w:r>
      <w:r w:rsidRPr="007D2342">
        <w:rPr>
          <w:color w:val="00659C"/>
          <w:lang w:val="en-GB"/>
        </w:rPr>
        <w:t>:</w:t>
      </w:r>
      <w:bookmarkEnd w:id="1"/>
    </w:p>
    <w:tbl>
      <w:tblPr>
        <w:tblStyle w:val="Tabellenraster"/>
        <w:tblW w:w="0" w:type="auto"/>
        <w:tblLook w:val="04A0" w:firstRow="1" w:lastRow="0" w:firstColumn="1" w:lastColumn="0" w:noHBand="0" w:noVBand="1"/>
      </w:tblPr>
      <w:tblGrid>
        <w:gridCol w:w="2802"/>
        <w:gridCol w:w="3118"/>
        <w:gridCol w:w="3934"/>
      </w:tblGrid>
      <w:tr w:rsidR="007D2342" w:rsidRPr="007D2342" w14:paraId="5FD4F7DB" w14:textId="77777777" w:rsidTr="007D2342">
        <w:tc>
          <w:tcPr>
            <w:tcW w:w="2802" w:type="dxa"/>
            <w:shd w:val="clear" w:color="auto" w:fill="00659C"/>
            <w:vAlign w:val="center"/>
          </w:tcPr>
          <w:p w14:paraId="49307C78"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423E866"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509784F8" w14:textId="77777777" w:rsidR="007D2342" w:rsidRPr="007D2342" w:rsidRDefault="007D2342" w:rsidP="00440C3E">
            <w:pPr>
              <w:rPr>
                <w:color w:val="FFFFFF" w:themeColor="background1"/>
                <w:lang w:val="en-GB"/>
              </w:rPr>
            </w:pPr>
            <w:r>
              <w:rPr>
                <w:color w:val="FFFFFF" w:themeColor="background1"/>
                <w:lang w:val="en-GB"/>
              </w:rPr>
              <w:t>Email</w:t>
            </w:r>
          </w:p>
        </w:tc>
      </w:tr>
      <w:tr w:rsidR="007D2342" w14:paraId="63B30A73" w14:textId="77777777" w:rsidTr="007D2342">
        <w:tc>
          <w:tcPr>
            <w:tcW w:w="2802" w:type="dxa"/>
            <w:vAlign w:val="center"/>
          </w:tcPr>
          <w:p w14:paraId="08357DA1" w14:textId="03962544" w:rsidR="007D2342" w:rsidRDefault="00FC1B43" w:rsidP="00440C3E">
            <w:pPr>
              <w:rPr>
                <w:lang w:val="en-GB"/>
              </w:rPr>
            </w:pPr>
            <w:r>
              <w:rPr>
                <w:lang w:val="en-GB"/>
              </w:rPr>
              <w:t>Jonathan</w:t>
            </w:r>
          </w:p>
        </w:tc>
        <w:tc>
          <w:tcPr>
            <w:tcW w:w="3118" w:type="dxa"/>
            <w:vAlign w:val="center"/>
          </w:tcPr>
          <w:p w14:paraId="072140A4" w14:textId="75C1CBDB" w:rsidR="007D2342" w:rsidRDefault="00FC1B43" w:rsidP="00440C3E">
            <w:pPr>
              <w:rPr>
                <w:lang w:val="en-GB"/>
              </w:rPr>
            </w:pPr>
            <w:proofErr w:type="spellStart"/>
            <w:r>
              <w:rPr>
                <w:lang w:val="en-GB"/>
              </w:rPr>
              <w:t>Gehmayr</w:t>
            </w:r>
            <w:proofErr w:type="spellEnd"/>
          </w:p>
        </w:tc>
        <w:tc>
          <w:tcPr>
            <w:tcW w:w="3934" w:type="dxa"/>
            <w:vAlign w:val="center"/>
          </w:tcPr>
          <w:p w14:paraId="21B97B11" w14:textId="47FAC93B" w:rsidR="007D2342" w:rsidRDefault="00FC1B43" w:rsidP="00440C3E">
            <w:pPr>
              <w:rPr>
                <w:lang w:val="en-GB"/>
              </w:rPr>
            </w:pPr>
            <w:r>
              <w:rPr>
                <w:lang w:val="en-GB"/>
              </w:rPr>
              <w:t>be18b019@technikum-wien.at</w:t>
            </w:r>
          </w:p>
        </w:tc>
      </w:tr>
    </w:tbl>
    <w:p w14:paraId="66A4BE5C" w14:textId="77777777" w:rsidR="007D2342" w:rsidRDefault="007D2342" w:rsidP="007D2342">
      <w:pPr>
        <w:rPr>
          <w:lang w:val="en-GB"/>
        </w:rPr>
      </w:pPr>
    </w:p>
    <w:p w14:paraId="5927AE6E" w14:textId="77777777" w:rsidR="007D2342" w:rsidRPr="007D2342" w:rsidRDefault="007D2342" w:rsidP="007D2342">
      <w:pPr>
        <w:pStyle w:val="berschrift3"/>
        <w:rPr>
          <w:color w:val="00659C"/>
          <w:lang w:val="en-GB"/>
        </w:rPr>
      </w:pPr>
      <w:bookmarkStart w:id="2" w:name="_Toc18923252"/>
      <w:r w:rsidRPr="007D2342">
        <w:rPr>
          <w:color w:val="00659C"/>
          <w:lang w:val="en-GB"/>
        </w:rPr>
        <w:t>Project Supervisor:</w:t>
      </w:r>
      <w:bookmarkEnd w:id="2"/>
    </w:p>
    <w:tbl>
      <w:tblPr>
        <w:tblStyle w:val="Tabellenraster"/>
        <w:tblW w:w="0" w:type="auto"/>
        <w:tblLook w:val="04A0" w:firstRow="1" w:lastRow="0" w:firstColumn="1" w:lastColumn="0" w:noHBand="0" w:noVBand="1"/>
      </w:tblPr>
      <w:tblGrid>
        <w:gridCol w:w="2802"/>
        <w:gridCol w:w="3118"/>
        <w:gridCol w:w="3934"/>
      </w:tblGrid>
      <w:tr w:rsidR="007D2342" w:rsidRPr="007D2342" w14:paraId="3A097FEF" w14:textId="77777777" w:rsidTr="007D2342">
        <w:tc>
          <w:tcPr>
            <w:tcW w:w="2802" w:type="dxa"/>
            <w:shd w:val="clear" w:color="auto" w:fill="00659C"/>
            <w:vAlign w:val="center"/>
          </w:tcPr>
          <w:p w14:paraId="625B9816" w14:textId="77777777" w:rsidR="007D2342" w:rsidRPr="007D2342" w:rsidRDefault="007D2342" w:rsidP="00440C3E">
            <w:pPr>
              <w:rPr>
                <w:color w:val="FFFFFF" w:themeColor="background1"/>
                <w:lang w:val="en-GB"/>
              </w:rPr>
            </w:pPr>
            <w:r>
              <w:rPr>
                <w:color w:val="FFFFFF" w:themeColor="background1"/>
                <w:lang w:val="en-GB"/>
              </w:rPr>
              <w:t>First Name</w:t>
            </w:r>
          </w:p>
        </w:tc>
        <w:tc>
          <w:tcPr>
            <w:tcW w:w="3118" w:type="dxa"/>
            <w:shd w:val="clear" w:color="auto" w:fill="00659C"/>
            <w:vAlign w:val="center"/>
          </w:tcPr>
          <w:p w14:paraId="6EE673EF" w14:textId="77777777" w:rsidR="007D2342" w:rsidRPr="007D2342" w:rsidRDefault="007D2342" w:rsidP="00440C3E">
            <w:pPr>
              <w:rPr>
                <w:color w:val="FFFFFF" w:themeColor="background1"/>
                <w:lang w:val="en-GB"/>
              </w:rPr>
            </w:pPr>
            <w:r>
              <w:rPr>
                <w:color w:val="FFFFFF" w:themeColor="background1"/>
                <w:lang w:val="en-GB"/>
              </w:rPr>
              <w:t>Last Name</w:t>
            </w:r>
          </w:p>
        </w:tc>
        <w:tc>
          <w:tcPr>
            <w:tcW w:w="3934" w:type="dxa"/>
            <w:shd w:val="clear" w:color="auto" w:fill="00659C"/>
            <w:vAlign w:val="center"/>
          </w:tcPr>
          <w:p w14:paraId="19FA7FE7" w14:textId="77777777" w:rsidR="007D2342" w:rsidRPr="007D2342" w:rsidRDefault="007D2342" w:rsidP="00440C3E">
            <w:pPr>
              <w:rPr>
                <w:color w:val="FFFFFF" w:themeColor="background1"/>
                <w:lang w:val="en-GB"/>
              </w:rPr>
            </w:pPr>
            <w:r>
              <w:rPr>
                <w:color w:val="FFFFFF" w:themeColor="background1"/>
                <w:lang w:val="en-GB"/>
              </w:rPr>
              <w:t>Email</w:t>
            </w:r>
          </w:p>
        </w:tc>
      </w:tr>
      <w:tr w:rsidR="007D2342" w:rsidRPr="00DB2F17" w14:paraId="03C286FC" w14:textId="77777777" w:rsidTr="007D2342">
        <w:tc>
          <w:tcPr>
            <w:tcW w:w="2802" w:type="dxa"/>
            <w:vAlign w:val="center"/>
          </w:tcPr>
          <w:p w14:paraId="197DC473" w14:textId="012CD80E" w:rsidR="007D2342" w:rsidRDefault="00845E86" w:rsidP="00440C3E">
            <w:pPr>
              <w:rPr>
                <w:lang w:val="en-GB"/>
              </w:rPr>
            </w:pPr>
            <w:r>
              <w:rPr>
                <w:lang w:val="en-GB"/>
              </w:rPr>
              <w:t>Stefan</w:t>
            </w:r>
          </w:p>
        </w:tc>
        <w:tc>
          <w:tcPr>
            <w:tcW w:w="3118" w:type="dxa"/>
            <w:vAlign w:val="center"/>
          </w:tcPr>
          <w:p w14:paraId="08E63457" w14:textId="4B70C1D4" w:rsidR="007D2342" w:rsidRDefault="00845E86" w:rsidP="00440C3E">
            <w:pPr>
              <w:rPr>
                <w:lang w:val="en-GB"/>
              </w:rPr>
            </w:pPr>
            <w:proofErr w:type="spellStart"/>
            <w:r>
              <w:rPr>
                <w:lang w:val="en-GB"/>
              </w:rPr>
              <w:t>Sauermann</w:t>
            </w:r>
            <w:proofErr w:type="spellEnd"/>
          </w:p>
        </w:tc>
        <w:tc>
          <w:tcPr>
            <w:tcW w:w="3934" w:type="dxa"/>
            <w:vAlign w:val="center"/>
          </w:tcPr>
          <w:p w14:paraId="0272A8CE" w14:textId="7B7EE7D9" w:rsidR="007D2342" w:rsidRDefault="00457F4E" w:rsidP="00440C3E">
            <w:pPr>
              <w:rPr>
                <w:lang w:val="en-GB"/>
              </w:rPr>
            </w:pPr>
            <w:r>
              <w:rPr>
                <w:lang w:val="en-GB"/>
              </w:rPr>
              <w:t>stefan.sauermann@technikum-wien.at</w:t>
            </w:r>
          </w:p>
        </w:tc>
      </w:tr>
    </w:tbl>
    <w:p w14:paraId="58C1221A" w14:textId="77777777" w:rsidR="007D2342" w:rsidRDefault="007D2342" w:rsidP="007B5D07">
      <w:pPr>
        <w:rPr>
          <w:lang w:val="en-GB"/>
        </w:rPr>
      </w:pPr>
    </w:p>
    <w:p w14:paraId="044624E5" w14:textId="77777777" w:rsidR="007B5D07" w:rsidRPr="004E56A1" w:rsidRDefault="007D2342" w:rsidP="007B5D07">
      <w:pPr>
        <w:rPr>
          <w:lang w:val="en-GB"/>
        </w:rPr>
      </w:pPr>
      <w:r>
        <w:rPr>
          <w:lang w:val="en-GB"/>
        </w:rPr>
        <w:br w:type="page"/>
      </w:r>
    </w:p>
    <w:p w14:paraId="58BC9D8D" w14:textId="77777777" w:rsidR="007B5D07" w:rsidRPr="004E56A1" w:rsidRDefault="007B5D07" w:rsidP="007B5D07">
      <w:pPr>
        <w:rPr>
          <w:lang w:val="en-GB"/>
        </w:rPr>
        <w:sectPr w:rsidR="007B5D07" w:rsidRPr="004E56A1" w:rsidSect="007D2342">
          <w:footerReference w:type="even" r:id="rId8"/>
          <w:footerReference w:type="default" r:id="rId9"/>
          <w:headerReference w:type="first" r:id="rId10"/>
          <w:pgSz w:w="11906" w:h="16838"/>
          <w:pgMar w:top="4111" w:right="1134" w:bottom="1843" w:left="1134" w:header="0" w:footer="709" w:gutter="0"/>
          <w:cols w:space="708"/>
          <w:titlePg/>
          <w:docGrid w:linePitch="360"/>
        </w:sectPr>
      </w:pPr>
    </w:p>
    <w:p w14:paraId="56F503FC" w14:textId="77777777" w:rsidR="007D2342" w:rsidRPr="007D2342" w:rsidRDefault="007D2342" w:rsidP="007D2342">
      <w:pPr>
        <w:pStyle w:val="berschrift3"/>
        <w:rPr>
          <w:color w:val="00659C"/>
          <w:lang w:val="en-GB"/>
        </w:rPr>
      </w:pPr>
      <w:bookmarkStart w:id="3" w:name="_Toc18923253"/>
      <w:r w:rsidRPr="007D2342">
        <w:rPr>
          <w:color w:val="00659C"/>
          <w:lang w:val="en-GB"/>
        </w:rPr>
        <w:lastRenderedPageBreak/>
        <w:t>Version of the Document:</w:t>
      </w:r>
      <w:bookmarkEnd w:id="3"/>
    </w:p>
    <w:tbl>
      <w:tblPr>
        <w:tblStyle w:val="Tabellenraster"/>
        <w:tblW w:w="0" w:type="auto"/>
        <w:tblLook w:val="04A0" w:firstRow="1" w:lastRow="0" w:firstColumn="1" w:lastColumn="0" w:noHBand="0" w:noVBand="1"/>
      </w:tblPr>
      <w:tblGrid>
        <w:gridCol w:w="817"/>
        <w:gridCol w:w="2552"/>
        <w:gridCol w:w="2126"/>
        <w:gridCol w:w="4359"/>
      </w:tblGrid>
      <w:tr w:rsidR="007D2342" w:rsidRPr="007D2342" w14:paraId="57A634E9" w14:textId="77777777" w:rsidTr="007D2342">
        <w:tc>
          <w:tcPr>
            <w:tcW w:w="817" w:type="dxa"/>
            <w:shd w:val="clear" w:color="auto" w:fill="00659C"/>
            <w:vAlign w:val="center"/>
          </w:tcPr>
          <w:p w14:paraId="10A6CB9E" w14:textId="77777777" w:rsidR="007D2342" w:rsidRPr="007D2342" w:rsidRDefault="007D2342" w:rsidP="000E5669">
            <w:pPr>
              <w:rPr>
                <w:color w:val="FFFFFF" w:themeColor="background1"/>
                <w:lang w:val="en-GB"/>
              </w:rPr>
            </w:pPr>
            <w:r>
              <w:rPr>
                <w:color w:val="FFFFFF" w:themeColor="background1"/>
                <w:lang w:val="en-GB"/>
              </w:rPr>
              <w:t>.v#</w:t>
            </w:r>
          </w:p>
        </w:tc>
        <w:tc>
          <w:tcPr>
            <w:tcW w:w="2552" w:type="dxa"/>
            <w:shd w:val="clear" w:color="auto" w:fill="00659C"/>
            <w:vAlign w:val="center"/>
          </w:tcPr>
          <w:p w14:paraId="69DE238B" w14:textId="77777777" w:rsidR="007D2342" w:rsidRPr="007D2342" w:rsidRDefault="007D2342" w:rsidP="000E5669">
            <w:pPr>
              <w:rPr>
                <w:color w:val="FFFFFF" w:themeColor="background1"/>
                <w:lang w:val="en-GB"/>
              </w:rPr>
            </w:pPr>
            <w:r>
              <w:rPr>
                <w:color w:val="FFFFFF" w:themeColor="background1"/>
                <w:lang w:val="en-GB"/>
              </w:rPr>
              <w:t>Name of Author</w:t>
            </w:r>
          </w:p>
        </w:tc>
        <w:tc>
          <w:tcPr>
            <w:tcW w:w="2126" w:type="dxa"/>
            <w:shd w:val="clear" w:color="auto" w:fill="00659C"/>
            <w:vAlign w:val="center"/>
          </w:tcPr>
          <w:p w14:paraId="0A067FB7" w14:textId="77777777" w:rsidR="007D2342" w:rsidRPr="007D2342" w:rsidRDefault="007D2342" w:rsidP="000E5669">
            <w:pPr>
              <w:rPr>
                <w:color w:val="FFFFFF" w:themeColor="background1"/>
                <w:lang w:val="en-GB"/>
              </w:rPr>
            </w:pPr>
            <w:r>
              <w:rPr>
                <w:color w:val="FFFFFF" w:themeColor="background1"/>
                <w:lang w:val="en-GB"/>
              </w:rPr>
              <w:t>Date</w:t>
            </w:r>
          </w:p>
        </w:tc>
        <w:tc>
          <w:tcPr>
            <w:tcW w:w="4359" w:type="dxa"/>
            <w:shd w:val="clear" w:color="auto" w:fill="00659C"/>
            <w:vAlign w:val="center"/>
          </w:tcPr>
          <w:p w14:paraId="365E3864" w14:textId="77777777" w:rsidR="007D2342" w:rsidRPr="007D2342" w:rsidRDefault="007D2342" w:rsidP="000E5669">
            <w:pPr>
              <w:rPr>
                <w:color w:val="FFFFFF" w:themeColor="background1"/>
                <w:lang w:val="en-GB"/>
              </w:rPr>
            </w:pPr>
            <w:r>
              <w:rPr>
                <w:color w:val="FFFFFF" w:themeColor="background1"/>
                <w:lang w:val="en-GB"/>
              </w:rPr>
              <w:t>Changes performed</w:t>
            </w:r>
          </w:p>
        </w:tc>
      </w:tr>
      <w:tr w:rsidR="007D2342" w:rsidRPr="00DB2F17" w14:paraId="4C49CC64" w14:textId="77777777" w:rsidTr="007D2342">
        <w:tc>
          <w:tcPr>
            <w:tcW w:w="817" w:type="dxa"/>
            <w:vAlign w:val="center"/>
          </w:tcPr>
          <w:p w14:paraId="1E48ADA8" w14:textId="77777777" w:rsidR="007D2342" w:rsidRDefault="007D2342" w:rsidP="000E5669">
            <w:pPr>
              <w:rPr>
                <w:lang w:val="en-GB"/>
              </w:rPr>
            </w:pPr>
            <w:r>
              <w:rPr>
                <w:lang w:val="en-GB"/>
              </w:rPr>
              <w:t>.v1</w:t>
            </w:r>
          </w:p>
        </w:tc>
        <w:tc>
          <w:tcPr>
            <w:tcW w:w="2552" w:type="dxa"/>
            <w:vAlign w:val="center"/>
          </w:tcPr>
          <w:p w14:paraId="653AC5CB" w14:textId="796B784E" w:rsidR="007D2342" w:rsidRDefault="007B7FBE" w:rsidP="000E5669">
            <w:pPr>
              <w:rPr>
                <w:lang w:val="en-GB"/>
              </w:rPr>
            </w:pPr>
            <w:r>
              <w:rPr>
                <w:lang w:val="en-GB"/>
              </w:rPr>
              <w:t xml:space="preserve">Jonathan </w:t>
            </w:r>
            <w:proofErr w:type="spellStart"/>
            <w:r>
              <w:rPr>
                <w:lang w:val="en-GB"/>
              </w:rPr>
              <w:t>Gehmayr</w:t>
            </w:r>
            <w:proofErr w:type="spellEnd"/>
          </w:p>
        </w:tc>
        <w:tc>
          <w:tcPr>
            <w:tcW w:w="2126" w:type="dxa"/>
            <w:vAlign w:val="center"/>
          </w:tcPr>
          <w:p w14:paraId="1AC2ECB1" w14:textId="3DFBF384" w:rsidR="007D2342" w:rsidRDefault="000B4023" w:rsidP="000E5669">
            <w:pPr>
              <w:rPr>
                <w:lang w:val="en-GB"/>
              </w:rPr>
            </w:pPr>
            <w:r>
              <w:rPr>
                <w:lang w:val="en-GB"/>
              </w:rPr>
              <w:t>0</w:t>
            </w:r>
            <w:r w:rsidR="007B7FBE">
              <w:rPr>
                <w:lang w:val="en-GB"/>
              </w:rPr>
              <w:t>5.</w:t>
            </w:r>
            <w:r>
              <w:rPr>
                <w:lang w:val="en-GB"/>
              </w:rPr>
              <w:t>0</w:t>
            </w:r>
            <w:r w:rsidR="007B7FBE">
              <w:rPr>
                <w:lang w:val="en-GB"/>
              </w:rPr>
              <w:t>4.2020</w:t>
            </w:r>
          </w:p>
        </w:tc>
        <w:tc>
          <w:tcPr>
            <w:tcW w:w="4359" w:type="dxa"/>
            <w:vAlign w:val="center"/>
          </w:tcPr>
          <w:p w14:paraId="42FF0403" w14:textId="39F22F0A" w:rsidR="007D2342" w:rsidRDefault="007B7FBE" w:rsidP="000E5669">
            <w:pPr>
              <w:rPr>
                <w:lang w:val="en-GB"/>
              </w:rPr>
            </w:pPr>
            <w:r>
              <w:rPr>
                <w:lang w:val="en-GB"/>
              </w:rPr>
              <w:t xml:space="preserve">Added Project Goals, User requirements, Naming conventions and </w:t>
            </w:r>
            <w:proofErr w:type="spellStart"/>
            <w:r>
              <w:rPr>
                <w:lang w:val="en-GB"/>
              </w:rPr>
              <w:t>Workpackages</w:t>
            </w:r>
            <w:proofErr w:type="spellEnd"/>
          </w:p>
        </w:tc>
      </w:tr>
      <w:tr w:rsidR="007D2342" w:rsidRPr="00DB2F17" w14:paraId="7C345606" w14:textId="77777777" w:rsidTr="007D2342">
        <w:tc>
          <w:tcPr>
            <w:tcW w:w="817" w:type="dxa"/>
            <w:vAlign w:val="center"/>
          </w:tcPr>
          <w:p w14:paraId="46330859" w14:textId="77777777" w:rsidR="007D2342" w:rsidRDefault="007D2342" w:rsidP="000E5669">
            <w:pPr>
              <w:rPr>
                <w:lang w:val="en-GB"/>
              </w:rPr>
            </w:pPr>
            <w:r>
              <w:rPr>
                <w:lang w:val="en-GB"/>
              </w:rPr>
              <w:t>.v2</w:t>
            </w:r>
          </w:p>
        </w:tc>
        <w:tc>
          <w:tcPr>
            <w:tcW w:w="2552" w:type="dxa"/>
            <w:vAlign w:val="center"/>
          </w:tcPr>
          <w:p w14:paraId="2ED40704" w14:textId="12765AAB" w:rsidR="007D2342" w:rsidRDefault="000B4023" w:rsidP="000E5669">
            <w:pPr>
              <w:rPr>
                <w:lang w:val="en-GB"/>
              </w:rPr>
            </w:pPr>
            <w:r>
              <w:rPr>
                <w:lang w:val="en-GB"/>
              </w:rPr>
              <w:t xml:space="preserve">Paul </w:t>
            </w:r>
            <w:proofErr w:type="spellStart"/>
            <w:r>
              <w:rPr>
                <w:lang w:val="en-GB"/>
              </w:rPr>
              <w:t>Luley</w:t>
            </w:r>
            <w:proofErr w:type="spellEnd"/>
          </w:p>
        </w:tc>
        <w:tc>
          <w:tcPr>
            <w:tcW w:w="2126" w:type="dxa"/>
            <w:vAlign w:val="center"/>
          </w:tcPr>
          <w:p w14:paraId="171DDF46" w14:textId="23B1FE49" w:rsidR="007D2342" w:rsidRDefault="000B4023" w:rsidP="000E5669">
            <w:pPr>
              <w:rPr>
                <w:lang w:val="en-GB"/>
              </w:rPr>
            </w:pPr>
            <w:r>
              <w:rPr>
                <w:lang w:val="en-GB"/>
              </w:rPr>
              <w:t>06.04.2020</w:t>
            </w:r>
          </w:p>
        </w:tc>
        <w:tc>
          <w:tcPr>
            <w:tcW w:w="4359" w:type="dxa"/>
            <w:vAlign w:val="center"/>
          </w:tcPr>
          <w:p w14:paraId="700B4A75" w14:textId="449F4D69" w:rsidR="007D2342" w:rsidRDefault="000B4023" w:rsidP="000E5669">
            <w:pPr>
              <w:rPr>
                <w:lang w:val="en-GB"/>
              </w:rPr>
            </w:pPr>
            <w:r>
              <w:rPr>
                <w:lang w:val="en-GB"/>
              </w:rPr>
              <w:t>Minor adjustments of naming standards</w:t>
            </w:r>
          </w:p>
        </w:tc>
      </w:tr>
      <w:tr w:rsidR="007D2342" w14:paraId="3E3919DB" w14:textId="77777777" w:rsidTr="007D2342">
        <w:tc>
          <w:tcPr>
            <w:tcW w:w="817" w:type="dxa"/>
            <w:vAlign w:val="center"/>
          </w:tcPr>
          <w:p w14:paraId="7ED51731" w14:textId="77777777" w:rsidR="007D2342" w:rsidRDefault="007D2342" w:rsidP="000E5669">
            <w:pPr>
              <w:rPr>
                <w:lang w:val="en-GB"/>
              </w:rPr>
            </w:pPr>
            <w:r>
              <w:rPr>
                <w:lang w:val="en-GB"/>
              </w:rPr>
              <w:t>…</w:t>
            </w:r>
          </w:p>
        </w:tc>
        <w:tc>
          <w:tcPr>
            <w:tcW w:w="2552" w:type="dxa"/>
            <w:vAlign w:val="center"/>
          </w:tcPr>
          <w:p w14:paraId="4FE7AC1C" w14:textId="77777777" w:rsidR="007D2342" w:rsidRDefault="007D2342" w:rsidP="000E5669">
            <w:pPr>
              <w:rPr>
                <w:lang w:val="en-GB"/>
              </w:rPr>
            </w:pPr>
          </w:p>
        </w:tc>
        <w:tc>
          <w:tcPr>
            <w:tcW w:w="2126" w:type="dxa"/>
            <w:vAlign w:val="center"/>
          </w:tcPr>
          <w:p w14:paraId="05C28B03" w14:textId="77777777" w:rsidR="007D2342" w:rsidRDefault="007D2342" w:rsidP="000E5669">
            <w:pPr>
              <w:rPr>
                <w:lang w:val="en-GB"/>
              </w:rPr>
            </w:pPr>
          </w:p>
        </w:tc>
        <w:tc>
          <w:tcPr>
            <w:tcW w:w="4359" w:type="dxa"/>
            <w:vAlign w:val="center"/>
          </w:tcPr>
          <w:p w14:paraId="135BA797" w14:textId="77777777" w:rsidR="007D2342" w:rsidRDefault="007D2342" w:rsidP="000E5669">
            <w:pPr>
              <w:rPr>
                <w:lang w:val="en-GB"/>
              </w:rPr>
            </w:pPr>
          </w:p>
        </w:tc>
      </w:tr>
    </w:tbl>
    <w:p w14:paraId="2FA1C3C5" w14:textId="58134148" w:rsidR="007D2342" w:rsidRDefault="007D2342" w:rsidP="000E5669">
      <w:pPr>
        <w:rPr>
          <w:lang w:val="en-GB"/>
        </w:rPr>
      </w:pPr>
    </w:p>
    <w:sdt>
      <w:sdtPr>
        <w:rPr>
          <w:rFonts w:ascii="Arial" w:eastAsia="Times New Roman" w:hAnsi="Arial" w:cs="Times New Roman"/>
          <w:b w:val="0"/>
          <w:bCs w:val="0"/>
          <w:color w:val="auto"/>
          <w:sz w:val="22"/>
          <w:szCs w:val="22"/>
          <w:lang w:val="de-DE" w:eastAsia="de-DE"/>
        </w:rPr>
        <w:id w:val="1226564164"/>
        <w:docPartObj>
          <w:docPartGallery w:val="Table of Contents"/>
          <w:docPartUnique/>
        </w:docPartObj>
      </w:sdtPr>
      <w:sdtEndPr/>
      <w:sdtContent>
        <w:p w14:paraId="6BE034E8" w14:textId="77777777" w:rsidR="004E56A1" w:rsidRPr="004E56A1" w:rsidRDefault="004E56A1">
          <w:pPr>
            <w:pStyle w:val="Inhaltsverzeichnisberschrift"/>
            <w:rPr>
              <w:rFonts w:ascii="Arial" w:eastAsia="Times New Roman" w:hAnsi="Arial" w:cs="Arial"/>
              <w:b w:val="0"/>
              <w:color w:val="00659C"/>
              <w:kern w:val="32"/>
              <w:sz w:val="52"/>
              <w:szCs w:val="32"/>
              <w:lang w:eastAsia="de-DE"/>
            </w:rPr>
          </w:pPr>
          <w:r>
            <w:rPr>
              <w:rFonts w:ascii="Arial" w:eastAsia="Times New Roman" w:hAnsi="Arial" w:cs="Arial"/>
              <w:b w:val="0"/>
              <w:color w:val="00659C"/>
              <w:kern w:val="32"/>
              <w:sz w:val="52"/>
              <w:szCs w:val="32"/>
              <w:lang w:eastAsia="de-DE"/>
            </w:rPr>
            <w:t>Table of Contents</w:t>
          </w:r>
        </w:p>
        <w:p w14:paraId="135A880B" w14:textId="77777777" w:rsidR="00DE4B76" w:rsidRDefault="004E56A1">
          <w:pPr>
            <w:pStyle w:val="Verzeichnis3"/>
            <w:tabs>
              <w:tab w:val="right" w:leader="dot" w:pos="9628"/>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923250" w:history="1">
            <w:r w:rsidR="00DE4B76" w:rsidRPr="008C0E7E">
              <w:rPr>
                <w:rStyle w:val="Hyperlink"/>
                <w:noProof/>
                <w:lang w:val="en-GB"/>
              </w:rPr>
              <w:t>Group Members:</w:t>
            </w:r>
            <w:r w:rsidR="00DE4B76">
              <w:rPr>
                <w:noProof/>
                <w:webHidden/>
              </w:rPr>
              <w:tab/>
            </w:r>
            <w:r w:rsidR="00DE4B76">
              <w:rPr>
                <w:noProof/>
                <w:webHidden/>
              </w:rPr>
              <w:fldChar w:fldCharType="begin"/>
            </w:r>
            <w:r w:rsidR="00DE4B76">
              <w:rPr>
                <w:noProof/>
                <w:webHidden/>
              </w:rPr>
              <w:instrText xml:space="preserve"> PAGEREF _Toc18923250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321C6DF" w14:textId="77777777" w:rsidR="00DE4B76" w:rsidRDefault="003E7229">
          <w:pPr>
            <w:pStyle w:val="Verzeichnis3"/>
            <w:tabs>
              <w:tab w:val="right" w:leader="dot" w:pos="9628"/>
            </w:tabs>
            <w:rPr>
              <w:rFonts w:asciiTheme="minorHAnsi" w:eastAsiaTheme="minorEastAsia" w:hAnsiTheme="minorHAnsi" w:cstheme="minorBidi"/>
              <w:noProof/>
              <w:lang w:val="en-GB" w:eastAsia="en-GB"/>
            </w:rPr>
          </w:pPr>
          <w:hyperlink w:anchor="_Toc18923251" w:history="1">
            <w:r w:rsidR="00DE4B76" w:rsidRPr="008C0E7E">
              <w:rPr>
                <w:rStyle w:val="Hyperlink"/>
                <w:noProof/>
                <w:lang w:val="en-GB"/>
              </w:rPr>
              <w:t>Group Spokesperson:</w:t>
            </w:r>
            <w:r w:rsidR="00DE4B76">
              <w:rPr>
                <w:noProof/>
                <w:webHidden/>
              </w:rPr>
              <w:tab/>
            </w:r>
            <w:r w:rsidR="00DE4B76">
              <w:rPr>
                <w:noProof/>
                <w:webHidden/>
              </w:rPr>
              <w:fldChar w:fldCharType="begin"/>
            </w:r>
            <w:r w:rsidR="00DE4B76">
              <w:rPr>
                <w:noProof/>
                <w:webHidden/>
              </w:rPr>
              <w:instrText xml:space="preserve"> PAGEREF _Toc18923251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11D70752" w14:textId="77777777" w:rsidR="00DE4B76" w:rsidRDefault="003E7229">
          <w:pPr>
            <w:pStyle w:val="Verzeichnis3"/>
            <w:tabs>
              <w:tab w:val="right" w:leader="dot" w:pos="9628"/>
            </w:tabs>
            <w:rPr>
              <w:rFonts w:asciiTheme="minorHAnsi" w:eastAsiaTheme="minorEastAsia" w:hAnsiTheme="minorHAnsi" w:cstheme="minorBidi"/>
              <w:noProof/>
              <w:lang w:val="en-GB" w:eastAsia="en-GB"/>
            </w:rPr>
          </w:pPr>
          <w:hyperlink w:anchor="_Toc18923252" w:history="1">
            <w:r w:rsidR="00DE4B76" w:rsidRPr="008C0E7E">
              <w:rPr>
                <w:rStyle w:val="Hyperlink"/>
                <w:noProof/>
                <w:lang w:val="en-GB"/>
              </w:rPr>
              <w:t>Project Supervisor:</w:t>
            </w:r>
            <w:r w:rsidR="00DE4B76">
              <w:rPr>
                <w:noProof/>
                <w:webHidden/>
              </w:rPr>
              <w:tab/>
            </w:r>
            <w:r w:rsidR="00DE4B76">
              <w:rPr>
                <w:noProof/>
                <w:webHidden/>
              </w:rPr>
              <w:fldChar w:fldCharType="begin"/>
            </w:r>
            <w:r w:rsidR="00DE4B76">
              <w:rPr>
                <w:noProof/>
                <w:webHidden/>
              </w:rPr>
              <w:instrText xml:space="preserve"> PAGEREF _Toc18923252 \h </w:instrText>
            </w:r>
            <w:r w:rsidR="00DE4B76">
              <w:rPr>
                <w:noProof/>
                <w:webHidden/>
              </w:rPr>
            </w:r>
            <w:r w:rsidR="00DE4B76">
              <w:rPr>
                <w:noProof/>
                <w:webHidden/>
              </w:rPr>
              <w:fldChar w:fldCharType="separate"/>
            </w:r>
            <w:r w:rsidR="00DE4B76">
              <w:rPr>
                <w:noProof/>
                <w:webHidden/>
              </w:rPr>
              <w:t>1</w:t>
            </w:r>
            <w:r w:rsidR="00DE4B76">
              <w:rPr>
                <w:noProof/>
                <w:webHidden/>
              </w:rPr>
              <w:fldChar w:fldCharType="end"/>
            </w:r>
          </w:hyperlink>
        </w:p>
        <w:p w14:paraId="01409202" w14:textId="77777777" w:rsidR="00DE4B76" w:rsidRDefault="003E7229">
          <w:pPr>
            <w:pStyle w:val="Verzeichnis3"/>
            <w:tabs>
              <w:tab w:val="right" w:leader="dot" w:pos="9628"/>
            </w:tabs>
            <w:rPr>
              <w:rFonts w:asciiTheme="minorHAnsi" w:eastAsiaTheme="minorEastAsia" w:hAnsiTheme="minorHAnsi" w:cstheme="minorBidi"/>
              <w:noProof/>
              <w:lang w:val="en-GB" w:eastAsia="en-GB"/>
            </w:rPr>
          </w:pPr>
          <w:hyperlink w:anchor="_Toc18923253" w:history="1">
            <w:r w:rsidR="00DE4B76" w:rsidRPr="008C0E7E">
              <w:rPr>
                <w:rStyle w:val="Hyperlink"/>
                <w:noProof/>
                <w:lang w:val="en-GB"/>
              </w:rPr>
              <w:t>Version of the Document:</w:t>
            </w:r>
            <w:r w:rsidR="00DE4B76">
              <w:rPr>
                <w:noProof/>
                <w:webHidden/>
              </w:rPr>
              <w:tab/>
            </w:r>
            <w:r w:rsidR="00DE4B76">
              <w:rPr>
                <w:noProof/>
                <w:webHidden/>
              </w:rPr>
              <w:fldChar w:fldCharType="begin"/>
            </w:r>
            <w:r w:rsidR="00DE4B76">
              <w:rPr>
                <w:noProof/>
                <w:webHidden/>
              </w:rPr>
              <w:instrText xml:space="preserve"> PAGEREF _Toc18923253 \h </w:instrText>
            </w:r>
            <w:r w:rsidR="00DE4B76">
              <w:rPr>
                <w:noProof/>
                <w:webHidden/>
              </w:rPr>
            </w:r>
            <w:r w:rsidR="00DE4B76">
              <w:rPr>
                <w:noProof/>
                <w:webHidden/>
              </w:rPr>
              <w:fldChar w:fldCharType="separate"/>
            </w:r>
            <w:r w:rsidR="00DE4B76">
              <w:rPr>
                <w:noProof/>
                <w:webHidden/>
              </w:rPr>
              <w:t>2</w:t>
            </w:r>
            <w:r w:rsidR="00DE4B76">
              <w:rPr>
                <w:noProof/>
                <w:webHidden/>
              </w:rPr>
              <w:fldChar w:fldCharType="end"/>
            </w:r>
          </w:hyperlink>
        </w:p>
        <w:p w14:paraId="252E1991" w14:textId="77777777" w:rsidR="00DE4B76" w:rsidRDefault="003E7229">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4" w:history="1">
            <w:r w:rsidR="00DE4B76" w:rsidRPr="008C0E7E">
              <w:rPr>
                <w:rStyle w:val="Hyperlink"/>
                <w:noProof/>
                <w:lang w:val="en-GB"/>
              </w:rPr>
              <w:t>1.</w:t>
            </w:r>
            <w:r w:rsidR="00DE4B76">
              <w:rPr>
                <w:rFonts w:asciiTheme="minorHAnsi" w:eastAsiaTheme="minorEastAsia" w:hAnsiTheme="minorHAnsi" w:cstheme="minorBidi"/>
                <w:noProof/>
                <w:lang w:val="en-GB" w:eastAsia="en-GB"/>
              </w:rPr>
              <w:tab/>
            </w:r>
            <w:r w:rsidR="00DE4B76" w:rsidRPr="008C0E7E">
              <w:rPr>
                <w:rStyle w:val="Hyperlink"/>
                <w:noProof/>
                <w:lang w:val="en-GB"/>
              </w:rPr>
              <w:t>Introduction</w:t>
            </w:r>
            <w:r w:rsidR="00DE4B76">
              <w:rPr>
                <w:noProof/>
                <w:webHidden/>
              </w:rPr>
              <w:tab/>
            </w:r>
            <w:r w:rsidR="00DE4B76">
              <w:rPr>
                <w:noProof/>
                <w:webHidden/>
              </w:rPr>
              <w:fldChar w:fldCharType="begin"/>
            </w:r>
            <w:r w:rsidR="00DE4B76">
              <w:rPr>
                <w:noProof/>
                <w:webHidden/>
              </w:rPr>
              <w:instrText xml:space="preserve"> PAGEREF _Toc18923254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497840D"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55" w:history="1">
            <w:r w:rsidR="00DE4B76" w:rsidRPr="008C0E7E">
              <w:rPr>
                <w:rStyle w:val="Hyperlink"/>
                <w:noProof/>
                <w:lang w:val="en-GB"/>
              </w:rPr>
              <w:t>Vision</w:t>
            </w:r>
            <w:r w:rsidR="00DE4B76">
              <w:rPr>
                <w:noProof/>
                <w:webHidden/>
              </w:rPr>
              <w:tab/>
            </w:r>
            <w:r w:rsidR="00DE4B76">
              <w:rPr>
                <w:noProof/>
                <w:webHidden/>
              </w:rPr>
              <w:fldChar w:fldCharType="begin"/>
            </w:r>
            <w:r w:rsidR="00DE4B76">
              <w:rPr>
                <w:noProof/>
                <w:webHidden/>
              </w:rPr>
              <w:instrText xml:space="preserve"> PAGEREF _Toc18923255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3B1CAC9"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56" w:history="1">
            <w:r w:rsidR="00DE4B76" w:rsidRPr="008C0E7E">
              <w:rPr>
                <w:rStyle w:val="Hyperlink"/>
                <w:noProof/>
                <w:lang w:val="en-GB"/>
              </w:rPr>
              <w:t>Goal of the project</w:t>
            </w:r>
            <w:r w:rsidR="00DE4B76">
              <w:rPr>
                <w:noProof/>
                <w:webHidden/>
              </w:rPr>
              <w:tab/>
            </w:r>
            <w:r w:rsidR="00DE4B76">
              <w:rPr>
                <w:noProof/>
                <w:webHidden/>
              </w:rPr>
              <w:fldChar w:fldCharType="begin"/>
            </w:r>
            <w:r w:rsidR="00DE4B76">
              <w:rPr>
                <w:noProof/>
                <w:webHidden/>
              </w:rPr>
              <w:instrText xml:space="preserve"> PAGEREF _Toc18923256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06BD845F"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57" w:history="1">
            <w:r w:rsidR="00DE4B76" w:rsidRPr="008C0E7E">
              <w:rPr>
                <w:rStyle w:val="Hyperlink"/>
                <w:noProof/>
                <w:lang w:val="en-GB"/>
              </w:rPr>
              <w:t>State of the art</w:t>
            </w:r>
            <w:r w:rsidR="00DE4B76">
              <w:rPr>
                <w:noProof/>
                <w:webHidden/>
              </w:rPr>
              <w:tab/>
            </w:r>
            <w:r w:rsidR="00DE4B76">
              <w:rPr>
                <w:noProof/>
                <w:webHidden/>
              </w:rPr>
              <w:fldChar w:fldCharType="begin"/>
            </w:r>
            <w:r w:rsidR="00DE4B76">
              <w:rPr>
                <w:noProof/>
                <w:webHidden/>
              </w:rPr>
              <w:instrText xml:space="preserve"> PAGEREF _Toc18923257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F8BF406"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58" w:history="1">
            <w:r w:rsidR="00DE4B76" w:rsidRPr="008C0E7E">
              <w:rPr>
                <w:rStyle w:val="Hyperlink"/>
                <w:noProof/>
                <w:lang w:val="en-GB"/>
              </w:rPr>
              <w:t>Analysis</w:t>
            </w:r>
            <w:r w:rsidR="00DE4B76">
              <w:rPr>
                <w:noProof/>
                <w:webHidden/>
              </w:rPr>
              <w:tab/>
            </w:r>
            <w:r w:rsidR="00DE4B76">
              <w:rPr>
                <w:noProof/>
                <w:webHidden/>
              </w:rPr>
              <w:fldChar w:fldCharType="begin"/>
            </w:r>
            <w:r w:rsidR="00DE4B76">
              <w:rPr>
                <w:noProof/>
                <w:webHidden/>
              </w:rPr>
              <w:instrText xml:space="preserve"> PAGEREF _Toc18923258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71D56E8" w14:textId="77777777" w:rsidR="00DE4B76" w:rsidRDefault="003E7229">
          <w:pPr>
            <w:pStyle w:val="Verzeichnis1"/>
            <w:tabs>
              <w:tab w:val="left" w:pos="440"/>
              <w:tab w:val="right" w:leader="dot" w:pos="9628"/>
            </w:tabs>
            <w:rPr>
              <w:rFonts w:asciiTheme="minorHAnsi" w:eastAsiaTheme="minorEastAsia" w:hAnsiTheme="minorHAnsi" w:cstheme="minorBidi"/>
              <w:noProof/>
              <w:lang w:val="en-GB" w:eastAsia="en-GB"/>
            </w:rPr>
          </w:pPr>
          <w:hyperlink w:anchor="_Toc18923259" w:history="1">
            <w:r w:rsidR="00DE4B76" w:rsidRPr="008C0E7E">
              <w:rPr>
                <w:rStyle w:val="Hyperlink"/>
                <w:noProof/>
                <w:lang w:val="en-GB"/>
              </w:rPr>
              <w:t>2.</w:t>
            </w:r>
            <w:r w:rsidR="00DE4B76">
              <w:rPr>
                <w:rFonts w:asciiTheme="minorHAnsi" w:eastAsiaTheme="minorEastAsia" w:hAnsiTheme="minorHAnsi" w:cstheme="minorBidi"/>
                <w:noProof/>
                <w:lang w:val="en-GB" w:eastAsia="en-GB"/>
              </w:rPr>
              <w:tab/>
            </w:r>
            <w:r w:rsidR="00DE4B76" w:rsidRPr="008C0E7E">
              <w:rPr>
                <w:rStyle w:val="Hyperlink"/>
                <w:noProof/>
                <w:lang w:val="en-GB"/>
              </w:rPr>
              <w:t>Materials and Methods</w:t>
            </w:r>
            <w:r w:rsidR="00DE4B76">
              <w:rPr>
                <w:noProof/>
                <w:webHidden/>
              </w:rPr>
              <w:tab/>
            </w:r>
            <w:r w:rsidR="00DE4B76">
              <w:rPr>
                <w:noProof/>
                <w:webHidden/>
              </w:rPr>
              <w:fldChar w:fldCharType="begin"/>
            </w:r>
            <w:r w:rsidR="00DE4B76">
              <w:rPr>
                <w:noProof/>
                <w:webHidden/>
              </w:rPr>
              <w:instrText xml:space="preserve"> PAGEREF _Toc18923259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2B9BDC1F"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60" w:history="1">
            <w:r w:rsidR="00DE4B76" w:rsidRPr="008C0E7E">
              <w:rPr>
                <w:rStyle w:val="Hyperlink"/>
                <w:noProof/>
                <w:lang w:val="en-GB"/>
              </w:rPr>
              <w:t>Project structure, Workpackages</w:t>
            </w:r>
            <w:r w:rsidR="00DE4B76">
              <w:rPr>
                <w:noProof/>
                <w:webHidden/>
              </w:rPr>
              <w:tab/>
            </w:r>
            <w:r w:rsidR="00DE4B76">
              <w:rPr>
                <w:noProof/>
                <w:webHidden/>
              </w:rPr>
              <w:fldChar w:fldCharType="begin"/>
            </w:r>
            <w:r w:rsidR="00DE4B76">
              <w:rPr>
                <w:noProof/>
                <w:webHidden/>
              </w:rPr>
              <w:instrText xml:space="preserve"> PAGEREF _Toc18923260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155862F0"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61" w:history="1">
            <w:r w:rsidR="00DE4B76" w:rsidRPr="008C0E7E">
              <w:rPr>
                <w:rStyle w:val="Hyperlink"/>
                <w:noProof/>
                <w:lang w:val="en-GB"/>
              </w:rPr>
              <w:t>Technical Documentation for software projects</w:t>
            </w:r>
            <w:r w:rsidR="00DE4B76">
              <w:rPr>
                <w:noProof/>
                <w:webHidden/>
              </w:rPr>
              <w:tab/>
            </w:r>
            <w:r w:rsidR="00DE4B76">
              <w:rPr>
                <w:noProof/>
                <w:webHidden/>
              </w:rPr>
              <w:fldChar w:fldCharType="begin"/>
            </w:r>
            <w:r w:rsidR="00DE4B76">
              <w:rPr>
                <w:noProof/>
                <w:webHidden/>
              </w:rPr>
              <w:instrText xml:space="preserve"> PAGEREF _Toc18923261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7AD84436"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62" w:history="1">
            <w:r w:rsidR="00DE4B76" w:rsidRPr="008C0E7E">
              <w:rPr>
                <w:rStyle w:val="Hyperlink"/>
                <w:noProof/>
                <w:lang w:val="en-GB"/>
              </w:rPr>
              <w:t>Technical Documentation for hardware projects</w:t>
            </w:r>
            <w:r w:rsidR="00DE4B76">
              <w:rPr>
                <w:noProof/>
                <w:webHidden/>
              </w:rPr>
              <w:tab/>
            </w:r>
            <w:r w:rsidR="00DE4B76">
              <w:rPr>
                <w:noProof/>
                <w:webHidden/>
              </w:rPr>
              <w:fldChar w:fldCharType="begin"/>
            </w:r>
            <w:r w:rsidR="00DE4B76">
              <w:rPr>
                <w:noProof/>
                <w:webHidden/>
              </w:rPr>
              <w:instrText xml:space="preserve"> PAGEREF _Toc18923262 \h </w:instrText>
            </w:r>
            <w:r w:rsidR="00DE4B76">
              <w:rPr>
                <w:noProof/>
                <w:webHidden/>
              </w:rPr>
            </w:r>
            <w:r w:rsidR="00DE4B76">
              <w:rPr>
                <w:noProof/>
                <w:webHidden/>
              </w:rPr>
              <w:fldChar w:fldCharType="separate"/>
            </w:r>
            <w:r w:rsidR="00DE4B76">
              <w:rPr>
                <w:noProof/>
                <w:webHidden/>
              </w:rPr>
              <w:t>3</w:t>
            </w:r>
            <w:r w:rsidR="00DE4B76">
              <w:rPr>
                <w:noProof/>
                <w:webHidden/>
              </w:rPr>
              <w:fldChar w:fldCharType="end"/>
            </w:r>
          </w:hyperlink>
        </w:p>
        <w:p w14:paraId="55BDC034" w14:textId="77777777" w:rsidR="00DE4B76" w:rsidRDefault="003E7229">
          <w:pPr>
            <w:pStyle w:val="Verzeichnis2"/>
            <w:tabs>
              <w:tab w:val="right" w:leader="dot" w:pos="9628"/>
            </w:tabs>
            <w:rPr>
              <w:rFonts w:asciiTheme="minorHAnsi" w:eastAsiaTheme="minorEastAsia" w:hAnsiTheme="minorHAnsi" w:cstheme="minorBidi"/>
              <w:noProof/>
              <w:lang w:val="en-GB" w:eastAsia="en-GB"/>
            </w:rPr>
          </w:pPr>
          <w:hyperlink w:anchor="_Toc18923263" w:history="1">
            <w:r w:rsidR="00DE4B76" w:rsidRPr="008C0E7E">
              <w:rPr>
                <w:rStyle w:val="Hyperlink"/>
                <w:noProof/>
                <w:lang w:val="en-GB"/>
              </w:rPr>
              <w:t>Risk management</w:t>
            </w:r>
            <w:r w:rsidR="00DE4B76">
              <w:rPr>
                <w:noProof/>
                <w:webHidden/>
              </w:rPr>
              <w:tab/>
            </w:r>
            <w:r w:rsidR="00DE4B76">
              <w:rPr>
                <w:noProof/>
                <w:webHidden/>
              </w:rPr>
              <w:fldChar w:fldCharType="begin"/>
            </w:r>
            <w:r w:rsidR="00DE4B76">
              <w:rPr>
                <w:noProof/>
                <w:webHidden/>
              </w:rPr>
              <w:instrText xml:space="preserve"> PAGEREF _Toc18923263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6B837D01" w14:textId="77777777" w:rsidR="00DE4B76" w:rsidRDefault="003E7229">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4" w:history="1">
            <w:r w:rsidR="00DE4B76" w:rsidRPr="008C0E7E">
              <w:rPr>
                <w:rStyle w:val="Hyperlink"/>
                <w:noProof/>
                <w:lang w:val="en-GB"/>
              </w:rPr>
              <w:t>3.</w:t>
            </w:r>
            <w:r w:rsidR="00DE4B76">
              <w:rPr>
                <w:rFonts w:asciiTheme="minorHAnsi" w:eastAsiaTheme="minorEastAsia" w:hAnsiTheme="minorHAnsi" w:cstheme="minorBidi"/>
                <w:noProof/>
                <w:lang w:val="en-GB" w:eastAsia="en-GB"/>
              </w:rPr>
              <w:tab/>
            </w:r>
            <w:r w:rsidR="00DE4B76" w:rsidRPr="008C0E7E">
              <w:rPr>
                <w:rStyle w:val="Hyperlink"/>
                <w:noProof/>
                <w:lang w:val="en-GB"/>
              </w:rPr>
              <w:t>Results</w:t>
            </w:r>
            <w:r w:rsidR="00DE4B76">
              <w:rPr>
                <w:noProof/>
                <w:webHidden/>
              </w:rPr>
              <w:tab/>
            </w:r>
            <w:r w:rsidR="00DE4B76">
              <w:rPr>
                <w:noProof/>
                <w:webHidden/>
              </w:rPr>
              <w:fldChar w:fldCharType="begin"/>
            </w:r>
            <w:r w:rsidR="00DE4B76">
              <w:rPr>
                <w:noProof/>
                <w:webHidden/>
              </w:rPr>
              <w:instrText xml:space="preserve"> PAGEREF _Toc18923264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E5F81B5" w14:textId="77777777" w:rsidR="00DE4B76" w:rsidRDefault="003E7229">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5" w:history="1">
            <w:r w:rsidR="00DE4B76" w:rsidRPr="008C0E7E">
              <w:rPr>
                <w:rStyle w:val="Hyperlink"/>
                <w:noProof/>
                <w:lang w:val="en-GB"/>
              </w:rPr>
              <w:t>4.</w:t>
            </w:r>
            <w:r w:rsidR="00DE4B76">
              <w:rPr>
                <w:rFonts w:asciiTheme="minorHAnsi" w:eastAsiaTheme="minorEastAsia" w:hAnsiTheme="minorHAnsi" w:cstheme="minorBidi"/>
                <w:noProof/>
                <w:lang w:val="en-GB" w:eastAsia="en-GB"/>
              </w:rPr>
              <w:tab/>
            </w:r>
            <w:r w:rsidR="00DE4B76" w:rsidRPr="008C0E7E">
              <w:rPr>
                <w:rStyle w:val="Hyperlink"/>
                <w:noProof/>
                <w:lang w:val="en-GB"/>
              </w:rPr>
              <w:t>Discussion</w:t>
            </w:r>
            <w:r w:rsidR="00DE4B76">
              <w:rPr>
                <w:noProof/>
                <w:webHidden/>
              </w:rPr>
              <w:tab/>
            </w:r>
            <w:r w:rsidR="00DE4B76">
              <w:rPr>
                <w:noProof/>
                <w:webHidden/>
              </w:rPr>
              <w:fldChar w:fldCharType="begin"/>
            </w:r>
            <w:r w:rsidR="00DE4B76">
              <w:rPr>
                <w:noProof/>
                <w:webHidden/>
              </w:rPr>
              <w:instrText xml:space="preserve"> PAGEREF _Toc18923265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20FFB76D" w14:textId="77777777" w:rsidR="00DE4B76" w:rsidRDefault="003E7229">
          <w:pPr>
            <w:pStyle w:val="Verzeichnis1"/>
            <w:tabs>
              <w:tab w:val="left" w:pos="440"/>
              <w:tab w:val="right" w:leader="dot" w:pos="9628"/>
            </w:tabs>
            <w:rPr>
              <w:rFonts w:asciiTheme="minorHAnsi" w:eastAsiaTheme="minorEastAsia" w:hAnsiTheme="minorHAnsi" w:cstheme="minorBidi"/>
              <w:noProof/>
              <w:lang w:val="en-GB" w:eastAsia="en-GB"/>
            </w:rPr>
          </w:pPr>
          <w:hyperlink w:anchor="_Toc18923266" w:history="1">
            <w:r w:rsidR="00DE4B76" w:rsidRPr="008C0E7E">
              <w:rPr>
                <w:rStyle w:val="Hyperlink"/>
                <w:noProof/>
                <w:lang w:val="en-GB"/>
              </w:rPr>
              <w:t>5.</w:t>
            </w:r>
            <w:r w:rsidR="00DE4B76">
              <w:rPr>
                <w:rFonts w:asciiTheme="minorHAnsi" w:eastAsiaTheme="minorEastAsia" w:hAnsiTheme="minorHAnsi" w:cstheme="minorBidi"/>
                <w:noProof/>
                <w:lang w:val="en-GB" w:eastAsia="en-GB"/>
              </w:rPr>
              <w:tab/>
            </w:r>
            <w:r w:rsidR="00DE4B76" w:rsidRPr="008C0E7E">
              <w:rPr>
                <w:rStyle w:val="Hyperlink"/>
                <w:noProof/>
                <w:lang w:val="en-GB"/>
              </w:rPr>
              <w:t>References</w:t>
            </w:r>
            <w:r w:rsidR="00DE4B76">
              <w:rPr>
                <w:noProof/>
                <w:webHidden/>
              </w:rPr>
              <w:tab/>
            </w:r>
            <w:r w:rsidR="00DE4B76">
              <w:rPr>
                <w:noProof/>
                <w:webHidden/>
              </w:rPr>
              <w:fldChar w:fldCharType="begin"/>
            </w:r>
            <w:r w:rsidR="00DE4B76">
              <w:rPr>
                <w:noProof/>
                <w:webHidden/>
              </w:rPr>
              <w:instrText xml:space="preserve"> PAGEREF _Toc18923266 \h </w:instrText>
            </w:r>
            <w:r w:rsidR="00DE4B76">
              <w:rPr>
                <w:noProof/>
                <w:webHidden/>
              </w:rPr>
            </w:r>
            <w:r w:rsidR="00DE4B76">
              <w:rPr>
                <w:noProof/>
                <w:webHidden/>
              </w:rPr>
              <w:fldChar w:fldCharType="separate"/>
            </w:r>
            <w:r w:rsidR="00DE4B76">
              <w:rPr>
                <w:noProof/>
                <w:webHidden/>
              </w:rPr>
              <w:t>4</w:t>
            </w:r>
            <w:r w:rsidR="00DE4B76">
              <w:rPr>
                <w:noProof/>
                <w:webHidden/>
              </w:rPr>
              <w:fldChar w:fldCharType="end"/>
            </w:r>
          </w:hyperlink>
        </w:p>
        <w:p w14:paraId="0D2C8CB2" w14:textId="77777777" w:rsidR="004E56A1" w:rsidRDefault="004E56A1">
          <w:r>
            <w:rPr>
              <w:b/>
              <w:bCs/>
            </w:rPr>
            <w:fldChar w:fldCharType="end"/>
          </w:r>
        </w:p>
      </w:sdtContent>
    </w:sdt>
    <w:p w14:paraId="011E2FB5" w14:textId="77777777" w:rsidR="007D2342" w:rsidRDefault="007D2342">
      <w:pPr>
        <w:spacing w:line="240" w:lineRule="auto"/>
        <w:rPr>
          <w:lang w:val="en-GB"/>
        </w:rPr>
      </w:pPr>
      <w:r>
        <w:rPr>
          <w:lang w:val="en-GB"/>
        </w:rPr>
        <w:br w:type="page"/>
      </w:r>
    </w:p>
    <w:p w14:paraId="7E18D837" w14:textId="77777777" w:rsidR="004E56A1" w:rsidRPr="004E56A1" w:rsidRDefault="007D2342" w:rsidP="004E56A1">
      <w:pPr>
        <w:pStyle w:val="berschrift1"/>
        <w:rPr>
          <w:color w:val="00659C"/>
          <w:lang w:val="en-GB"/>
        </w:rPr>
      </w:pPr>
      <w:bookmarkStart w:id="4" w:name="_Toc18923254"/>
      <w:r>
        <w:rPr>
          <w:color w:val="00659C"/>
          <w:lang w:val="en-GB"/>
        </w:rPr>
        <w:lastRenderedPageBreak/>
        <w:t>1</w:t>
      </w:r>
      <w:r w:rsidR="004E56A1" w:rsidRPr="004E56A1">
        <w:rPr>
          <w:color w:val="00659C"/>
          <w:lang w:val="en-GB"/>
        </w:rPr>
        <w:t>.</w:t>
      </w:r>
      <w:r w:rsidR="004E56A1" w:rsidRPr="004E56A1">
        <w:rPr>
          <w:color w:val="00659C"/>
          <w:lang w:val="en-GB"/>
        </w:rPr>
        <w:tab/>
        <w:t>Introduction</w:t>
      </w:r>
      <w:bookmarkEnd w:id="4"/>
    </w:p>
    <w:p w14:paraId="1A2BAF4B" w14:textId="77777777" w:rsidR="004E56A1" w:rsidRPr="004E56A1" w:rsidRDefault="004E56A1" w:rsidP="004E56A1">
      <w:pPr>
        <w:pStyle w:val="berschrift2"/>
        <w:rPr>
          <w:color w:val="00659C"/>
          <w:lang w:val="en-GB"/>
        </w:rPr>
      </w:pPr>
      <w:bookmarkStart w:id="5" w:name="_Toc18923255"/>
      <w:r w:rsidRPr="004E56A1">
        <w:rPr>
          <w:color w:val="00659C"/>
          <w:lang w:val="en-GB"/>
        </w:rPr>
        <w:t>Vision</w:t>
      </w:r>
      <w:bookmarkEnd w:id="5"/>
    </w:p>
    <w:p w14:paraId="18F09243" w14:textId="77777777" w:rsidR="004E56A1" w:rsidRPr="004E56A1" w:rsidRDefault="004E56A1" w:rsidP="004E56A1">
      <w:pPr>
        <w:rPr>
          <w:lang w:val="en-GB"/>
        </w:rPr>
      </w:pPr>
      <w:r>
        <w:rPr>
          <w:lang w:val="en-GB"/>
        </w:rPr>
        <w:t>Text</w:t>
      </w:r>
    </w:p>
    <w:p w14:paraId="6027C8CA" w14:textId="5C3C6267" w:rsidR="004E56A1" w:rsidRDefault="004E56A1" w:rsidP="004E56A1">
      <w:pPr>
        <w:pStyle w:val="berschrift2"/>
        <w:rPr>
          <w:color w:val="00659C"/>
          <w:lang w:val="en-GB"/>
        </w:rPr>
      </w:pPr>
      <w:bookmarkStart w:id="6" w:name="_Toc18923256"/>
      <w:r w:rsidRPr="004E56A1">
        <w:rPr>
          <w:color w:val="00659C"/>
          <w:lang w:val="en-GB"/>
        </w:rPr>
        <w:t>Goal</w:t>
      </w:r>
      <w:r w:rsidR="004F60CB">
        <w:rPr>
          <w:color w:val="00659C"/>
          <w:lang w:val="en-GB"/>
        </w:rPr>
        <w:t>s</w:t>
      </w:r>
      <w:r w:rsidRPr="004E56A1">
        <w:rPr>
          <w:color w:val="00659C"/>
          <w:lang w:val="en-GB"/>
        </w:rPr>
        <w:t xml:space="preserve"> of the project</w:t>
      </w:r>
      <w:bookmarkEnd w:id="6"/>
    </w:p>
    <w:p w14:paraId="24D2EC98" w14:textId="2785CC4A" w:rsidR="00A155CE" w:rsidRDefault="00BB7EAD" w:rsidP="004F60CB">
      <w:pPr>
        <w:rPr>
          <w:lang w:val="en-GB"/>
        </w:rPr>
      </w:pPr>
      <w:r>
        <w:rPr>
          <w:lang w:val="en-GB"/>
        </w:rPr>
        <w:t xml:space="preserve">The overall goal of the project is to </w:t>
      </w:r>
      <w:r w:rsidR="00141CF3">
        <w:rPr>
          <w:lang w:val="en-GB"/>
        </w:rPr>
        <w:t xml:space="preserve">implement </w:t>
      </w:r>
      <w:r w:rsidR="00B66EA7">
        <w:rPr>
          <w:lang w:val="en-GB"/>
        </w:rPr>
        <w:t xml:space="preserve">an application that can handle </w:t>
      </w:r>
      <w:r w:rsidR="0098003E">
        <w:rPr>
          <w:lang w:val="en-GB"/>
        </w:rPr>
        <w:t xml:space="preserve">the documented user requirements. To fulfil that goal </w:t>
      </w:r>
      <w:r w:rsidR="00771F74">
        <w:rPr>
          <w:lang w:val="en-GB"/>
        </w:rPr>
        <w:t xml:space="preserve">the project was </w:t>
      </w:r>
      <w:r w:rsidR="00BA1004">
        <w:rPr>
          <w:lang w:val="en-GB"/>
        </w:rPr>
        <w:t xml:space="preserve">subdivided in </w:t>
      </w:r>
      <w:r w:rsidR="009B2EA4">
        <w:rPr>
          <w:lang w:val="en-GB"/>
        </w:rPr>
        <w:t xml:space="preserve">minor </w:t>
      </w:r>
      <w:r w:rsidR="0060517A">
        <w:rPr>
          <w:lang w:val="en-GB"/>
        </w:rPr>
        <w:t xml:space="preserve">aims that describe which </w:t>
      </w:r>
      <w:r w:rsidR="00A155CE">
        <w:rPr>
          <w:lang w:val="en-GB"/>
        </w:rPr>
        <w:t xml:space="preserve">parts are needed </w:t>
      </w:r>
      <w:r w:rsidR="007B7FBE">
        <w:rPr>
          <w:lang w:val="en-GB"/>
        </w:rPr>
        <w:t>to be implemented</w:t>
      </w:r>
      <w:r w:rsidR="00A155CE">
        <w:rPr>
          <w:lang w:val="en-GB"/>
        </w:rPr>
        <w:t xml:space="preserve">. </w:t>
      </w:r>
    </w:p>
    <w:p w14:paraId="4B6B7E18" w14:textId="77777777" w:rsidR="00D66EF4" w:rsidRPr="00BB7EAD" w:rsidRDefault="00D66EF4" w:rsidP="004F60CB">
      <w:pPr>
        <w:rPr>
          <w:lang w:val="en-GB"/>
        </w:rPr>
      </w:pPr>
    </w:p>
    <w:p w14:paraId="44E58BF4" w14:textId="75D13EC6" w:rsidR="004F60CB" w:rsidRDefault="004F60CB" w:rsidP="004F60CB">
      <w:pPr>
        <w:rPr>
          <w:b/>
          <w:bCs/>
          <w:lang w:val="en-GB"/>
        </w:rPr>
      </w:pPr>
      <w:r w:rsidRPr="00E61AA0">
        <w:rPr>
          <w:b/>
          <w:bCs/>
          <w:lang w:val="en-GB"/>
        </w:rPr>
        <w:t>Database:</w:t>
      </w:r>
    </w:p>
    <w:p w14:paraId="6CCF0A3C" w14:textId="217FAD20" w:rsidR="006570B4" w:rsidRPr="00872ABC" w:rsidRDefault="00EC0CA5" w:rsidP="00872ABC">
      <w:pPr>
        <w:pStyle w:val="Listenabsatz"/>
        <w:numPr>
          <w:ilvl w:val="0"/>
          <w:numId w:val="23"/>
        </w:numPr>
        <w:rPr>
          <w:lang w:val="en-GB"/>
        </w:rPr>
      </w:pPr>
      <w:r w:rsidRPr="00872ABC">
        <w:rPr>
          <w:lang w:val="en-GB"/>
        </w:rPr>
        <w:t xml:space="preserve">The first goal is to implement a database that is able to save the </w:t>
      </w:r>
      <w:r w:rsidR="002F1607" w:rsidRPr="00872ABC">
        <w:rPr>
          <w:lang w:val="en-GB"/>
        </w:rPr>
        <w:t>data that is produced in measurement activities</w:t>
      </w:r>
      <w:r w:rsidR="00610F9F" w:rsidRPr="00872ABC">
        <w:rPr>
          <w:lang w:val="en-GB"/>
        </w:rPr>
        <w:t>.</w:t>
      </w:r>
    </w:p>
    <w:p w14:paraId="3A215E52" w14:textId="77777777" w:rsidR="006570B4" w:rsidRPr="006570B4" w:rsidRDefault="006570B4" w:rsidP="004F60CB">
      <w:pPr>
        <w:rPr>
          <w:lang w:val="en-GB"/>
        </w:rPr>
      </w:pPr>
    </w:p>
    <w:p w14:paraId="3A1DC5DF" w14:textId="2D2C4462" w:rsidR="004F60CB" w:rsidRDefault="004F60CB" w:rsidP="004F60CB">
      <w:pPr>
        <w:rPr>
          <w:b/>
          <w:bCs/>
          <w:lang w:val="en-GB"/>
        </w:rPr>
      </w:pPr>
      <w:r w:rsidRPr="00E61AA0">
        <w:rPr>
          <w:b/>
          <w:bCs/>
          <w:lang w:val="en-GB"/>
        </w:rPr>
        <w:t>GUI:</w:t>
      </w:r>
    </w:p>
    <w:p w14:paraId="16484037" w14:textId="1C47ED14" w:rsidR="006570B4" w:rsidRDefault="006570B4" w:rsidP="00872ABC">
      <w:pPr>
        <w:rPr>
          <w:lang w:val="en-GB"/>
        </w:rPr>
      </w:pPr>
      <w:r w:rsidRPr="00872ABC">
        <w:rPr>
          <w:lang w:val="en-GB"/>
        </w:rPr>
        <w:t xml:space="preserve">To </w:t>
      </w:r>
      <w:proofErr w:type="spellStart"/>
      <w:r w:rsidRPr="00872ABC">
        <w:rPr>
          <w:lang w:val="en-GB"/>
        </w:rPr>
        <w:t>conncect</w:t>
      </w:r>
      <w:proofErr w:type="spellEnd"/>
      <w:r w:rsidRPr="00872ABC">
        <w:rPr>
          <w:lang w:val="en-GB"/>
        </w:rPr>
        <w:t xml:space="preserve"> all components of the application a </w:t>
      </w:r>
      <w:r w:rsidR="003D0B5A" w:rsidRPr="00872ABC">
        <w:rPr>
          <w:lang w:val="en-GB"/>
        </w:rPr>
        <w:t>GUI is used.</w:t>
      </w:r>
      <w:r w:rsidR="009D2CEB" w:rsidRPr="00872ABC">
        <w:rPr>
          <w:lang w:val="en-GB"/>
        </w:rPr>
        <w:t xml:space="preserve"> </w:t>
      </w:r>
      <w:proofErr w:type="spellStart"/>
      <w:r w:rsidR="006D5D4B" w:rsidRPr="00872ABC">
        <w:rPr>
          <w:lang w:val="en-GB"/>
        </w:rPr>
        <w:t>Subgoals</w:t>
      </w:r>
      <w:proofErr w:type="spellEnd"/>
      <w:r w:rsidR="006D5D4B" w:rsidRPr="00872ABC">
        <w:rPr>
          <w:lang w:val="en-GB"/>
        </w:rPr>
        <w:t xml:space="preserve"> of the </w:t>
      </w:r>
      <w:r w:rsidR="00043C0C" w:rsidRPr="00872ABC">
        <w:rPr>
          <w:lang w:val="en-GB"/>
        </w:rPr>
        <w:t>application are following:</w:t>
      </w:r>
    </w:p>
    <w:p w14:paraId="0E5EEC90" w14:textId="77777777" w:rsidR="00872ABC" w:rsidRPr="00872ABC" w:rsidRDefault="00872ABC" w:rsidP="00872ABC">
      <w:pPr>
        <w:rPr>
          <w:lang w:val="en-GB"/>
        </w:rPr>
      </w:pPr>
    </w:p>
    <w:p w14:paraId="58508355" w14:textId="53764480" w:rsidR="00043C0C" w:rsidRPr="00872ABC" w:rsidRDefault="00043C0C" w:rsidP="00872ABC">
      <w:pPr>
        <w:pStyle w:val="Listenabsatz"/>
        <w:numPr>
          <w:ilvl w:val="0"/>
          <w:numId w:val="24"/>
        </w:numPr>
        <w:rPr>
          <w:u w:val="single"/>
          <w:lang w:val="en-GB"/>
        </w:rPr>
      </w:pPr>
      <w:r w:rsidRPr="00872ABC">
        <w:rPr>
          <w:u w:val="single"/>
          <w:lang w:val="en-GB"/>
        </w:rPr>
        <w:t xml:space="preserve">Use the current MATLAB </w:t>
      </w:r>
      <w:r w:rsidR="00424894" w:rsidRPr="00872ABC">
        <w:rPr>
          <w:u w:val="single"/>
          <w:lang w:val="en-GB"/>
        </w:rPr>
        <w:t>GUI as base for the new GUI:</w:t>
      </w:r>
    </w:p>
    <w:p w14:paraId="7B2EBCEF" w14:textId="554C78D2" w:rsidR="00424894" w:rsidRPr="00872ABC" w:rsidRDefault="006A56D9" w:rsidP="00872ABC">
      <w:pPr>
        <w:pStyle w:val="Listenabsatz"/>
        <w:rPr>
          <w:lang w:val="en-GB"/>
        </w:rPr>
      </w:pPr>
      <w:r w:rsidRPr="00872ABC">
        <w:rPr>
          <w:lang w:val="en-GB"/>
        </w:rPr>
        <w:t xml:space="preserve">The current MATLAB GUI has been used </w:t>
      </w:r>
      <w:r w:rsidR="00755A81" w:rsidRPr="00872ABC">
        <w:rPr>
          <w:lang w:val="en-GB"/>
        </w:rPr>
        <w:t xml:space="preserve">for various measurements and can analyse data and </w:t>
      </w:r>
      <w:r w:rsidR="00EF4361" w:rsidRPr="00872ABC">
        <w:rPr>
          <w:lang w:val="en-GB"/>
        </w:rPr>
        <w:t xml:space="preserve">save it. Problems of the software are </w:t>
      </w:r>
      <w:r w:rsidR="00E64560" w:rsidRPr="00872ABC">
        <w:rPr>
          <w:lang w:val="en-GB"/>
        </w:rPr>
        <w:t xml:space="preserve">among others that there is no way to save the data to a database system. Moreover, the </w:t>
      </w:r>
      <w:r w:rsidR="009E0549" w:rsidRPr="00872ABC">
        <w:rPr>
          <w:lang w:val="en-GB"/>
        </w:rPr>
        <w:t xml:space="preserve">software does not work correctly. According to </w:t>
      </w:r>
      <w:r w:rsidR="00F63027" w:rsidRPr="00872ABC">
        <w:rPr>
          <w:lang w:val="en-GB"/>
        </w:rPr>
        <w:t xml:space="preserve">the </w:t>
      </w:r>
      <w:proofErr w:type="spellStart"/>
      <w:r w:rsidR="00D9423E" w:rsidRPr="00872ABC">
        <w:rPr>
          <w:i/>
          <w:iCs/>
          <w:lang w:val="en-GB"/>
        </w:rPr>
        <w:t>Biodex_Guidelines</w:t>
      </w:r>
      <w:proofErr w:type="spellEnd"/>
      <w:r w:rsidR="00D9423E" w:rsidRPr="00872ABC">
        <w:rPr>
          <w:lang w:val="en-GB"/>
        </w:rPr>
        <w:t xml:space="preserve"> document the software i</w:t>
      </w:r>
      <w:r w:rsidR="00297FD4" w:rsidRPr="00872ABC">
        <w:rPr>
          <w:lang w:val="en-GB"/>
        </w:rPr>
        <w:t xml:space="preserve">s not running stable and the laptops of students are often </w:t>
      </w:r>
      <w:r w:rsidR="00893CE1" w:rsidRPr="00872ABC">
        <w:rPr>
          <w:lang w:val="en-GB"/>
        </w:rPr>
        <w:t xml:space="preserve">overcharged by the </w:t>
      </w:r>
      <w:r w:rsidR="00FB0D53" w:rsidRPr="00872ABC">
        <w:rPr>
          <w:lang w:val="en-GB"/>
        </w:rPr>
        <w:t>workload</w:t>
      </w:r>
      <w:r w:rsidR="00893CE1" w:rsidRPr="00872ABC">
        <w:rPr>
          <w:lang w:val="en-GB"/>
        </w:rPr>
        <w:t xml:space="preserve"> of the current </w:t>
      </w:r>
      <w:r w:rsidR="00B561DC" w:rsidRPr="00872ABC">
        <w:rPr>
          <w:lang w:val="en-GB"/>
        </w:rPr>
        <w:t xml:space="preserve">program. To fix these problems the GUI has to be </w:t>
      </w:r>
      <w:r w:rsidR="00B9673A" w:rsidRPr="00872ABC">
        <w:rPr>
          <w:lang w:val="en-GB"/>
        </w:rPr>
        <w:t>revised</w:t>
      </w:r>
      <w:r w:rsidR="00AA7EE5" w:rsidRPr="00872ABC">
        <w:rPr>
          <w:lang w:val="en-GB"/>
        </w:rPr>
        <w:t>, or completely new implemented</w:t>
      </w:r>
      <w:r w:rsidR="00D30AB3" w:rsidRPr="00872ABC">
        <w:rPr>
          <w:lang w:val="en-GB"/>
        </w:rPr>
        <w:t xml:space="preserve">. As implementing a new GUI seems </w:t>
      </w:r>
      <w:r w:rsidR="00E44650" w:rsidRPr="00872ABC">
        <w:rPr>
          <w:lang w:val="en-GB"/>
        </w:rPr>
        <w:t xml:space="preserve">to be the better solution </w:t>
      </w:r>
      <w:r w:rsidR="00CD3769" w:rsidRPr="00872ABC">
        <w:rPr>
          <w:lang w:val="en-GB"/>
        </w:rPr>
        <w:t xml:space="preserve">the current GUI is </w:t>
      </w:r>
      <w:r w:rsidR="00440F21" w:rsidRPr="00872ABC">
        <w:rPr>
          <w:lang w:val="en-GB"/>
        </w:rPr>
        <w:t>used as base for the new one</w:t>
      </w:r>
      <w:r w:rsidR="00E658B0" w:rsidRPr="00872ABC">
        <w:rPr>
          <w:lang w:val="en-GB"/>
        </w:rPr>
        <w:t>,</w:t>
      </w:r>
      <w:r w:rsidR="00440F21" w:rsidRPr="00872ABC">
        <w:rPr>
          <w:lang w:val="en-GB"/>
        </w:rPr>
        <w:t xml:space="preserve"> which will be written in MATLAB or as C# .NET application.</w:t>
      </w:r>
    </w:p>
    <w:p w14:paraId="2F8275CB" w14:textId="38AB44C8" w:rsidR="00E658B0" w:rsidRPr="00872ABC" w:rsidRDefault="00E658B0" w:rsidP="00872ABC">
      <w:pPr>
        <w:pStyle w:val="Listenabsatz"/>
        <w:numPr>
          <w:ilvl w:val="0"/>
          <w:numId w:val="24"/>
        </w:numPr>
        <w:rPr>
          <w:u w:val="single"/>
          <w:lang w:val="en-GB"/>
        </w:rPr>
      </w:pPr>
      <w:r w:rsidRPr="00872ABC">
        <w:rPr>
          <w:u w:val="single"/>
          <w:lang w:val="en-GB"/>
        </w:rPr>
        <w:t xml:space="preserve">Usability in daily use </w:t>
      </w:r>
      <w:r w:rsidR="00F15F25" w:rsidRPr="00872ABC">
        <w:rPr>
          <w:u w:val="single"/>
          <w:lang w:val="en-GB"/>
        </w:rPr>
        <w:t>in laboratory:</w:t>
      </w:r>
    </w:p>
    <w:p w14:paraId="1D7A702B" w14:textId="6F6DE6D9" w:rsidR="00F15F25" w:rsidRPr="00872ABC" w:rsidRDefault="00F15F25" w:rsidP="00872ABC">
      <w:pPr>
        <w:pStyle w:val="Listenabsatz"/>
        <w:rPr>
          <w:lang w:val="en-GB"/>
        </w:rPr>
      </w:pPr>
      <w:r w:rsidRPr="00872ABC">
        <w:rPr>
          <w:lang w:val="en-GB"/>
        </w:rPr>
        <w:t xml:space="preserve">As mentioned above the GUI does not work appropriately. The work in the laboratory </w:t>
      </w:r>
      <w:r w:rsidR="000A2E3D" w:rsidRPr="00872ABC">
        <w:rPr>
          <w:lang w:val="en-GB"/>
        </w:rPr>
        <w:t xml:space="preserve">shall </w:t>
      </w:r>
      <w:r w:rsidR="00872ABC">
        <w:rPr>
          <w:lang w:val="en-GB"/>
        </w:rPr>
        <w:t>not be interrupted</w:t>
      </w:r>
      <w:r w:rsidR="000A2E3D" w:rsidRPr="00872ABC">
        <w:rPr>
          <w:lang w:val="en-GB"/>
        </w:rPr>
        <w:t xml:space="preserve"> by having issues </w:t>
      </w:r>
      <w:r w:rsidR="000151FB" w:rsidRPr="00872ABC">
        <w:rPr>
          <w:lang w:val="en-GB"/>
        </w:rPr>
        <w:t>using the Biodex data management system</w:t>
      </w:r>
      <w:r w:rsidR="00637D6C" w:rsidRPr="00872ABC">
        <w:rPr>
          <w:lang w:val="en-GB"/>
        </w:rPr>
        <w:t>. In order to</w:t>
      </w:r>
      <w:r w:rsidR="006E709A" w:rsidRPr="00872ABC">
        <w:rPr>
          <w:lang w:val="en-GB"/>
        </w:rPr>
        <w:t xml:space="preserve"> grant </w:t>
      </w:r>
      <w:r w:rsidR="001519B0" w:rsidRPr="00872ABC">
        <w:rPr>
          <w:lang w:val="en-GB"/>
        </w:rPr>
        <w:t xml:space="preserve">frequently use of the Biodex </w:t>
      </w:r>
      <w:r w:rsidR="003C06FE" w:rsidRPr="00872ABC">
        <w:rPr>
          <w:lang w:val="en-GB"/>
        </w:rPr>
        <w:t xml:space="preserve">the produced software has to be tested carefully </w:t>
      </w:r>
      <w:r w:rsidR="00247241" w:rsidRPr="00872ABC">
        <w:rPr>
          <w:lang w:val="en-GB"/>
        </w:rPr>
        <w:t xml:space="preserve">by multiple test </w:t>
      </w:r>
      <w:r w:rsidR="00186899" w:rsidRPr="00872ABC">
        <w:rPr>
          <w:lang w:val="en-GB"/>
        </w:rPr>
        <w:t>procedures.</w:t>
      </w:r>
    </w:p>
    <w:p w14:paraId="4ECA35FA" w14:textId="2F86C123" w:rsidR="00186899" w:rsidRPr="00872ABC" w:rsidRDefault="00186899" w:rsidP="00872ABC">
      <w:pPr>
        <w:pStyle w:val="Listenabsatz"/>
        <w:numPr>
          <w:ilvl w:val="0"/>
          <w:numId w:val="24"/>
        </w:numPr>
        <w:rPr>
          <w:u w:val="single"/>
          <w:lang w:val="en-GB"/>
        </w:rPr>
      </w:pPr>
      <w:r w:rsidRPr="00872ABC">
        <w:rPr>
          <w:u w:val="single"/>
          <w:lang w:val="en-GB"/>
        </w:rPr>
        <w:t>Live plotting of muscle force, velocity and angle:</w:t>
      </w:r>
    </w:p>
    <w:p w14:paraId="5FAC2BF6" w14:textId="21CF9539" w:rsidR="00186899" w:rsidRPr="00872ABC" w:rsidRDefault="00535963" w:rsidP="00872ABC">
      <w:pPr>
        <w:pStyle w:val="Listenabsatz"/>
        <w:rPr>
          <w:lang w:val="en-GB"/>
        </w:rPr>
      </w:pPr>
      <w:r w:rsidRPr="00872ABC">
        <w:rPr>
          <w:lang w:val="en-GB"/>
        </w:rPr>
        <w:t xml:space="preserve">This function is already implemented in the </w:t>
      </w:r>
      <w:r w:rsidR="001D71D9" w:rsidRPr="00872ABC">
        <w:rPr>
          <w:lang w:val="en-GB"/>
        </w:rPr>
        <w:t xml:space="preserve">old GUI and will also be implemented in the new one. </w:t>
      </w:r>
      <w:r w:rsidR="00297FAD" w:rsidRPr="00872ABC">
        <w:rPr>
          <w:lang w:val="en-GB"/>
        </w:rPr>
        <w:t>The old function will be used as</w:t>
      </w:r>
      <w:r w:rsidR="00EE1CAD" w:rsidRPr="00872ABC">
        <w:rPr>
          <w:lang w:val="en-GB"/>
        </w:rPr>
        <w:t xml:space="preserve"> base for </w:t>
      </w:r>
      <w:r w:rsidR="00334549" w:rsidRPr="00872ABC">
        <w:rPr>
          <w:lang w:val="en-GB"/>
        </w:rPr>
        <w:t>the new one</w:t>
      </w:r>
      <w:r w:rsidR="00C137D5" w:rsidRPr="00872ABC">
        <w:rPr>
          <w:lang w:val="en-GB"/>
        </w:rPr>
        <w:t xml:space="preserve">. To ensure an improvement </w:t>
      </w:r>
      <w:r w:rsidR="008C3A83" w:rsidRPr="00872ABC">
        <w:rPr>
          <w:lang w:val="en-GB"/>
        </w:rPr>
        <w:t>the new function will run more fluently than the old one. This is also listed as a</w:t>
      </w:r>
      <w:r w:rsidR="00411D14" w:rsidRPr="00872ABC">
        <w:rPr>
          <w:lang w:val="en-GB"/>
        </w:rPr>
        <w:t xml:space="preserve"> </w:t>
      </w:r>
      <w:r w:rsidR="008C3A83" w:rsidRPr="00872ABC">
        <w:rPr>
          <w:lang w:val="en-GB"/>
        </w:rPr>
        <w:t xml:space="preserve">problem in the document </w:t>
      </w:r>
      <w:proofErr w:type="spellStart"/>
      <w:r w:rsidR="00DB789F" w:rsidRPr="00872ABC">
        <w:rPr>
          <w:i/>
          <w:iCs/>
          <w:lang w:val="en-GB"/>
        </w:rPr>
        <w:t>Biodex_Guidelines</w:t>
      </w:r>
      <w:proofErr w:type="spellEnd"/>
      <w:r w:rsidR="00DB789F" w:rsidRPr="00872ABC">
        <w:rPr>
          <w:lang w:val="en-GB"/>
        </w:rPr>
        <w:t>.</w:t>
      </w:r>
    </w:p>
    <w:p w14:paraId="5673078B" w14:textId="79F3FBB3" w:rsidR="00DB789F" w:rsidRPr="00872ABC" w:rsidRDefault="004840CE" w:rsidP="00872ABC">
      <w:pPr>
        <w:pStyle w:val="Listenabsatz"/>
        <w:numPr>
          <w:ilvl w:val="0"/>
          <w:numId w:val="24"/>
        </w:numPr>
        <w:rPr>
          <w:u w:val="single"/>
          <w:lang w:val="en-GB"/>
        </w:rPr>
      </w:pPr>
      <w:r w:rsidRPr="00872ABC">
        <w:rPr>
          <w:u w:val="single"/>
          <w:lang w:val="en-GB"/>
        </w:rPr>
        <w:t>Data export to database:</w:t>
      </w:r>
    </w:p>
    <w:p w14:paraId="4EDA41BB" w14:textId="5280F439" w:rsidR="004840CE" w:rsidRPr="00872ABC" w:rsidRDefault="004840CE" w:rsidP="00872ABC">
      <w:pPr>
        <w:pStyle w:val="Listenabsatz"/>
        <w:rPr>
          <w:lang w:val="en-GB"/>
        </w:rPr>
      </w:pPr>
      <w:r w:rsidRPr="00872ABC">
        <w:rPr>
          <w:lang w:val="en-GB"/>
        </w:rPr>
        <w:t xml:space="preserve">The new GUI shall include the function of exporting the </w:t>
      </w:r>
      <w:r w:rsidR="00467B92" w:rsidRPr="00872ABC">
        <w:rPr>
          <w:lang w:val="en-GB"/>
        </w:rPr>
        <w:t>measured data to the database</w:t>
      </w:r>
      <w:r w:rsidR="003C4E54" w:rsidRPr="00872ABC">
        <w:rPr>
          <w:lang w:val="en-GB"/>
        </w:rPr>
        <w:t>.</w:t>
      </w:r>
    </w:p>
    <w:p w14:paraId="38261AC1" w14:textId="1C9CF845" w:rsidR="003C4E54" w:rsidRPr="00872ABC" w:rsidRDefault="003C4E54" w:rsidP="00872ABC">
      <w:pPr>
        <w:pStyle w:val="Listenabsatz"/>
        <w:numPr>
          <w:ilvl w:val="0"/>
          <w:numId w:val="24"/>
        </w:numPr>
        <w:rPr>
          <w:u w:val="single"/>
          <w:lang w:val="en-GB"/>
        </w:rPr>
      </w:pPr>
      <w:r w:rsidRPr="00872ABC">
        <w:rPr>
          <w:u w:val="single"/>
          <w:lang w:val="en-GB"/>
        </w:rPr>
        <w:lastRenderedPageBreak/>
        <w:t>Start and Stop of measurem</w:t>
      </w:r>
      <w:r w:rsidR="00574579" w:rsidRPr="00872ABC">
        <w:rPr>
          <w:u w:val="single"/>
          <w:lang w:val="en-GB"/>
        </w:rPr>
        <w:t>ent:</w:t>
      </w:r>
    </w:p>
    <w:p w14:paraId="4CED39D8" w14:textId="4F4DBBF8" w:rsidR="00574579" w:rsidRPr="00872ABC" w:rsidRDefault="003A519C" w:rsidP="00872ABC">
      <w:pPr>
        <w:pStyle w:val="Listenabsatz"/>
        <w:rPr>
          <w:lang w:val="en-GB"/>
        </w:rPr>
      </w:pPr>
      <w:r w:rsidRPr="00872ABC">
        <w:rPr>
          <w:lang w:val="en-GB"/>
        </w:rPr>
        <w:t xml:space="preserve">To ensure that the user can </w:t>
      </w:r>
      <w:r w:rsidR="00D63BF1" w:rsidRPr="00872ABC">
        <w:rPr>
          <w:lang w:val="en-GB"/>
        </w:rPr>
        <w:t xml:space="preserve">decide the start and stop </w:t>
      </w:r>
      <w:r w:rsidR="00181F59" w:rsidRPr="00872ABC">
        <w:rPr>
          <w:lang w:val="en-GB"/>
        </w:rPr>
        <w:t xml:space="preserve">time </w:t>
      </w:r>
      <w:r w:rsidR="00D63BF1" w:rsidRPr="00872ABC">
        <w:rPr>
          <w:lang w:val="en-GB"/>
        </w:rPr>
        <w:t xml:space="preserve">of measurement, the GUI </w:t>
      </w:r>
      <w:r w:rsidR="003772C2" w:rsidRPr="00872ABC">
        <w:rPr>
          <w:lang w:val="en-GB"/>
        </w:rPr>
        <w:t xml:space="preserve">shall include a start and stop button. </w:t>
      </w:r>
    </w:p>
    <w:p w14:paraId="44A2DDA5" w14:textId="3E07DC62" w:rsidR="00043C0C" w:rsidRPr="00872ABC" w:rsidRDefault="00DE17F8" w:rsidP="00872ABC">
      <w:pPr>
        <w:pStyle w:val="Listenabsatz"/>
        <w:numPr>
          <w:ilvl w:val="0"/>
          <w:numId w:val="24"/>
        </w:numPr>
        <w:rPr>
          <w:u w:val="single"/>
          <w:lang w:val="en-GB"/>
        </w:rPr>
      </w:pPr>
      <w:r w:rsidRPr="00872ABC">
        <w:rPr>
          <w:u w:val="single"/>
          <w:lang w:val="en-GB"/>
        </w:rPr>
        <w:t>Reading of data sent by microcontroller:</w:t>
      </w:r>
    </w:p>
    <w:p w14:paraId="4E9E6841" w14:textId="3F997E3F" w:rsidR="00DE17F8" w:rsidRPr="00872ABC" w:rsidRDefault="00DE17F8" w:rsidP="00872ABC">
      <w:pPr>
        <w:pStyle w:val="Listenabsatz"/>
        <w:rPr>
          <w:lang w:val="en-GB"/>
        </w:rPr>
      </w:pPr>
      <w:r w:rsidRPr="00872ABC">
        <w:rPr>
          <w:lang w:val="en-GB"/>
        </w:rPr>
        <w:t xml:space="preserve">The GUI </w:t>
      </w:r>
      <w:r w:rsidR="009C5891" w:rsidRPr="00872ABC">
        <w:rPr>
          <w:lang w:val="en-GB"/>
        </w:rPr>
        <w:t xml:space="preserve">shall read the data sent by microcontroller. The function shall be </w:t>
      </w:r>
      <w:r w:rsidR="0035144E" w:rsidRPr="00872ABC">
        <w:rPr>
          <w:lang w:val="en-GB"/>
        </w:rPr>
        <w:t xml:space="preserve">connected to the start and stop button. This means the </w:t>
      </w:r>
      <w:r w:rsidR="00E249AB" w:rsidRPr="00872ABC">
        <w:rPr>
          <w:lang w:val="en-GB"/>
        </w:rPr>
        <w:t xml:space="preserve">data stream will be started when </w:t>
      </w:r>
      <w:r w:rsidR="00E249AB" w:rsidRPr="00872ABC">
        <w:rPr>
          <w:i/>
          <w:iCs/>
          <w:lang w:val="en-GB"/>
        </w:rPr>
        <w:t>start</w:t>
      </w:r>
      <w:r w:rsidR="00E249AB" w:rsidRPr="00872ABC">
        <w:rPr>
          <w:lang w:val="en-GB"/>
        </w:rPr>
        <w:t xml:space="preserve"> is pressed and stopped when </w:t>
      </w:r>
      <w:r w:rsidR="00E249AB" w:rsidRPr="00872ABC">
        <w:rPr>
          <w:i/>
          <w:iCs/>
          <w:lang w:val="en-GB"/>
        </w:rPr>
        <w:t>stop</w:t>
      </w:r>
      <w:r w:rsidR="00D26172" w:rsidRPr="00872ABC">
        <w:rPr>
          <w:lang w:val="en-GB"/>
        </w:rPr>
        <w:t xml:space="preserve"> </w:t>
      </w:r>
      <w:r w:rsidR="00E249AB" w:rsidRPr="00872ABC">
        <w:rPr>
          <w:lang w:val="en-GB"/>
        </w:rPr>
        <w:t>is pressed.</w:t>
      </w:r>
    </w:p>
    <w:p w14:paraId="7E8D1704" w14:textId="090BA198" w:rsidR="00D26172" w:rsidRPr="00872ABC" w:rsidRDefault="001A67B7" w:rsidP="00872ABC">
      <w:pPr>
        <w:pStyle w:val="Listenabsatz"/>
        <w:numPr>
          <w:ilvl w:val="0"/>
          <w:numId w:val="24"/>
        </w:numPr>
        <w:rPr>
          <w:u w:val="single"/>
          <w:lang w:val="en-GB"/>
        </w:rPr>
      </w:pPr>
      <w:r w:rsidRPr="00872ABC">
        <w:rPr>
          <w:u w:val="single"/>
          <w:lang w:val="en-GB"/>
        </w:rPr>
        <w:t>Inserting patient data:</w:t>
      </w:r>
    </w:p>
    <w:p w14:paraId="6823259F" w14:textId="5939149D" w:rsidR="00E97519" w:rsidRPr="00872ABC" w:rsidRDefault="008D1E77" w:rsidP="00872ABC">
      <w:pPr>
        <w:pStyle w:val="Listenabsatz"/>
        <w:rPr>
          <w:i/>
          <w:iCs/>
          <w:lang w:val="en-GB"/>
        </w:rPr>
      </w:pPr>
      <w:r w:rsidRPr="00872ABC">
        <w:rPr>
          <w:lang w:val="en-GB"/>
        </w:rPr>
        <w:t xml:space="preserve">The GUI shall include the function to insert patient data. </w:t>
      </w:r>
      <w:r w:rsidR="00F629CC" w:rsidRPr="00872ABC">
        <w:rPr>
          <w:lang w:val="en-GB"/>
        </w:rPr>
        <w:t xml:space="preserve">Patient data contains </w:t>
      </w:r>
      <w:r w:rsidR="00882969" w:rsidRPr="00872ABC">
        <w:rPr>
          <w:lang w:val="en-GB"/>
        </w:rPr>
        <w:t xml:space="preserve">for example </w:t>
      </w:r>
      <w:r w:rsidR="00F629CC" w:rsidRPr="00872ABC">
        <w:rPr>
          <w:lang w:val="en-GB"/>
        </w:rPr>
        <w:t xml:space="preserve">data like sex, height </w:t>
      </w:r>
      <w:r w:rsidR="00882969" w:rsidRPr="00872ABC">
        <w:rPr>
          <w:lang w:val="en-GB"/>
        </w:rPr>
        <w:t>or</w:t>
      </w:r>
      <w:r w:rsidR="00AA36F7" w:rsidRPr="00872ABC">
        <w:rPr>
          <w:lang w:val="en-GB"/>
        </w:rPr>
        <w:t xml:space="preserve"> weight. </w:t>
      </w:r>
      <w:r w:rsidR="00882969" w:rsidRPr="00872ABC">
        <w:rPr>
          <w:lang w:val="en-GB"/>
        </w:rPr>
        <w:t xml:space="preserve">The data that will be inserted is referenced to </w:t>
      </w:r>
      <w:r w:rsidR="00C2796A" w:rsidRPr="00872ABC">
        <w:rPr>
          <w:i/>
          <w:iCs/>
          <w:lang w:val="en-US"/>
        </w:rPr>
        <w:t xml:space="preserve">HL7 Implementation Guide for </w:t>
      </w:r>
      <w:r w:rsidR="00C2796A" w:rsidRPr="00872ABC">
        <w:rPr>
          <w:i/>
          <w:iCs/>
          <w:lang w:val="en-GB"/>
        </w:rPr>
        <w:t xml:space="preserve">CDA® R2: </w:t>
      </w:r>
      <w:proofErr w:type="spellStart"/>
      <w:r w:rsidR="00C2796A" w:rsidRPr="00872ABC">
        <w:rPr>
          <w:i/>
          <w:iCs/>
          <w:lang w:val="en-GB"/>
        </w:rPr>
        <w:t>Allgemeiner</w:t>
      </w:r>
      <w:proofErr w:type="spellEnd"/>
      <w:r w:rsidR="00C2796A" w:rsidRPr="00872ABC">
        <w:rPr>
          <w:i/>
          <w:iCs/>
          <w:lang w:val="en-GB"/>
        </w:rPr>
        <w:t xml:space="preserve"> </w:t>
      </w:r>
      <w:proofErr w:type="spellStart"/>
      <w:r w:rsidR="00C2796A" w:rsidRPr="00872ABC">
        <w:rPr>
          <w:i/>
          <w:iCs/>
          <w:lang w:val="en-GB"/>
        </w:rPr>
        <w:t>Implementierungsleitfaden</w:t>
      </w:r>
      <w:proofErr w:type="spellEnd"/>
      <w:r w:rsidR="00C2796A" w:rsidRPr="00872ABC">
        <w:rPr>
          <w:i/>
          <w:iCs/>
          <w:lang w:val="en-GB"/>
        </w:rPr>
        <w:t xml:space="preserve"> </w:t>
      </w:r>
      <w:proofErr w:type="spellStart"/>
      <w:r w:rsidR="00C2796A" w:rsidRPr="00872ABC">
        <w:rPr>
          <w:i/>
          <w:iCs/>
          <w:lang w:val="en-GB"/>
        </w:rPr>
        <w:t>für</w:t>
      </w:r>
      <w:proofErr w:type="spellEnd"/>
      <w:r w:rsidR="00C2796A" w:rsidRPr="00872ABC">
        <w:rPr>
          <w:i/>
          <w:iCs/>
          <w:lang w:val="en-GB"/>
        </w:rPr>
        <w:t xml:space="preserve"> ELGA CDA </w:t>
      </w:r>
      <w:proofErr w:type="spellStart"/>
      <w:r w:rsidR="00C2796A" w:rsidRPr="00872ABC">
        <w:rPr>
          <w:i/>
          <w:iCs/>
          <w:lang w:val="en-GB"/>
        </w:rPr>
        <w:t>Dokumente</w:t>
      </w:r>
      <w:proofErr w:type="spellEnd"/>
      <w:r w:rsidR="00E97519" w:rsidRPr="00872ABC">
        <w:rPr>
          <w:i/>
          <w:iCs/>
          <w:lang w:val="en-GB"/>
        </w:rPr>
        <w:t>.</w:t>
      </w:r>
    </w:p>
    <w:p w14:paraId="7DD8A971" w14:textId="723CB63F" w:rsidR="00027F4E" w:rsidRPr="00872ABC" w:rsidRDefault="00027F4E" w:rsidP="00872ABC">
      <w:pPr>
        <w:pStyle w:val="Listenabsatz"/>
        <w:numPr>
          <w:ilvl w:val="0"/>
          <w:numId w:val="24"/>
        </w:numPr>
        <w:rPr>
          <w:u w:val="single"/>
          <w:lang w:val="en-GB"/>
        </w:rPr>
      </w:pPr>
      <w:r w:rsidRPr="00872ABC">
        <w:rPr>
          <w:u w:val="single"/>
          <w:lang w:val="en-GB"/>
        </w:rPr>
        <w:t xml:space="preserve">Individual </w:t>
      </w:r>
      <w:r w:rsidR="001F53F6" w:rsidRPr="00872ABC">
        <w:rPr>
          <w:u w:val="single"/>
          <w:lang w:val="en-GB"/>
        </w:rPr>
        <w:t xml:space="preserve">adaptation of plots in the </w:t>
      </w:r>
      <w:r w:rsidR="00F46998" w:rsidRPr="00872ABC">
        <w:rPr>
          <w:u w:val="single"/>
          <w:lang w:val="en-GB"/>
        </w:rPr>
        <w:t>GUI:</w:t>
      </w:r>
    </w:p>
    <w:p w14:paraId="1E287AB6" w14:textId="47100F19" w:rsidR="00F46998" w:rsidRPr="00872ABC" w:rsidRDefault="00F46998" w:rsidP="00872ABC">
      <w:pPr>
        <w:pStyle w:val="Listenabsatz"/>
        <w:rPr>
          <w:lang w:val="en-US"/>
        </w:rPr>
      </w:pPr>
      <w:r w:rsidRPr="00872ABC">
        <w:rPr>
          <w:lang w:val="en-GB"/>
        </w:rPr>
        <w:t>In the old GUI this function is implemented by using che</w:t>
      </w:r>
      <w:r w:rsidR="00F92E7C" w:rsidRPr="00872ABC">
        <w:rPr>
          <w:lang w:val="en-GB"/>
        </w:rPr>
        <w:t xml:space="preserve">ckboxes for each plot that shall be displayed. The new GUI shall include this </w:t>
      </w:r>
      <w:r w:rsidR="00DB64C5" w:rsidRPr="00872ABC">
        <w:rPr>
          <w:lang w:val="en-GB"/>
        </w:rPr>
        <w:t xml:space="preserve">function as well. According to </w:t>
      </w:r>
      <w:r w:rsidR="003578E7" w:rsidRPr="00872ABC">
        <w:rPr>
          <w:lang w:val="en-GB"/>
        </w:rPr>
        <w:t xml:space="preserve">document </w:t>
      </w:r>
      <w:proofErr w:type="spellStart"/>
      <w:r w:rsidR="003578E7" w:rsidRPr="00872ABC">
        <w:rPr>
          <w:lang w:val="en-GB"/>
        </w:rPr>
        <w:t>Biodex_Guidelines</w:t>
      </w:r>
      <w:proofErr w:type="spellEnd"/>
      <w:r w:rsidR="003578E7" w:rsidRPr="00872ABC">
        <w:rPr>
          <w:lang w:val="en-GB"/>
        </w:rPr>
        <w:t xml:space="preserve"> it was not possible to </w:t>
      </w:r>
      <w:r w:rsidR="00632D1E" w:rsidRPr="00872ABC">
        <w:rPr>
          <w:lang w:val="en-GB"/>
        </w:rPr>
        <w:t>view each plot independently. The new GUI shall fix that</w:t>
      </w:r>
      <w:r w:rsidR="00632D1E" w:rsidRPr="00872ABC">
        <w:rPr>
          <w:lang w:val="en-US"/>
        </w:rPr>
        <w:t xml:space="preserve"> issue.</w:t>
      </w:r>
    </w:p>
    <w:p w14:paraId="4E2017AF" w14:textId="0DA0B9B2" w:rsidR="00AE1CB9" w:rsidRPr="00872ABC" w:rsidRDefault="00BF505C" w:rsidP="00872ABC">
      <w:pPr>
        <w:pStyle w:val="Listenabsatz"/>
        <w:numPr>
          <w:ilvl w:val="0"/>
          <w:numId w:val="24"/>
        </w:numPr>
        <w:rPr>
          <w:u w:val="single"/>
          <w:lang w:val="en-US"/>
        </w:rPr>
      </w:pPr>
      <w:r w:rsidRPr="00872ABC">
        <w:rPr>
          <w:u w:val="single"/>
          <w:lang w:val="en-US"/>
        </w:rPr>
        <w:t>Observation of microcontroller:</w:t>
      </w:r>
    </w:p>
    <w:p w14:paraId="6A009969" w14:textId="5A257459" w:rsidR="00BF505C" w:rsidRPr="00872ABC" w:rsidRDefault="00BF505C" w:rsidP="00872ABC">
      <w:pPr>
        <w:pStyle w:val="Listenabsatz"/>
        <w:rPr>
          <w:lang w:val="en-GB"/>
        </w:rPr>
      </w:pPr>
      <w:r w:rsidRPr="00872ABC">
        <w:rPr>
          <w:lang w:val="en-US"/>
        </w:rPr>
        <w:t xml:space="preserve">The new GUI shall include </w:t>
      </w:r>
      <w:r w:rsidR="001E7820" w:rsidRPr="00872ABC">
        <w:rPr>
          <w:lang w:val="en-US"/>
        </w:rPr>
        <w:t xml:space="preserve">the function of observing the </w:t>
      </w:r>
      <w:r w:rsidR="00FA1675" w:rsidRPr="00872ABC">
        <w:rPr>
          <w:lang w:val="en-US"/>
        </w:rPr>
        <w:t xml:space="preserve">microcontroller. This means it shall be displayed if the microcontroller is connected </w:t>
      </w:r>
      <w:r w:rsidR="008227CE" w:rsidRPr="00872ABC">
        <w:rPr>
          <w:lang w:val="en-US"/>
        </w:rPr>
        <w:t xml:space="preserve">to the serial port, which serial port is used, if data is </w:t>
      </w:r>
      <w:r w:rsidR="008227CE" w:rsidRPr="00872ABC">
        <w:rPr>
          <w:lang w:val="en-GB"/>
        </w:rPr>
        <w:t xml:space="preserve">available and </w:t>
      </w:r>
      <w:r w:rsidR="00833737" w:rsidRPr="00872ABC">
        <w:rPr>
          <w:lang w:val="en-GB"/>
        </w:rPr>
        <w:t xml:space="preserve">the current working status of the microcontroller. </w:t>
      </w:r>
    </w:p>
    <w:p w14:paraId="38CE8B32" w14:textId="3393DE58" w:rsidR="00744707" w:rsidRPr="00872ABC" w:rsidRDefault="000D3BBA" w:rsidP="00872ABC">
      <w:pPr>
        <w:pStyle w:val="Listenabsatz"/>
        <w:numPr>
          <w:ilvl w:val="0"/>
          <w:numId w:val="24"/>
        </w:numPr>
        <w:rPr>
          <w:u w:val="single"/>
          <w:lang w:val="en-GB"/>
        </w:rPr>
      </w:pPr>
      <w:r w:rsidRPr="00872ABC">
        <w:rPr>
          <w:u w:val="single"/>
          <w:lang w:val="en-GB"/>
        </w:rPr>
        <w:t>Correct</w:t>
      </w:r>
      <w:r w:rsidR="00744707" w:rsidRPr="00872ABC">
        <w:rPr>
          <w:u w:val="single"/>
          <w:lang w:val="en-GB"/>
        </w:rPr>
        <w:t>ly processed data:</w:t>
      </w:r>
    </w:p>
    <w:p w14:paraId="4AC5ABB0" w14:textId="7A95C02B" w:rsidR="00744707" w:rsidRPr="00872ABC" w:rsidRDefault="00744707" w:rsidP="00872ABC">
      <w:pPr>
        <w:pStyle w:val="Listenabsatz"/>
        <w:rPr>
          <w:lang w:val="en-GB"/>
        </w:rPr>
      </w:pPr>
      <w:r w:rsidRPr="00872ABC">
        <w:rPr>
          <w:lang w:val="en-GB"/>
        </w:rPr>
        <w:t xml:space="preserve">The </w:t>
      </w:r>
      <w:r w:rsidR="008014DC" w:rsidRPr="00872ABC">
        <w:rPr>
          <w:lang w:val="en-GB"/>
        </w:rPr>
        <w:t xml:space="preserve">collected data shall be </w:t>
      </w:r>
      <w:r w:rsidR="00C93A95" w:rsidRPr="00872ABC">
        <w:rPr>
          <w:lang w:val="en-GB"/>
        </w:rPr>
        <w:t xml:space="preserve">processed </w:t>
      </w:r>
      <w:r w:rsidR="00E65758" w:rsidRPr="00872ABC">
        <w:rPr>
          <w:lang w:val="en-GB"/>
        </w:rPr>
        <w:t>correctly,</w:t>
      </w:r>
      <w:r w:rsidR="00C93A95" w:rsidRPr="00872ABC">
        <w:rPr>
          <w:lang w:val="en-GB"/>
        </w:rPr>
        <w:t xml:space="preserve"> and that process has to be documented</w:t>
      </w:r>
      <w:r w:rsidR="0031676A" w:rsidRPr="00872ABC">
        <w:rPr>
          <w:lang w:val="en-GB"/>
        </w:rPr>
        <w:t xml:space="preserve">. A current problem of the old GUI is that there is no information on how the </w:t>
      </w:r>
      <w:r w:rsidR="00E65758" w:rsidRPr="00872ABC">
        <w:rPr>
          <w:lang w:val="en-GB"/>
        </w:rPr>
        <w:t xml:space="preserve">gathered data </w:t>
      </w:r>
      <w:r w:rsidR="00396454" w:rsidRPr="00872ABC">
        <w:rPr>
          <w:lang w:val="en-GB"/>
        </w:rPr>
        <w:t xml:space="preserve">is transformed. </w:t>
      </w:r>
    </w:p>
    <w:p w14:paraId="0327A96B" w14:textId="239B277E" w:rsidR="00744707" w:rsidRDefault="00744707" w:rsidP="00744707">
      <w:pPr>
        <w:rPr>
          <w:lang w:val="en-GB"/>
        </w:rPr>
      </w:pPr>
    </w:p>
    <w:p w14:paraId="6869CAAD" w14:textId="6E3701FC" w:rsidR="004F60CB" w:rsidRDefault="004F60CB" w:rsidP="004F60CB">
      <w:pPr>
        <w:rPr>
          <w:b/>
          <w:bCs/>
          <w:lang w:val="en-GB"/>
        </w:rPr>
      </w:pPr>
      <w:r w:rsidRPr="00E61AA0">
        <w:rPr>
          <w:b/>
          <w:bCs/>
          <w:lang w:val="en-GB"/>
        </w:rPr>
        <w:t>Extensibility:</w:t>
      </w:r>
    </w:p>
    <w:p w14:paraId="4F541D3A" w14:textId="05D277FD" w:rsidR="00470F85" w:rsidRDefault="00470F85" w:rsidP="004F60CB">
      <w:pPr>
        <w:rPr>
          <w:lang w:val="en-US"/>
        </w:rPr>
      </w:pPr>
      <w:r>
        <w:rPr>
          <w:lang w:val="en-US"/>
        </w:rPr>
        <w:t xml:space="preserve">Another goal of this project is to </w:t>
      </w:r>
      <w:r w:rsidR="00650F2B">
        <w:rPr>
          <w:lang w:val="en-US"/>
        </w:rPr>
        <w:t xml:space="preserve">implement an application that can easily be extended by other developers to add </w:t>
      </w:r>
      <w:r w:rsidR="005F43EA">
        <w:rPr>
          <w:lang w:val="en-US"/>
        </w:rPr>
        <w:t>further features:</w:t>
      </w:r>
    </w:p>
    <w:p w14:paraId="7651CF77" w14:textId="77777777" w:rsidR="00872ABC" w:rsidRDefault="00872ABC" w:rsidP="004F60CB">
      <w:pPr>
        <w:rPr>
          <w:lang w:val="en-US"/>
        </w:rPr>
      </w:pPr>
    </w:p>
    <w:p w14:paraId="493A8F99" w14:textId="10007DBB" w:rsidR="005F43EA" w:rsidRPr="00872ABC" w:rsidRDefault="00B16296" w:rsidP="00872ABC">
      <w:pPr>
        <w:pStyle w:val="Listenabsatz"/>
        <w:numPr>
          <w:ilvl w:val="0"/>
          <w:numId w:val="25"/>
        </w:numPr>
        <w:rPr>
          <w:u w:val="single"/>
          <w:lang w:val="en-US"/>
        </w:rPr>
      </w:pPr>
      <w:r w:rsidRPr="00872ABC">
        <w:rPr>
          <w:u w:val="single"/>
          <w:lang w:val="en-US"/>
        </w:rPr>
        <w:t>Application documentation:</w:t>
      </w:r>
    </w:p>
    <w:p w14:paraId="7DE438BC" w14:textId="200B8A5F" w:rsidR="009B48C6" w:rsidRPr="00872ABC" w:rsidRDefault="009B48C6" w:rsidP="00872ABC">
      <w:pPr>
        <w:pStyle w:val="Listenabsatz"/>
        <w:rPr>
          <w:lang w:val="en-US"/>
        </w:rPr>
      </w:pPr>
      <w:r w:rsidRPr="00872ABC">
        <w:rPr>
          <w:lang w:val="en-US"/>
        </w:rPr>
        <w:t xml:space="preserve">To ensure </w:t>
      </w:r>
      <w:r w:rsidR="001A732B" w:rsidRPr="00872ABC">
        <w:rPr>
          <w:lang w:val="en-US"/>
        </w:rPr>
        <w:t xml:space="preserve">that </w:t>
      </w:r>
      <w:r w:rsidR="00E35488" w:rsidRPr="00872ABC">
        <w:rPr>
          <w:lang w:val="en-US"/>
        </w:rPr>
        <w:t xml:space="preserve">people understand what happens within the application, a manual has to be written </w:t>
      </w:r>
      <w:r w:rsidR="00655F51" w:rsidRPr="00872ABC">
        <w:rPr>
          <w:lang w:val="en-US"/>
        </w:rPr>
        <w:t xml:space="preserve">besides the project documentation. </w:t>
      </w:r>
      <w:r w:rsidR="00DD597A" w:rsidRPr="00872ABC">
        <w:rPr>
          <w:lang w:val="en-US"/>
        </w:rPr>
        <w:t>The manual shall include</w:t>
      </w:r>
      <w:r w:rsidR="00F7297A" w:rsidRPr="00872ABC">
        <w:rPr>
          <w:lang w:val="en-US"/>
        </w:rPr>
        <w:t xml:space="preserve"> </w:t>
      </w:r>
      <w:r w:rsidR="009C7ACB" w:rsidRPr="00872ABC">
        <w:rPr>
          <w:lang w:val="en-US"/>
        </w:rPr>
        <w:t>how to use the</w:t>
      </w:r>
      <w:r w:rsidR="00904819" w:rsidRPr="00872ABC">
        <w:rPr>
          <w:lang w:val="en-US"/>
        </w:rPr>
        <w:t xml:space="preserve"> application, which functionalities are included,</w:t>
      </w:r>
      <w:r w:rsidR="00F7297A" w:rsidRPr="00872ABC">
        <w:rPr>
          <w:lang w:val="en-US"/>
        </w:rPr>
        <w:t xml:space="preserve"> how the data is processe</w:t>
      </w:r>
      <w:r w:rsidR="00904819" w:rsidRPr="00872ABC">
        <w:rPr>
          <w:lang w:val="en-US"/>
        </w:rPr>
        <w:t>d</w:t>
      </w:r>
      <w:r w:rsidR="00C66F95" w:rsidRPr="00872ABC">
        <w:rPr>
          <w:lang w:val="en-US"/>
        </w:rPr>
        <w:t xml:space="preserve"> and</w:t>
      </w:r>
      <w:r w:rsidR="009C7ACB" w:rsidRPr="00872ABC">
        <w:rPr>
          <w:lang w:val="en-US"/>
        </w:rPr>
        <w:t xml:space="preserve"> which problems can occur</w:t>
      </w:r>
      <w:r w:rsidR="00237BA2" w:rsidRPr="00872ABC">
        <w:rPr>
          <w:lang w:val="en-US"/>
        </w:rPr>
        <w:t>.</w:t>
      </w:r>
      <w:r w:rsidR="009C7ACB" w:rsidRPr="00872ABC">
        <w:rPr>
          <w:lang w:val="en-US"/>
        </w:rPr>
        <w:t xml:space="preserve"> </w:t>
      </w:r>
    </w:p>
    <w:p w14:paraId="3D914396" w14:textId="72B478B9" w:rsidR="004F60CB" w:rsidRPr="00872ABC" w:rsidRDefault="00687A8A" w:rsidP="00872ABC">
      <w:pPr>
        <w:pStyle w:val="Listenabsatz"/>
        <w:numPr>
          <w:ilvl w:val="0"/>
          <w:numId w:val="25"/>
        </w:numPr>
        <w:spacing w:after="160" w:line="259" w:lineRule="auto"/>
        <w:rPr>
          <w:u w:val="single"/>
          <w:lang w:val="en-GB"/>
        </w:rPr>
      </w:pPr>
      <w:r w:rsidRPr="00872ABC">
        <w:rPr>
          <w:u w:val="single"/>
          <w:lang w:val="en-GB"/>
        </w:rPr>
        <w:t xml:space="preserve">Code </w:t>
      </w:r>
      <w:r w:rsidR="00605939" w:rsidRPr="00872ABC">
        <w:rPr>
          <w:u w:val="single"/>
          <w:lang w:val="en-GB"/>
        </w:rPr>
        <w:t>annotation</w:t>
      </w:r>
      <w:r w:rsidR="00F64818" w:rsidRPr="00872ABC">
        <w:rPr>
          <w:u w:val="single"/>
          <w:lang w:val="en-GB"/>
        </w:rPr>
        <w:t>:</w:t>
      </w:r>
    </w:p>
    <w:p w14:paraId="5AE0FFD4" w14:textId="0433DBFB" w:rsidR="004F60CB" w:rsidRPr="00872ABC" w:rsidRDefault="00D249EC" w:rsidP="00872ABC">
      <w:pPr>
        <w:pStyle w:val="Listenabsatz"/>
        <w:spacing w:after="160" w:line="259" w:lineRule="auto"/>
        <w:rPr>
          <w:lang w:val="en-GB"/>
        </w:rPr>
      </w:pPr>
      <w:r w:rsidRPr="00872ABC">
        <w:rPr>
          <w:lang w:val="en-GB"/>
        </w:rPr>
        <w:t xml:space="preserve">For developers it is easier to extend an </w:t>
      </w:r>
      <w:r w:rsidR="004B40A2" w:rsidRPr="00872ABC">
        <w:rPr>
          <w:lang w:val="en-GB"/>
        </w:rPr>
        <w:t xml:space="preserve">application if the code is commented </w:t>
      </w:r>
      <w:r w:rsidR="006B37E0" w:rsidRPr="00872ABC">
        <w:rPr>
          <w:lang w:val="en-GB"/>
        </w:rPr>
        <w:t>properly. Thus</w:t>
      </w:r>
      <w:r w:rsidR="00385891" w:rsidRPr="00872ABC">
        <w:rPr>
          <w:lang w:val="en-GB"/>
        </w:rPr>
        <w:t>,</w:t>
      </w:r>
      <w:r w:rsidR="006B37E0" w:rsidRPr="00872ABC">
        <w:rPr>
          <w:lang w:val="en-GB"/>
        </w:rPr>
        <w:t xml:space="preserve"> </w:t>
      </w:r>
      <w:r w:rsidR="00605939" w:rsidRPr="00872ABC">
        <w:rPr>
          <w:lang w:val="en-GB"/>
        </w:rPr>
        <w:t>an appropriate annotation of code is necessar</w:t>
      </w:r>
      <w:r w:rsidR="00AC36D6" w:rsidRPr="00872ABC">
        <w:rPr>
          <w:lang w:val="en-GB"/>
        </w:rPr>
        <w:t>y to implement this application</w:t>
      </w:r>
      <w:r w:rsidR="00F01284">
        <w:rPr>
          <w:lang w:val="en-GB"/>
        </w:rPr>
        <w:t>.</w:t>
      </w:r>
    </w:p>
    <w:p w14:paraId="04C35BDC" w14:textId="77777777" w:rsidR="004F60CB" w:rsidRDefault="004F60CB" w:rsidP="004F60CB">
      <w:pPr>
        <w:rPr>
          <w:lang w:val="en-GB"/>
        </w:rPr>
      </w:pPr>
    </w:p>
    <w:p w14:paraId="55A7B35A" w14:textId="4E751DE2" w:rsidR="004F60CB" w:rsidRDefault="004F60CB" w:rsidP="004F60CB">
      <w:pPr>
        <w:rPr>
          <w:b/>
          <w:bCs/>
          <w:lang w:val="en-GB"/>
        </w:rPr>
      </w:pPr>
      <w:r w:rsidRPr="00E61AA0">
        <w:rPr>
          <w:b/>
          <w:bCs/>
          <w:lang w:val="en-GB"/>
        </w:rPr>
        <w:t>Optional</w:t>
      </w:r>
      <w:r w:rsidR="00077485">
        <w:rPr>
          <w:b/>
          <w:bCs/>
          <w:lang w:val="en-GB"/>
        </w:rPr>
        <w:t>-</w:t>
      </w:r>
      <w:r w:rsidRPr="00E61AA0">
        <w:rPr>
          <w:b/>
          <w:bCs/>
          <w:lang w:val="en-GB"/>
        </w:rPr>
        <w:t>Goals:</w:t>
      </w:r>
    </w:p>
    <w:p w14:paraId="76D61789" w14:textId="00E268E4" w:rsidR="00FC4661" w:rsidRPr="00872ABC" w:rsidRDefault="00FC4661" w:rsidP="00872ABC">
      <w:pPr>
        <w:pStyle w:val="Listenabsatz"/>
        <w:numPr>
          <w:ilvl w:val="0"/>
          <w:numId w:val="26"/>
        </w:numPr>
        <w:rPr>
          <w:u w:val="single"/>
          <w:lang w:val="en-US"/>
        </w:rPr>
      </w:pPr>
      <w:r w:rsidRPr="00872ABC">
        <w:rPr>
          <w:u w:val="single"/>
          <w:lang w:val="en-US"/>
        </w:rPr>
        <w:lastRenderedPageBreak/>
        <w:t>Comparison of user data:</w:t>
      </w:r>
    </w:p>
    <w:p w14:paraId="08DEA688" w14:textId="651FAC42" w:rsidR="00FC4661" w:rsidRPr="00872ABC" w:rsidRDefault="00AD00EB" w:rsidP="00872ABC">
      <w:pPr>
        <w:pStyle w:val="Listenabsatz"/>
        <w:rPr>
          <w:lang w:val="en-US"/>
        </w:rPr>
      </w:pPr>
      <w:r w:rsidRPr="00872ABC">
        <w:rPr>
          <w:lang w:val="en-US"/>
        </w:rPr>
        <w:t xml:space="preserve">With a </w:t>
      </w:r>
      <w:r w:rsidR="000B5270" w:rsidRPr="00872ABC">
        <w:rPr>
          <w:lang w:val="en-US"/>
        </w:rPr>
        <w:t>tool</w:t>
      </w:r>
      <w:r w:rsidRPr="00872ABC">
        <w:rPr>
          <w:lang w:val="en-US"/>
        </w:rPr>
        <w:t xml:space="preserve"> providing </w:t>
      </w:r>
      <w:r w:rsidR="000B5270" w:rsidRPr="00872ABC">
        <w:rPr>
          <w:lang w:val="en-US"/>
        </w:rPr>
        <w:t>a function</w:t>
      </w:r>
      <w:r w:rsidRPr="00872ABC">
        <w:rPr>
          <w:lang w:val="en-US"/>
        </w:rPr>
        <w:t xml:space="preserve"> of compar</w:t>
      </w:r>
      <w:r w:rsidR="000B5270" w:rsidRPr="00872ABC">
        <w:rPr>
          <w:lang w:val="en-US"/>
        </w:rPr>
        <w:t>ing</w:t>
      </w:r>
      <w:r w:rsidRPr="00872ABC">
        <w:rPr>
          <w:lang w:val="en-US"/>
        </w:rPr>
        <w:t xml:space="preserve"> </w:t>
      </w:r>
      <w:r w:rsidR="009D66E8" w:rsidRPr="00872ABC">
        <w:rPr>
          <w:lang w:val="en-US"/>
        </w:rPr>
        <w:t xml:space="preserve">user data it would be possible to </w:t>
      </w:r>
      <w:r w:rsidR="009A2E50" w:rsidRPr="00872ABC">
        <w:rPr>
          <w:lang w:val="en-US"/>
        </w:rPr>
        <w:t>differentiate current measurements with data of previous measur</w:t>
      </w:r>
      <w:r w:rsidR="00F748F3" w:rsidRPr="00872ABC">
        <w:rPr>
          <w:lang w:val="en-US"/>
        </w:rPr>
        <w:t xml:space="preserve">ements. </w:t>
      </w:r>
      <w:r w:rsidR="003635FF" w:rsidRPr="00872ABC">
        <w:rPr>
          <w:lang w:val="en-US"/>
        </w:rPr>
        <w:t xml:space="preserve">This enables users of the application to determine </w:t>
      </w:r>
      <w:r w:rsidR="00514700" w:rsidRPr="00872ABC">
        <w:rPr>
          <w:lang w:val="en-US"/>
        </w:rPr>
        <w:t xml:space="preserve">whether their measurement results </w:t>
      </w:r>
      <w:r w:rsidR="00761F5D" w:rsidRPr="00872ABC">
        <w:rPr>
          <w:lang w:val="en-US"/>
        </w:rPr>
        <w:t xml:space="preserve">are similar or if measurements were </w:t>
      </w:r>
      <w:r w:rsidR="001F2916" w:rsidRPr="00872ABC">
        <w:rPr>
          <w:lang w:val="en-US"/>
        </w:rPr>
        <w:t>performed under different adjustments.</w:t>
      </w:r>
    </w:p>
    <w:p w14:paraId="7D62533C" w14:textId="0FAE9BDC" w:rsidR="004F60CB" w:rsidRPr="00872ABC" w:rsidRDefault="006A37F2" w:rsidP="00872ABC">
      <w:pPr>
        <w:pStyle w:val="Listenabsatz"/>
        <w:numPr>
          <w:ilvl w:val="0"/>
          <w:numId w:val="26"/>
        </w:numPr>
        <w:rPr>
          <w:u w:val="single"/>
          <w:lang w:val="en-US"/>
        </w:rPr>
      </w:pPr>
      <w:r w:rsidRPr="00872ABC">
        <w:rPr>
          <w:u w:val="single"/>
          <w:lang w:val="en-US"/>
        </w:rPr>
        <w:t>E</w:t>
      </w:r>
      <w:r w:rsidR="004F60CB" w:rsidRPr="00872ABC">
        <w:rPr>
          <w:u w:val="single"/>
          <w:lang w:val="en-US"/>
        </w:rPr>
        <w:t xml:space="preserve">-card </w:t>
      </w:r>
      <w:r w:rsidR="00A303E6" w:rsidRPr="00872ABC">
        <w:rPr>
          <w:u w:val="single"/>
          <w:lang w:val="en-US"/>
        </w:rPr>
        <w:t>authentication</w:t>
      </w:r>
      <w:r w:rsidR="004F60CB" w:rsidRPr="00872ABC">
        <w:rPr>
          <w:u w:val="single"/>
          <w:lang w:val="en-US"/>
        </w:rPr>
        <w:t xml:space="preserve"> system</w:t>
      </w:r>
      <w:r w:rsidRPr="00872ABC">
        <w:rPr>
          <w:u w:val="single"/>
          <w:lang w:val="en-US"/>
        </w:rPr>
        <w:t>:</w:t>
      </w:r>
    </w:p>
    <w:p w14:paraId="15A90D4B" w14:textId="548AEB6C" w:rsidR="006A37F2" w:rsidRPr="00872ABC" w:rsidRDefault="006A37F2" w:rsidP="00872ABC">
      <w:pPr>
        <w:pStyle w:val="Listenabsatz"/>
        <w:rPr>
          <w:lang w:val="en-US"/>
        </w:rPr>
      </w:pPr>
      <w:r w:rsidRPr="00872ABC">
        <w:rPr>
          <w:lang w:val="en-US"/>
        </w:rPr>
        <w:t xml:space="preserve">By </w:t>
      </w:r>
      <w:r w:rsidR="008C0CF9" w:rsidRPr="00872ABC">
        <w:rPr>
          <w:lang w:val="en-US"/>
        </w:rPr>
        <w:t xml:space="preserve">extending the application with an e-card </w:t>
      </w:r>
      <w:r w:rsidR="00A303E6" w:rsidRPr="00872ABC">
        <w:rPr>
          <w:lang w:val="en-US"/>
        </w:rPr>
        <w:t>authentication</w:t>
      </w:r>
      <w:r w:rsidR="008C0CF9" w:rsidRPr="00872ABC">
        <w:rPr>
          <w:lang w:val="en-US"/>
        </w:rPr>
        <w:t xml:space="preserve"> system, the process of data acquisition and saving in </w:t>
      </w:r>
      <w:r w:rsidR="00A62510" w:rsidRPr="00872ABC">
        <w:rPr>
          <w:lang w:val="en-US"/>
        </w:rPr>
        <w:t xml:space="preserve">a database can be more secure, because a user can only </w:t>
      </w:r>
      <w:r w:rsidR="001A1CFE" w:rsidRPr="00872ABC">
        <w:rPr>
          <w:lang w:val="en-US"/>
        </w:rPr>
        <w:t xml:space="preserve">export his data into the database. </w:t>
      </w:r>
      <w:r w:rsidR="003F0ED1" w:rsidRPr="00872ABC">
        <w:rPr>
          <w:lang w:val="en-US"/>
        </w:rPr>
        <w:t>Besides of tha</w:t>
      </w:r>
      <w:r w:rsidR="00DD7737" w:rsidRPr="00872ABC">
        <w:rPr>
          <w:lang w:val="en-US"/>
        </w:rPr>
        <w:t>t</w:t>
      </w:r>
      <w:r w:rsidR="00F01284">
        <w:rPr>
          <w:lang w:val="en-US"/>
        </w:rPr>
        <w:t>,</w:t>
      </w:r>
      <w:r w:rsidR="00DD7737" w:rsidRPr="00872ABC">
        <w:rPr>
          <w:lang w:val="en-US"/>
        </w:rPr>
        <w:t xml:space="preserve"> </w:t>
      </w:r>
      <w:r w:rsidR="0056518B" w:rsidRPr="00872ABC">
        <w:rPr>
          <w:lang w:val="en-US"/>
        </w:rPr>
        <w:t xml:space="preserve">the patient data could be loaded automatically and would not have to be inserted </w:t>
      </w:r>
      <w:r w:rsidR="000133BA" w:rsidRPr="00872ABC">
        <w:rPr>
          <w:lang w:val="en-US"/>
        </w:rPr>
        <w:t>manually.</w:t>
      </w:r>
    </w:p>
    <w:p w14:paraId="2AF37170" w14:textId="77777777" w:rsidR="004F60CB" w:rsidRPr="006A37F2" w:rsidRDefault="004F60CB" w:rsidP="004F60CB">
      <w:pPr>
        <w:rPr>
          <w:lang w:val="en-US"/>
        </w:rPr>
      </w:pPr>
    </w:p>
    <w:p w14:paraId="58539BF8" w14:textId="21FEE738" w:rsidR="004F60CB" w:rsidRPr="00E61AA0" w:rsidRDefault="00077485" w:rsidP="004F60CB">
      <w:pPr>
        <w:rPr>
          <w:b/>
          <w:bCs/>
          <w:lang w:val="en-GB"/>
        </w:rPr>
      </w:pPr>
      <w:r w:rsidRPr="00E61AA0">
        <w:rPr>
          <w:b/>
          <w:bCs/>
          <w:lang w:val="en-GB"/>
        </w:rPr>
        <w:t>Non-Goals</w:t>
      </w:r>
      <w:r w:rsidR="004F60CB" w:rsidRPr="00E61AA0">
        <w:rPr>
          <w:b/>
          <w:bCs/>
          <w:lang w:val="en-GB"/>
        </w:rPr>
        <w:t>:</w:t>
      </w:r>
    </w:p>
    <w:p w14:paraId="0FDFB82A" w14:textId="13EB5B8C" w:rsidR="009C53BB" w:rsidRPr="00872ABC" w:rsidRDefault="00077485" w:rsidP="00872ABC">
      <w:pPr>
        <w:pStyle w:val="Listenabsatz"/>
        <w:numPr>
          <w:ilvl w:val="0"/>
          <w:numId w:val="27"/>
        </w:numPr>
        <w:rPr>
          <w:u w:val="single"/>
          <w:lang w:val="en-GB"/>
        </w:rPr>
      </w:pPr>
      <w:r w:rsidRPr="00872ABC">
        <w:rPr>
          <w:u w:val="single"/>
          <w:lang w:val="en-GB"/>
        </w:rPr>
        <w:t>Microcontroller</w:t>
      </w:r>
      <w:r w:rsidR="008559C8" w:rsidRPr="00872ABC">
        <w:rPr>
          <w:u w:val="single"/>
          <w:lang w:val="en-GB"/>
        </w:rPr>
        <w:t xml:space="preserve"> system shall not be adapted:</w:t>
      </w:r>
    </w:p>
    <w:p w14:paraId="4723CA86" w14:textId="1D2626E9" w:rsidR="008559C8" w:rsidRPr="00872ABC" w:rsidRDefault="00F93342" w:rsidP="00872ABC">
      <w:pPr>
        <w:pStyle w:val="Listenabsatz"/>
        <w:rPr>
          <w:lang w:val="en-GB"/>
        </w:rPr>
      </w:pPr>
      <w:r w:rsidRPr="00872ABC">
        <w:rPr>
          <w:lang w:val="en-GB"/>
        </w:rPr>
        <w:t>Purpose</w:t>
      </w:r>
      <w:r w:rsidR="008559C8" w:rsidRPr="00872ABC">
        <w:rPr>
          <w:lang w:val="en-GB"/>
        </w:rPr>
        <w:t xml:space="preserve"> of this project is to </w:t>
      </w:r>
      <w:r w:rsidRPr="00872ABC">
        <w:rPr>
          <w:lang w:val="en-GB"/>
        </w:rPr>
        <w:t>implement a data management system for the Biodex System. Therefore</w:t>
      </w:r>
      <w:r w:rsidR="00794D78" w:rsidRPr="00872ABC">
        <w:rPr>
          <w:lang w:val="en-GB"/>
        </w:rPr>
        <w:t xml:space="preserve">, </w:t>
      </w:r>
      <w:r w:rsidRPr="00872ABC">
        <w:rPr>
          <w:lang w:val="en-GB"/>
        </w:rPr>
        <w:t xml:space="preserve">the </w:t>
      </w:r>
      <w:r w:rsidR="00794D78" w:rsidRPr="00872ABC">
        <w:rPr>
          <w:lang w:val="en-GB"/>
        </w:rPr>
        <w:t>m</w:t>
      </w:r>
      <w:r w:rsidRPr="00872ABC">
        <w:rPr>
          <w:lang w:val="en-GB"/>
        </w:rPr>
        <w:t>icrocontroller and t</w:t>
      </w:r>
      <w:r w:rsidR="00F415CC" w:rsidRPr="00872ABC">
        <w:rPr>
          <w:lang w:val="en-GB"/>
        </w:rPr>
        <w:t>he whole embedded system shall not be adapted</w:t>
      </w:r>
      <w:r w:rsidR="00BC6A25" w:rsidRPr="00872ABC">
        <w:rPr>
          <w:lang w:val="en-GB"/>
        </w:rPr>
        <w:t xml:space="preserve">. </w:t>
      </w:r>
      <w:r w:rsidR="003313AA" w:rsidRPr="00872ABC">
        <w:rPr>
          <w:lang w:val="en-GB"/>
        </w:rPr>
        <w:t xml:space="preserve">Tough the microcontroller </w:t>
      </w:r>
      <w:r w:rsidR="004A2D59" w:rsidRPr="00872ABC">
        <w:rPr>
          <w:lang w:val="en-GB"/>
        </w:rPr>
        <w:t xml:space="preserve">has to be revised referencing </w:t>
      </w:r>
      <w:proofErr w:type="spellStart"/>
      <w:r w:rsidR="004A2D59" w:rsidRPr="00872ABC">
        <w:rPr>
          <w:i/>
          <w:iCs/>
          <w:lang w:val="en-GB"/>
        </w:rPr>
        <w:t>Biodex_Guidelines</w:t>
      </w:r>
      <w:proofErr w:type="spellEnd"/>
      <w:r w:rsidR="00C45CAF" w:rsidRPr="00872ABC">
        <w:rPr>
          <w:lang w:val="en-GB"/>
        </w:rPr>
        <w:t xml:space="preserve">, which says that there are occurring problems </w:t>
      </w:r>
      <w:r w:rsidR="00AC5432" w:rsidRPr="00872ABC">
        <w:rPr>
          <w:lang w:val="en-GB"/>
        </w:rPr>
        <w:t>dealing with the performance of the microcontroller.</w:t>
      </w:r>
      <w:r w:rsidR="001D2250" w:rsidRPr="00872ABC">
        <w:rPr>
          <w:lang w:val="en-GB"/>
        </w:rPr>
        <w:t xml:space="preserve"> </w:t>
      </w:r>
      <w:r w:rsidR="002C4ACA" w:rsidRPr="00872ABC">
        <w:rPr>
          <w:lang w:val="en-GB"/>
        </w:rPr>
        <w:t xml:space="preserve">Adjusting the microcontroller would need additional skills that would </w:t>
      </w:r>
      <w:r w:rsidR="00691E97" w:rsidRPr="00872ABC">
        <w:rPr>
          <w:lang w:val="en-GB"/>
        </w:rPr>
        <w:t>go beyond the scope.</w:t>
      </w:r>
    </w:p>
    <w:p w14:paraId="2B45C75A" w14:textId="7AC739B5" w:rsidR="009C53BB" w:rsidRDefault="009C53BB" w:rsidP="009C53BB">
      <w:pPr>
        <w:rPr>
          <w:lang w:val="en-GB"/>
        </w:rPr>
      </w:pPr>
    </w:p>
    <w:p w14:paraId="47FDD149" w14:textId="49624661" w:rsidR="009C53BB" w:rsidRDefault="009C53BB" w:rsidP="009C53BB">
      <w:pPr>
        <w:rPr>
          <w:lang w:val="en-GB"/>
        </w:rPr>
      </w:pPr>
    </w:p>
    <w:p w14:paraId="5A32E4C8" w14:textId="77777777" w:rsidR="009C53BB" w:rsidRPr="009C53BB" w:rsidRDefault="009C53BB" w:rsidP="009C53BB">
      <w:pPr>
        <w:rPr>
          <w:lang w:val="en-GB"/>
        </w:rPr>
      </w:pPr>
    </w:p>
    <w:p w14:paraId="77181D8C" w14:textId="77777777" w:rsidR="004E56A1" w:rsidRPr="004E56A1" w:rsidRDefault="004E56A1" w:rsidP="004E56A1">
      <w:pPr>
        <w:pStyle w:val="berschrift2"/>
        <w:rPr>
          <w:color w:val="00659C"/>
          <w:lang w:val="en-GB"/>
        </w:rPr>
      </w:pPr>
      <w:bookmarkStart w:id="7" w:name="_Toc18923257"/>
      <w:r w:rsidRPr="004E56A1">
        <w:rPr>
          <w:color w:val="00659C"/>
          <w:lang w:val="en-GB"/>
        </w:rPr>
        <w:t>State of the art</w:t>
      </w:r>
      <w:bookmarkEnd w:id="7"/>
    </w:p>
    <w:p w14:paraId="73327D77" w14:textId="77777777" w:rsidR="004E56A1" w:rsidRPr="004E56A1" w:rsidRDefault="004E56A1" w:rsidP="004E56A1">
      <w:pPr>
        <w:pStyle w:val="Listenabsatz"/>
        <w:numPr>
          <w:ilvl w:val="0"/>
          <w:numId w:val="6"/>
        </w:numPr>
        <w:rPr>
          <w:lang w:val="en-GB"/>
        </w:rPr>
      </w:pPr>
      <w:r w:rsidRPr="004E56A1">
        <w:rPr>
          <w:lang w:val="en-GB"/>
        </w:rPr>
        <w:t>products available on the market</w:t>
      </w:r>
    </w:p>
    <w:p w14:paraId="730436F0" w14:textId="77777777" w:rsidR="004E56A1" w:rsidRPr="004E56A1" w:rsidRDefault="004E56A1" w:rsidP="004E56A1">
      <w:pPr>
        <w:pStyle w:val="Listenabsatz"/>
        <w:numPr>
          <w:ilvl w:val="0"/>
          <w:numId w:val="6"/>
        </w:numPr>
        <w:rPr>
          <w:lang w:val="en-GB"/>
        </w:rPr>
      </w:pPr>
      <w:r w:rsidRPr="004E56A1">
        <w:rPr>
          <w:lang w:val="en-GB"/>
        </w:rPr>
        <w:t>technologies in use</w:t>
      </w:r>
    </w:p>
    <w:p w14:paraId="03BC8702" w14:textId="77777777" w:rsidR="004E56A1" w:rsidRPr="004E56A1" w:rsidRDefault="004E56A1" w:rsidP="004E56A1">
      <w:pPr>
        <w:pStyle w:val="Listenabsatz"/>
        <w:numPr>
          <w:ilvl w:val="0"/>
          <w:numId w:val="6"/>
        </w:numPr>
        <w:rPr>
          <w:lang w:val="en-GB"/>
        </w:rPr>
      </w:pPr>
      <w:r w:rsidRPr="004E56A1">
        <w:rPr>
          <w:lang w:val="en-GB"/>
        </w:rPr>
        <w:t>research reports, recent findings</w:t>
      </w:r>
    </w:p>
    <w:p w14:paraId="729407E7" w14:textId="77777777" w:rsidR="004E56A1" w:rsidRPr="004E56A1" w:rsidRDefault="004E56A1" w:rsidP="004E56A1">
      <w:pPr>
        <w:pStyle w:val="Listenabsatz"/>
        <w:numPr>
          <w:ilvl w:val="0"/>
          <w:numId w:val="6"/>
        </w:numPr>
        <w:rPr>
          <w:lang w:val="en-GB"/>
        </w:rPr>
      </w:pPr>
      <w:r w:rsidRPr="004E56A1">
        <w:rPr>
          <w:lang w:val="en-GB"/>
        </w:rPr>
        <w:t xml:space="preserve">future trends, visions </w:t>
      </w:r>
    </w:p>
    <w:p w14:paraId="7BB1DA3A" w14:textId="2E5FB817" w:rsidR="00DE7F1A" w:rsidRDefault="004E56A1" w:rsidP="006E6870">
      <w:pPr>
        <w:pStyle w:val="berschrift2"/>
        <w:rPr>
          <w:color w:val="00659C"/>
          <w:lang w:val="en-GB"/>
        </w:rPr>
      </w:pPr>
      <w:bookmarkStart w:id="8" w:name="_Toc18923258"/>
      <w:r w:rsidRPr="004E56A1">
        <w:rPr>
          <w:color w:val="00659C"/>
          <w:lang w:val="en-GB"/>
        </w:rPr>
        <w:t>Analysis</w:t>
      </w:r>
      <w:bookmarkEnd w:id="8"/>
      <w:r w:rsidRPr="004E56A1">
        <w:rPr>
          <w:color w:val="00659C"/>
          <w:lang w:val="en-GB"/>
        </w:rPr>
        <w:t xml:space="preserve"> </w:t>
      </w:r>
    </w:p>
    <w:p w14:paraId="29261343" w14:textId="59FADE2E" w:rsidR="006E6870" w:rsidRDefault="006E6870" w:rsidP="006E6870">
      <w:pPr>
        <w:rPr>
          <w:lang w:val="en-GB"/>
        </w:rPr>
      </w:pPr>
    </w:p>
    <w:p w14:paraId="082A6202" w14:textId="35D2109F" w:rsidR="006E6870" w:rsidRPr="006E6870" w:rsidRDefault="006E6870" w:rsidP="006E6870">
      <w:pPr>
        <w:pStyle w:val="berschrift2"/>
        <w:rPr>
          <w:color w:val="00659C"/>
          <w:lang w:val="en-GB"/>
        </w:rPr>
      </w:pPr>
      <w:r w:rsidRPr="006E6870">
        <w:rPr>
          <w:color w:val="00659C"/>
          <w:lang w:val="en-GB"/>
        </w:rPr>
        <w:t>User requirements</w:t>
      </w:r>
    </w:p>
    <w:p w14:paraId="069D6475" w14:textId="6C6A6431" w:rsidR="000C257B" w:rsidRDefault="00F55227" w:rsidP="00F5619A">
      <w:pPr>
        <w:rPr>
          <w:lang w:val="en-GB"/>
        </w:rPr>
      </w:pPr>
      <w:r w:rsidRPr="00DE7F1A">
        <w:rPr>
          <w:lang w:val="en-GB"/>
        </w:rPr>
        <w:t xml:space="preserve">The </w:t>
      </w:r>
      <w:r w:rsidR="006230D5" w:rsidRPr="00DE7F1A">
        <w:rPr>
          <w:lang w:val="en-GB"/>
        </w:rPr>
        <w:t xml:space="preserve">work </w:t>
      </w:r>
      <w:r w:rsidR="00E42B17" w:rsidRPr="00DE7F1A">
        <w:rPr>
          <w:lang w:val="en-GB"/>
        </w:rPr>
        <w:t>environment of the Biodex data management system will be i</w:t>
      </w:r>
      <w:r w:rsidR="006230D5" w:rsidRPr="00DE7F1A">
        <w:rPr>
          <w:lang w:val="en-GB"/>
        </w:rPr>
        <w:t>n student laboratories</w:t>
      </w:r>
      <w:r w:rsidR="003F5FFF" w:rsidRPr="00DE7F1A">
        <w:rPr>
          <w:lang w:val="en-GB"/>
        </w:rPr>
        <w:t xml:space="preserve"> for measurement of di</w:t>
      </w:r>
      <w:r w:rsidR="002B1B6F" w:rsidRPr="00DE7F1A">
        <w:rPr>
          <w:lang w:val="en-GB"/>
        </w:rPr>
        <w:t>verse</w:t>
      </w:r>
      <w:r w:rsidR="00330C5A" w:rsidRPr="00DE7F1A">
        <w:rPr>
          <w:lang w:val="en-GB"/>
        </w:rPr>
        <w:t xml:space="preserve"> physical exercises. </w:t>
      </w:r>
      <w:r w:rsidR="00460B2D" w:rsidRPr="00DE7F1A">
        <w:rPr>
          <w:lang w:val="en-GB"/>
        </w:rPr>
        <w:t xml:space="preserve">As the Biodex </w:t>
      </w:r>
      <w:r w:rsidR="000C257B" w:rsidRPr="00DE7F1A">
        <w:rPr>
          <w:lang w:val="en-GB"/>
        </w:rPr>
        <w:t xml:space="preserve">System can be used in a very broad field of activities, </w:t>
      </w:r>
      <w:r w:rsidR="00E21B6D" w:rsidRPr="00DE7F1A">
        <w:rPr>
          <w:lang w:val="en-GB"/>
        </w:rPr>
        <w:t xml:space="preserve">the data management system </w:t>
      </w:r>
      <w:r w:rsidR="0099779C" w:rsidRPr="00DE7F1A">
        <w:rPr>
          <w:lang w:val="en-GB"/>
        </w:rPr>
        <w:t>shall be able to handle various functions of the Biodex System</w:t>
      </w:r>
      <w:r w:rsidR="002A1DFE" w:rsidRPr="00DE7F1A">
        <w:rPr>
          <w:lang w:val="en-GB"/>
        </w:rPr>
        <w:t>.</w:t>
      </w:r>
      <w:r w:rsidR="0099779C" w:rsidRPr="00DE7F1A">
        <w:rPr>
          <w:lang w:val="en-GB"/>
        </w:rPr>
        <w:t xml:space="preserve"> </w:t>
      </w:r>
      <w:r w:rsidR="002A1DFE" w:rsidRPr="00DE7F1A">
        <w:rPr>
          <w:lang w:val="en-GB"/>
        </w:rPr>
        <w:t>Therefore</w:t>
      </w:r>
      <w:r w:rsidR="00E63131" w:rsidRPr="00DE7F1A">
        <w:rPr>
          <w:lang w:val="en-GB"/>
        </w:rPr>
        <w:t>,</w:t>
      </w:r>
      <w:r w:rsidR="002A1DFE" w:rsidRPr="00DE7F1A">
        <w:rPr>
          <w:lang w:val="en-GB"/>
        </w:rPr>
        <w:t xml:space="preserve"> the produced data has to be saved in a database</w:t>
      </w:r>
      <w:r w:rsidR="002120D2" w:rsidRPr="00DE7F1A">
        <w:rPr>
          <w:lang w:val="en-GB"/>
        </w:rPr>
        <w:t xml:space="preserve">. To be able to </w:t>
      </w:r>
      <w:r w:rsidR="005C3AA7" w:rsidRPr="00DE7F1A">
        <w:rPr>
          <w:lang w:val="en-GB"/>
        </w:rPr>
        <w:t xml:space="preserve">observe the current data acquisition the </w:t>
      </w:r>
      <w:r w:rsidR="001872C0" w:rsidRPr="00DE7F1A">
        <w:rPr>
          <w:lang w:val="en-GB"/>
        </w:rPr>
        <w:t xml:space="preserve">ongoing test </w:t>
      </w:r>
      <w:r w:rsidRPr="00DE7F1A">
        <w:rPr>
          <w:lang w:val="en-GB"/>
        </w:rPr>
        <w:t>must</w:t>
      </w:r>
      <w:r w:rsidR="001872C0" w:rsidRPr="00DE7F1A">
        <w:rPr>
          <w:lang w:val="en-GB"/>
        </w:rPr>
        <w:t xml:space="preserve"> be graphical monitored. </w:t>
      </w:r>
      <w:r w:rsidR="00A3698D">
        <w:rPr>
          <w:lang w:val="en-GB"/>
        </w:rPr>
        <w:t xml:space="preserve">Observed values on the </w:t>
      </w:r>
      <w:r w:rsidR="002E5F79">
        <w:rPr>
          <w:lang w:val="en-GB"/>
        </w:rPr>
        <w:t xml:space="preserve">GUI will be the muscle force, velocity and angle. </w:t>
      </w:r>
      <w:r w:rsidR="00A71086">
        <w:rPr>
          <w:lang w:val="en-GB"/>
        </w:rPr>
        <w:t>Some of the tasks</w:t>
      </w:r>
      <w:r w:rsidR="007D70A1">
        <w:rPr>
          <w:lang w:val="en-GB"/>
        </w:rPr>
        <w:t xml:space="preserve"> the Biodex </w:t>
      </w:r>
      <w:r w:rsidR="00951B7C">
        <w:rPr>
          <w:lang w:val="en-GB"/>
        </w:rPr>
        <w:t xml:space="preserve">data management system has to deal with are </w:t>
      </w:r>
      <w:r w:rsidR="00536324">
        <w:rPr>
          <w:lang w:val="en-GB"/>
        </w:rPr>
        <w:t>maximum force measurements, EMG data collection, Ergonomics and everyday measurement tasks</w:t>
      </w:r>
      <w:r w:rsidR="00886CBF">
        <w:rPr>
          <w:lang w:val="en-GB"/>
        </w:rPr>
        <w:t xml:space="preserve"> as well as EMG force data analysis and evaluation.</w:t>
      </w:r>
    </w:p>
    <w:p w14:paraId="0E88C74C" w14:textId="71FB3B00" w:rsidR="00F5619A" w:rsidRDefault="00F5619A" w:rsidP="00F5619A">
      <w:pPr>
        <w:rPr>
          <w:lang w:val="en-GB"/>
        </w:rPr>
      </w:pPr>
    </w:p>
    <w:p w14:paraId="4E1358A6" w14:textId="4F8262E6" w:rsidR="00152079" w:rsidRPr="00152079" w:rsidRDefault="00152079" w:rsidP="00F5619A">
      <w:pPr>
        <w:rPr>
          <w:rFonts w:cs="Arial"/>
          <w:bCs/>
          <w:iCs/>
          <w:color w:val="00659C"/>
          <w:sz w:val="40"/>
          <w:szCs w:val="28"/>
          <w:lang w:val="en-GB"/>
        </w:rPr>
      </w:pPr>
      <w:proofErr w:type="spellStart"/>
      <w:r w:rsidRPr="00152079">
        <w:rPr>
          <w:rFonts w:cs="Arial"/>
          <w:bCs/>
          <w:iCs/>
          <w:color w:val="00659C"/>
          <w:sz w:val="40"/>
          <w:szCs w:val="28"/>
          <w:lang w:val="en-GB"/>
        </w:rPr>
        <w:t>Scenarious</w:t>
      </w:r>
      <w:proofErr w:type="spellEnd"/>
      <w:r w:rsidRPr="00152079">
        <w:rPr>
          <w:rFonts w:cs="Arial"/>
          <w:bCs/>
          <w:iCs/>
          <w:color w:val="00659C"/>
          <w:sz w:val="40"/>
          <w:szCs w:val="28"/>
          <w:lang w:val="en-GB"/>
        </w:rPr>
        <w:t xml:space="preserve"> of use</w:t>
      </w:r>
    </w:p>
    <w:p w14:paraId="56960A6F" w14:textId="77777777" w:rsidR="004E56A1" w:rsidRPr="004E56A1" w:rsidRDefault="004E56A1" w:rsidP="004E56A1">
      <w:pPr>
        <w:pStyle w:val="Listenabsatz"/>
        <w:numPr>
          <w:ilvl w:val="0"/>
          <w:numId w:val="7"/>
        </w:numPr>
        <w:rPr>
          <w:lang w:val="en-GB"/>
        </w:rPr>
      </w:pPr>
      <w:r w:rsidRPr="004E56A1">
        <w:rPr>
          <w:lang w:val="en-GB"/>
        </w:rPr>
        <w:t xml:space="preserve">scenarios of use (probably not in the following order): narrative, basic scenario, variants, details </w:t>
      </w:r>
    </w:p>
    <w:p w14:paraId="551B2FB2" w14:textId="77777777" w:rsidR="000622A2" w:rsidRDefault="000622A2" w:rsidP="000622A2">
      <w:pPr>
        <w:rPr>
          <w:lang w:val="en-GB"/>
        </w:rPr>
      </w:pPr>
    </w:p>
    <w:p w14:paraId="0F01A4AC" w14:textId="77777777" w:rsidR="004E56A1" w:rsidRPr="004E56A1" w:rsidRDefault="004E56A1" w:rsidP="004E56A1">
      <w:pPr>
        <w:pStyle w:val="berschrift1"/>
        <w:rPr>
          <w:color w:val="00659C"/>
          <w:lang w:val="en-GB"/>
        </w:rPr>
      </w:pPr>
      <w:bookmarkStart w:id="9" w:name="_Toc18923259"/>
      <w:r w:rsidRPr="004E56A1">
        <w:rPr>
          <w:color w:val="00659C"/>
          <w:lang w:val="en-GB"/>
        </w:rPr>
        <w:t>2.</w:t>
      </w:r>
      <w:r w:rsidRPr="004E56A1">
        <w:rPr>
          <w:color w:val="00659C"/>
          <w:lang w:val="en-GB"/>
        </w:rPr>
        <w:tab/>
        <w:t xml:space="preserve">Materials and </w:t>
      </w:r>
      <w:r>
        <w:rPr>
          <w:color w:val="00659C"/>
          <w:lang w:val="en-GB"/>
        </w:rPr>
        <w:t>M</w:t>
      </w:r>
      <w:r w:rsidRPr="004E56A1">
        <w:rPr>
          <w:color w:val="00659C"/>
          <w:lang w:val="en-GB"/>
        </w:rPr>
        <w:t>ethods</w:t>
      </w:r>
      <w:bookmarkEnd w:id="9"/>
    </w:p>
    <w:p w14:paraId="4D170844" w14:textId="64D3DC95" w:rsidR="004E56A1" w:rsidRDefault="004E56A1" w:rsidP="004E56A1">
      <w:pPr>
        <w:pStyle w:val="berschrift2"/>
        <w:rPr>
          <w:color w:val="00659C"/>
          <w:lang w:val="en-GB"/>
        </w:rPr>
      </w:pPr>
      <w:bookmarkStart w:id="10" w:name="_Toc18923260"/>
      <w:r w:rsidRPr="004E56A1">
        <w:rPr>
          <w:color w:val="00659C"/>
          <w:lang w:val="en-GB"/>
        </w:rPr>
        <w:t xml:space="preserve">Project structure, </w:t>
      </w:r>
      <w:proofErr w:type="spellStart"/>
      <w:r w:rsidRPr="004E56A1">
        <w:rPr>
          <w:color w:val="00659C"/>
          <w:lang w:val="en-GB"/>
        </w:rPr>
        <w:t>Workpackages</w:t>
      </w:r>
      <w:bookmarkEnd w:id="10"/>
      <w:proofErr w:type="spellEnd"/>
    </w:p>
    <w:p w14:paraId="2EC22A74" w14:textId="20A63605" w:rsidR="00F9798D" w:rsidRDefault="00F9798D" w:rsidP="00F9798D">
      <w:pPr>
        <w:rPr>
          <w:rFonts w:cs="Arial"/>
          <w:bCs/>
          <w:iCs/>
          <w:color w:val="00659C"/>
          <w:sz w:val="40"/>
          <w:szCs w:val="28"/>
          <w:lang w:val="en-GB"/>
        </w:rPr>
      </w:pPr>
      <w:proofErr w:type="spellStart"/>
      <w:r w:rsidRPr="00F16441">
        <w:rPr>
          <w:rFonts w:cs="Arial"/>
          <w:bCs/>
          <w:iCs/>
          <w:color w:val="00659C"/>
          <w:sz w:val="40"/>
          <w:szCs w:val="28"/>
          <w:lang w:val="en-GB"/>
        </w:rPr>
        <w:t>Workpackages</w:t>
      </w:r>
      <w:proofErr w:type="spellEnd"/>
      <w:r w:rsidR="00F16441" w:rsidRPr="00F16441">
        <w:rPr>
          <w:rFonts w:cs="Arial"/>
          <w:bCs/>
          <w:iCs/>
          <w:color w:val="00659C"/>
          <w:sz w:val="40"/>
          <w:szCs w:val="28"/>
          <w:lang w:val="en-GB"/>
        </w:rPr>
        <w:t>:</w:t>
      </w:r>
    </w:p>
    <w:p w14:paraId="23731318" w14:textId="20B8488C" w:rsidR="00917C84" w:rsidRPr="00917C84" w:rsidRDefault="009835C8" w:rsidP="00F9798D">
      <w:pPr>
        <w:rPr>
          <w:lang w:val="en-GB"/>
        </w:rPr>
      </w:pPr>
      <w:r>
        <w:rPr>
          <w:lang w:val="en-GB"/>
        </w:rPr>
        <w:t xml:space="preserve">The project members meet every week to discuss the progress of </w:t>
      </w:r>
      <w:r w:rsidR="00F01284">
        <w:rPr>
          <w:lang w:val="en-GB"/>
        </w:rPr>
        <w:t xml:space="preserve">the project. The meetings include checking the development of the </w:t>
      </w:r>
      <w:proofErr w:type="spellStart"/>
      <w:r w:rsidR="00F01284">
        <w:rPr>
          <w:lang w:val="en-GB"/>
        </w:rPr>
        <w:t>workpackages</w:t>
      </w:r>
      <w:proofErr w:type="spellEnd"/>
      <w:r w:rsidR="00F01284">
        <w:rPr>
          <w:lang w:val="en-GB"/>
        </w:rPr>
        <w:t xml:space="preserve">, defining new </w:t>
      </w:r>
      <w:proofErr w:type="spellStart"/>
      <w:r w:rsidR="00F01284">
        <w:rPr>
          <w:lang w:val="en-GB"/>
        </w:rPr>
        <w:t>workpackages</w:t>
      </w:r>
      <w:proofErr w:type="spellEnd"/>
      <w:r w:rsidR="00F01284">
        <w:rPr>
          <w:lang w:val="en-GB"/>
        </w:rPr>
        <w:t xml:space="preserve"> as well as discussing general ideas. The discussions are documented in meeting minutes.</w:t>
      </w:r>
    </w:p>
    <w:p w14:paraId="53806D23" w14:textId="77777777" w:rsidR="00917C84" w:rsidRPr="00917C84" w:rsidRDefault="00917C84" w:rsidP="00F9798D">
      <w:pPr>
        <w:rPr>
          <w:lang w:val="en-GB"/>
        </w:rPr>
      </w:pPr>
    </w:p>
    <w:p w14:paraId="55F2088A" w14:textId="482BE596" w:rsidR="00F9798D" w:rsidRPr="008B1832" w:rsidRDefault="00F16441" w:rsidP="00F9798D">
      <w:pPr>
        <w:rPr>
          <w:b/>
          <w:bCs/>
          <w:u w:val="single"/>
          <w:lang w:val="en-GB"/>
        </w:rPr>
      </w:pPr>
      <w:r w:rsidRPr="008B1832">
        <w:rPr>
          <w:b/>
          <w:bCs/>
          <w:u w:val="single"/>
          <w:lang w:val="en-GB"/>
        </w:rPr>
        <w:t>Paul</w:t>
      </w:r>
      <w:r w:rsidR="00546DC5" w:rsidRPr="008B1832">
        <w:rPr>
          <w:b/>
          <w:bCs/>
          <w:u w:val="single"/>
          <w:lang w:val="en-GB"/>
        </w:rPr>
        <w:t xml:space="preserve"> </w:t>
      </w:r>
      <w:proofErr w:type="spellStart"/>
      <w:r w:rsidR="00546DC5" w:rsidRPr="008B1832">
        <w:rPr>
          <w:b/>
          <w:bCs/>
          <w:u w:val="single"/>
          <w:lang w:val="en-GB"/>
        </w:rPr>
        <w:t>Luley</w:t>
      </w:r>
      <w:proofErr w:type="spellEnd"/>
      <w:r w:rsidR="00930D9A" w:rsidRPr="008B1832">
        <w:rPr>
          <w:b/>
          <w:bCs/>
          <w:u w:val="single"/>
          <w:lang w:val="en-GB"/>
        </w:rPr>
        <w:t>:</w:t>
      </w:r>
    </w:p>
    <w:p w14:paraId="7CDD0A38" w14:textId="0BE29EDE" w:rsidR="00930D9A" w:rsidRPr="008B1832" w:rsidRDefault="00930D9A" w:rsidP="00F9798D">
      <w:pPr>
        <w:rPr>
          <w:b/>
          <w:bCs/>
          <w:lang w:val="en-GB"/>
        </w:rPr>
      </w:pPr>
      <w:r>
        <w:rPr>
          <w:lang w:val="en-GB"/>
        </w:rPr>
        <w:tab/>
      </w:r>
      <w:r w:rsidRPr="008B1832">
        <w:rPr>
          <w:b/>
          <w:bCs/>
          <w:lang w:val="en-GB"/>
        </w:rPr>
        <w:t>Gen</w:t>
      </w:r>
      <w:r w:rsidR="009017FF" w:rsidRPr="008B1832">
        <w:rPr>
          <w:b/>
          <w:bCs/>
          <w:lang w:val="en-GB"/>
        </w:rPr>
        <w:t>er</w:t>
      </w:r>
      <w:r w:rsidRPr="008B1832">
        <w:rPr>
          <w:b/>
          <w:bCs/>
          <w:lang w:val="en-GB"/>
        </w:rPr>
        <w:t xml:space="preserve">al </w:t>
      </w:r>
      <w:proofErr w:type="spellStart"/>
      <w:r w:rsidRPr="008B1832">
        <w:rPr>
          <w:b/>
          <w:bCs/>
          <w:lang w:val="en-GB"/>
        </w:rPr>
        <w:t>workpackage</w:t>
      </w:r>
      <w:proofErr w:type="spellEnd"/>
      <w:r w:rsidR="009017FF" w:rsidRPr="008B1832">
        <w:rPr>
          <w:b/>
          <w:bCs/>
          <w:lang w:val="en-GB"/>
        </w:rPr>
        <w:t xml:space="preserve">: </w:t>
      </w:r>
    </w:p>
    <w:p w14:paraId="252DA765" w14:textId="66F4C18D" w:rsidR="002D0D65" w:rsidRDefault="002D0D65" w:rsidP="00F9798D">
      <w:pPr>
        <w:rPr>
          <w:lang w:val="en-GB"/>
        </w:rPr>
      </w:pPr>
      <w:r>
        <w:rPr>
          <w:lang w:val="en-GB"/>
        </w:rPr>
        <w:tab/>
      </w:r>
      <w:r>
        <w:rPr>
          <w:lang w:val="en-GB"/>
        </w:rPr>
        <w:tab/>
      </w:r>
      <w:r w:rsidR="008549C8">
        <w:rPr>
          <w:lang w:val="en-GB"/>
        </w:rPr>
        <w:t>Database</w:t>
      </w:r>
    </w:p>
    <w:p w14:paraId="42DF32F5" w14:textId="1FB37DA2" w:rsidR="008549C8" w:rsidRDefault="008549C8" w:rsidP="00F9798D">
      <w:pPr>
        <w:rPr>
          <w:lang w:val="en-GB"/>
        </w:rPr>
      </w:pPr>
      <w:r>
        <w:rPr>
          <w:lang w:val="en-GB"/>
        </w:rPr>
        <w:tab/>
      </w:r>
      <w:r>
        <w:rPr>
          <w:lang w:val="en-GB"/>
        </w:rPr>
        <w:tab/>
        <w:t>Database GUI interface</w:t>
      </w:r>
    </w:p>
    <w:p w14:paraId="1A78E3BF" w14:textId="05BE1C8B" w:rsidR="009017FF" w:rsidRPr="008B1832" w:rsidRDefault="009017FF" w:rsidP="00F9798D">
      <w:pPr>
        <w:rPr>
          <w:b/>
          <w:bCs/>
          <w:lang w:val="en-GB"/>
        </w:rPr>
      </w:pPr>
      <w:r>
        <w:rPr>
          <w:lang w:val="en-GB"/>
        </w:rPr>
        <w:tab/>
      </w:r>
      <w:r w:rsidRPr="008B1832">
        <w:rPr>
          <w:b/>
          <w:bCs/>
          <w:lang w:val="en-GB"/>
        </w:rPr>
        <w:t>Specified tasks:</w:t>
      </w:r>
    </w:p>
    <w:p w14:paraId="2E9FA88E" w14:textId="77777777" w:rsidR="00C863A9" w:rsidRDefault="00C863A9" w:rsidP="00C863A9">
      <w:pPr>
        <w:rPr>
          <w:lang w:val="en-GB"/>
        </w:rPr>
      </w:pPr>
      <w:r>
        <w:rPr>
          <w:lang w:val="en-GB"/>
        </w:rPr>
        <w:tab/>
      </w:r>
      <w:r>
        <w:rPr>
          <w:lang w:val="en-GB"/>
        </w:rPr>
        <w:tab/>
        <w:t>Work package 30.3.:</w:t>
      </w:r>
    </w:p>
    <w:p w14:paraId="3E122CF2" w14:textId="77777777" w:rsidR="00C863A9" w:rsidRDefault="00C863A9" w:rsidP="00C863A9">
      <w:pPr>
        <w:rPr>
          <w:lang w:val="en-GB"/>
        </w:rPr>
      </w:pPr>
      <w:r>
        <w:rPr>
          <w:lang w:val="en-GB"/>
        </w:rPr>
        <w:tab/>
      </w:r>
      <w:r>
        <w:rPr>
          <w:lang w:val="en-GB"/>
        </w:rPr>
        <w:tab/>
      </w:r>
      <w:r>
        <w:rPr>
          <w:lang w:val="en-GB"/>
        </w:rPr>
        <w:tab/>
        <w:t>Setting up GitHub</w:t>
      </w:r>
    </w:p>
    <w:p w14:paraId="42ECFD51" w14:textId="02ACB060" w:rsidR="00C863A9" w:rsidRDefault="00C863A9" w:rsidP="00C863A9">
      <w:pPr>
        <w:rPr>
          <w:lang w:val="en-GB"/>
        </w:rPr>
      </w:pPr>
      <w:r>
        <w:rPr>
          <w:lang w:val="en-GB"/>
        </w:rPr>
        <w:tab/>
      </w:r>
      <w:r>
        <w:rPr>
          <w:lang w:val="en-GB"/>
        </w:rPr>
        <w:tab/>
      </w:r>
      <w:r>
        <w:rPr>
          <w:lang w:val="en-GB"/>
        </w:rPr>
        <w:tab/>
        <w:t>Setting up individual Timetable</w:t>
      </w:r>
    </w:p>
    <w:p w14:paraId="61879330" w14:textId="77777777" w:rsidR="002D0D65" w:rsidRPr="002D0D65" w:rsidRDefault="002D0D65" w:rsidP="002D0D65">
      <w:pPr>
        <w:ind w:left="1416" w:firstLine="708"/>
        <w:rPr>
          <w:lang w:val="en-GB"/>
        </w:rPr>
      </w:pPr>
      <w:r w:rsidRPr="002D0D65">
        <w:rPr>
          <w:lang w:val="en-US"/>
        </w:rPr>
        <w:t>ER-diagram for database</w:t>
      </w:r>
    </w:p>
    <w:p w14:paraId="35F70BAC" w14:textId="77777777" w:rsidR="002D0D65" w:rsidRDefault="002D0D65" w:rsidP="00C863A9">
      <w:pPr>
        <w:rPr>
          <w:lang w:val="en-GB"/>
        </w:rPr>
      </w:pPr>
    </w:p>
    <w:p w14:paraId="6959A1C3" w14:textId="77777777" w:rsidR="00C863A9" w:rsidRDefault="00C863A9" w:rsidP="00F9798D">
      <w:pPr>
        <w:rPr>
          <w:lang w:val="en-GB"/>
        </w:rPr>
      </w:pPr>
    </w:p>
    <w:p w14:paraId="29CF7E76" w14:textId="5949356A" w:rsidR="00B2702C" w:rsidRDefault="00B2702C" w:rsidP="00B2702C">
      <w:pPr>
        <w:rPr>
          <w:lang w:val="en-GB"/>
        </w:rPr>
      </w:pPr>
      <w:r w:rsidRPr="008B1832">
        <w:rPr>
          <w:b/>
          <w:bCs/>
          <w:u w:val="single"/>
          <w:lang w:val="en-GB"/>
        </w:rPr>
        <w:t xml:space="preserve">Tobias </w:t>
      </w:r>
      <w:proofErr w:type="spellStart"/>
      <w:r w:rsidRPr="008B1832">
        <w:rPr>
          <w:b/>
          <w:bCs/>
          <w:u w:val="single"/>
          <w:lang w:val="en-GB"/>
        </w:rPr>
        <w:t>Gehrer</w:t>
      </w:r>
      <w:proofErr w:type="spellEnd"/>
      <w:r>
        <w:rPr>
          <w:lang w:val="en-GB"/>
        </w:rPr>
        <w:t>:</w:t>
      </w:r>
    </w:p>
    <w:p w14:paraId="18333801" w14:textId="0FF55BA8" w:rsidR="00B2702C" w:rsidRPr="008B1832" w:rsidRDefault="00B2702C" w:rsidP="00B2702C">
      <w:pPr>
        <w:rPr>
          <w:b/>
          <w:bCs/>
          <w:lang w:val="en-GB"/>
        </w:rPr>
      </w:pPr>
      <w:r>
        <w:rPr>
          <w:lang w:val="en-GB"/>
        </w:rPr>
        <w:tab/>
      </w:r>
      <w:r w:rsidRPr="008B1832">
        <w:rPr>
          <w:b/>
          <w:bCs/>
          <w:lang w:val="en-GB"/>
        </w:rPr>
        <w:t xml:space="preserve">General </w:t>
      </w:r>
      <w:proofErr w:type="spellStart"/>
      <w:r w:rsidRPr="008B1832">
        <w:rPr>
          <w:b/>
          <w:bCs/>
          <w:lang w:val="en-GB"/>
        </w:rPr>
        <w:t>workpackage</w:t>
      </w:r>
      <w:proofErr w:type="spellEnd"/>
      <w:r w:rsidRPr="008B1832">
        <w:rPr>
          <w:b/>
          <w:bCs/>
          <w:lang w:val="en-GB"/>
        </w:rPr>
        <w:t xml:space="preserve">: </w:t>
      </w:r>
    </w:p>
    <w:p w14:paraId="27D46ACB" w14:textId="1392DDA2" w:rsidR="002D0D65" w:rsidRPr="002D15FC" w:rsidRDefault="002D0D65" w:rsidP="002D0D65">
      <w:pPr>
        <w:rPr>
          <w:lang w:val="en-US"/>
        </w:rPr>
      </w:pPr>
      <w:r>
        <w:rPr>
          <w:lang w:val="en-GB"/>
        </w:rPr>
        <w:tab/>
      </w:r>
      <w:r w:rsidRPr="002D15FC">
        <w:rPr>
          <w:lang w:val="en-US"/>
        </w:rPr>
        <w:tab/>
        <w:t>GUI</w:t>
      </w:r>
    </w:p>
    <w:p w14:paraId="5A378D91" w14:textId="4DE4CDC9" w:rsidR="002D0D65" w:rsidRDefault="002D0D65" w:rsidP="00B2702C">
      <w:pPr>
        <w:rPr>
          <w:lang w:val="en-GB"/>
        </w:rPr>
      </w:pPr>
      <w:r w:rsidRPr="002D15FC">
        <w:rPr>
          <w:lang w:val="en-US"/>
        </w:rPr>
        <w:tab/>
      </w:r>
      <w:r w:rsidRPr="002D15FC">
        <w:rPr>
          <w:lang w:val="en-US"/>
        </w:rPr>
        <w:tab/>
      </w:r>
      <w:r>
        <w:rPr>
          <w:lang w:val="en-GB"/>
        </w:rPr>
        <w:t>Data Acquisition</w:t>
      </w:r>
    </w:p>
    <w:p w14:paraId="7FF84E9C" w14:textId="3EF029EC" w:rsidR="00B2702C" w:rsidRPr="008B1832" w:rsidRDefault="00B2702C" w:rsidP="00B2702C">
      <w:pPr>
        <w:rPr>
          <w:b/>
          <w:bCs/>
          <w:lang w:val="en-GB"/>
        </w:rPr>
      </w:pPr>
      <w:r>
        <w:rPr>
          <w:lang w:val="en-GB"/>
        </w:rPr>
        <w:tab/>
      </w:r>
      <w:r w:rsidRPr="008B1832">
        <w:rPr>
          <w:b/>
          <w:bCs/>
          <w:lang w:val="en-GB"/>
        </w:rPr>
        <w:t>Specified tasks:</w:t>
      </w:r>
    </w:p>
    <w:p w14:paraId="7183DDA5" w14:textId="77777777" w:rsidR="00C863A9" w:rsidRDefault="00C863A9" w:rsidP="00C863A9">
      <w:pPr>
        <w:rPr>
          <w:lang w:val="en-GB"/>
        </w:rPr>
      </w:pPr>
      <w:r>
        <w:rPr>
          <w:lang w:val="en-GB"/>
        </w:rPr>
        <w:tab/>
      </w:r>
      <w:r>
        <w:rPr>
          <w:lang w:val="en-GB"/>
        </w:rPr>
        <w:tab/>
        <w:t>Work package 30.3.:</w:t>
      </w:r>
    </w:p>
    <w:p w14:paraId="6ADAEC10" w14:textId="77777777" w:rsidR="00C863A9" w:rsidRDefault="00C863A9" w:rsidP="00C863A9">
      <w:pPr>
        <w:rPr>
          <w:lang w:val="en-GB"/>
        </w:rPr>
      </w:pPr>
      <w:r>
        <w:rPr>
          <w:lang w:val="en-GB"/>
        </w:rPr>
        <w:tab/>
      </w:r>
      <w:r>
        <w:rPr>
          <w:lang w:val="en-GB"/>
        </w:rPr>
        <w:tab/>
      </w:r>
      <w:r>
        <w:rPr>
          <w:lang w:val="en-GB"/>
        </w:rPr>
        <w:tab/>
        <w:t>Setting up GitHub</w:t>
      </w:r>
    </w:p>
    <w:p w14:paraId="5202CF8C" w14:textId="5F974BCE" w:rsidR="00C863A9" w:rsidRDefault="00C863A9" w:rsidP="00C863A9">
      <w:pPr>
        <w:rPr>
          <w:lang w:val="en-GB"/>
        </w:rPr>
      </w:pPr>
      <w:r>
        <w:rPr>
          <w:lang w:val="en-GB"/>
        </w:rPr>
        <w:tab/>
      </w:r>
      <w:r>
        <w:rPr>
          <w:lang w:val="en-GB"/>
        </w:rPr>
        <w:tab/>
      </w:r>
      <w:r>
        <w:rPr>
          <w:lang w:val="en-GB"/>
        </w:rPr>
        <w:tab/>
        <w:t>Setting up individual Timetable</w:t>
      </w:r>
    </w:p>
    <w:p w14:paraId="2DD4AA43" w14:textId="77777777" w:rsidR="002D0D65" w:rsidRDefault="002D0D65" w:rsidP="002D0D65">
      <w:pPr>
        <w:rPr>
          <w:lang w:val="en-GB"/>
        </w:rPr>
      </w:pPr>
      <w:r>
        <w:rPr>
          <w:lang w:val="en-GB"/>
        </w:rPr>
        <w:tab/>
      </w:r>
      <w:r>
        <w:rPr>
          <w:lang w:val="en-GB"/>
        </w:rPr>
        <w:tab/>
      </w:r>
      <w:r>
        <w:rPr>
          <w:lang w:val="en-GB"/>
        </w:rPr>
        <w:tab/>
        <w:t>Data identification</w:t>
      </w:r>
    </w:p>
    <w:p w14:paraId="4A440084" w14:textId="77777777" w:rsidR="002D0D65" w:rsidRDefault="002D0D65" w:rsidP="00C863A9">
      <w:pPr>
        <w:rPr>
          <w:lang w:val="en-GB"/>
        </w:rPr>
      </w:pPr>
    </w:p>
    <w:p w14:paraId="1E850E57" w14:textId="77777777" w:rsidR="00C863A9" w:rsidRDefault="00C863A9" w:rsidP="00B2702C">
      <w:pPr>
        <w:rPr>
          <w:lang w:val="en-GB"/>
        </w:rPr>
      </w:pPr>
    </w:p>
    <w:p w14:paraId="73ECA51D" w14:textId="66C8713A" w:rsidR="00B2702C" w:rsidRPr="008B1832" w:rsidRDefault="00B2702C" w:rsidP="00B2702C">
      <w:pPr>
        <w:rPr>
          <w:b/>
          <w:bCs/>
          <w:u w:val="single"/>
          <w:lang w:val="en-GB"/>
        </w:rPr>
      </w:pPr>
      <w:r w:rsidRPr="008B1832">
        <w:rPr>
          <w:b/>
          <w:bCs/>
          <w:u w:val="single"/>
          <w:lang w:val="en-GB"/>
        </w:rPr>
        <w:t>Rishad Arnab Howlader:</w:t>
      </w:r>
    </w:p>
    <w:p w14:paraId="58873FD9" w14:textId="52C9E790" w:rsidR="00B2702C" w:rsidRPr="008B1832" w:rsidRDefault="00B2702C" w:rsidP="00B2702C">
      <w:pPr>
        <w:rPr>
          <w:b/>
          <w:bCs/>
          <w:lang w:val="en-GB"/>
        </w:rPr>
      </w:pPr>
      <w:r>
        <w:rPr>
          <w:lang w:val="en-GB"/>
        </w:rPr>
        <w:tab/>
      </w:r>
      <w:r w:rsidRPr="008B1832">
        <w:rPr>
          <w:b/>
          <w:bCs/>
          <w:lang w:val="en-GB"/>
        </w:rPr>
        <w:t xml:space="preserve">General </w:t>
      </w:r>
      <w:proofErr w:type="spellStart"/>
      <w:r w:rsidRPr="008B1832">
        <w:rPr>
          <w:b/>
          <w:bCs/>
          <w:lang w:val="en-GB"/>
        </w:rPr>
        <w:t>workpackage</w:t>
      </w:r>
      <w:proofErr w:type="spellEnd"/>
      <w:r w:rsidRPr="008B1832">
        <w:rPr>
          <w:b/>
          <w:bCs/>
          <w:lang w:val="en-GB"/>
        </w:rPr>
        <w:t xml:space="preserve">: </w:t>
      </w:r>
    </w:p>
    <w:p w14:paraId="739BFC7F" w14:textId="4CD7761A" w:rsidR="004634D7" w:rsidRDefault="004634D7" w:rsidP="00B2702C">
      <w:pPr>
        <w:rPr>
          <w:lang w:val="en-GB"/>
        </w:rPr>
      </w:pPr>
      <w:r>
        <w:rPr>
          <w:lang w:val="en-GB"/>
        </w:rPr>
        <w:lastRenderedPageBreak/>
        <w:tab/>
      </w:r>
      <w:r>
        <w:rPr>
          <w:lang w:val="en-GB"/>
        </w:rPr>
        <w:tab/>
        <w:t>Database</w:t>
      </w:r>
    </w:p>
    <w:p w14:paraId="1BAB0031" w14:textId="7866B96F" w:rsidR="004634D7" w:rsidRDefault="004634D7" w:rsidP="00B2702C">
      <w:pPr>
        <w:rPr>
          <w:lang w:val="en-GB"/>
        </w:rPr>
      </w:pPr>
      <w:r>
        <w:rPr>
          <w:lang w:val="en-GB"/>
        </w:rPr>
        <w:tab/>
      </w:r>
      <w:r>
        <w:rPr>
          <w:lang w:val="en-GB"/>
        </w:rPr>
        <w:tab/>
        <w:t>Database GUI interface</w:t>
      </w:r>
    </w:p>
    <w:p w14:paraId="57A93A7A" w14:textId="2B380800" w:rsidR="00B2702C" w:rsidRPr="008B1832" w:rsidRDefault="00B2702C" w:rsidP="00B2702C">
      <w:pPr>
        <w:rPr>
          <w:b/>
          <w:bCs/>
          <w:lang w:val="en-GB"/>
        </w:rPr>
      </w:pPr>
      <w:r>
        <w:rPr>
          <w:lang w:val="en-GB"/>
        </w:rPr>
        <w:tab/>
      </w:r>
      <w:r w:rsidRPr="008B1832">
        <w:rPr>
          <w:b/>
          <w:bCs/>
          <w:lang w:val="en-GB"/>
        </w:rPr>
        <w:t>Specified tasks:</w:t>
      </w:r>
    </w:p>
    <w:p w14:paraId="19E05EB5" w14:textId="77777777" w:rsidR="00C863A9" w:rsidRDefault="00C863A9" w:rsidP="00C863A9">
      <w:pPr>
        <w:rPr>
          <w:lang w:val="en-GB"/>
        </w:rPr>
      </w:pPr>
      <w:r>
        <w:rPr>
          <w:lang w:val="en-GB"/>
        </w:rPr>
        <w:tab/>
      </w:r>
      <w:r>
        <w:rPr>
          <w:lang w:val="en-GB"/>
        </w:rPr>
        <w:tab/>
        <w:t>Work package 30.3.:</w:t>
      </w:r>
    </w:p>
    <w:p w14:paraId="4F9DF3E9" w14:textId="17E4C6D2" w:rsidR="00C863A9" w:rsidRDefault="00C863A9" w:rsidP="00C863A9">
      <w:pPr>
        <w:rPr>
          <w:lang w:val="en-GB"/>
        </w:rPr>
      </w:pPr>
      <w:r>
        <w:rPr>
          <w:lang w:val="en-GB"/>
        </w:rPr>
        <w:tab/>
      </w:r>
      <w:r>
        <w:rPr>
          <w:lang w:val="en-GB"/>
        </w:rPr>
        <w:tab/>
        <w:t>Setting up GitHub</w:t>
      </w:r>
    </w:p>
    <w:p w14:paraId="4EAABD68" w14:textId="77777777" w:rsidR="002D0D65" w:rsidRDefault="00C863A9" w:rsidP="002D0D65">
      <w:pPr>
        <w:rPr>
          <w:lang w:val="en-GB"/>
        </w:rPr>
      </w:pPr>
      <w:r>
        <w:rPr>
          <w:lang w:val="en-GB"/>
        </w:rPr>
        <w:tab/>
      </w:r>
      <w:r>
        <w:rPr>
          <w:lang w:val="en-GB"/>
        </w:rPr>
        <w:tab/>
      </w:r>
      <w:r>
        <w:rPr>
          <w:lang w:val="en-GB"/>
        </w:rPr>
        <w:tab/>
        <w:t>Setting up individual Timetable</w:t>
      </w:r>
    </w:p>
    <w:p w14:paraId="27C431E8" w14:textId="11679ACF" w:rsidR="002D0D65" w:rsidRPr="002D0D65" w:rsidRDefault="002D0D65" w:rsidP="002D0D65">
      <w:pPr>
        <w:ind w:left="1416" w:firstLine="708"/>
        <w:rPr>
          <w:lang w:val="en-GB"/>
        </w:rPr>
      </w:pPr>
      <w:r w:rsidRPr="002D0D65">
        <w:rPr>
          <w:lang w:val="en-US"/>
        </w:rPr>
        <w:t>ER-diagram for database</w:t>
      </w:r>
    </w:p>
    <w:p w14:paraId="1F97B3FB" w14:textId="77777777" w:rsidR="00C863A9" w:rsidRPr="002D0D65" w:rsidRDefault="00C863A9" w:rsidP="00B2702C">
      <w:pPr>
        <w:rPr>
          <w:lang w:val="en-GB"/>
        </w:rPr>
      </w:pPr>
    </w:p>
    <w:p w14:paraId="1E0CA134" w14:textId="77777777" w:rsidR="00C863A9" w:rsidRPr="002D0D65" w:rsidRDefault="00C863A9" w:rsidP="00B2702C">
      <w:pPr>
        <w:rPr>
          <w:lang w:val="en-US"/>
        </w:rPr>
      </w:pPr>
    </w:p>
    <w:p w14:paraId="12354193" w14:textId="11953CE9" w:rsidR="00B2702C" w:rsidRPr="002D15FC" w:rsidRDefault="00CF4E23" w:rsidP="00B2702C">
      <w:pPr>
        <w:rPr>
          <w:b/>
          <w:bCs/>
          <w:u w:val="single"/>
          <w:lang w:val="en-US"/>
        </w:rPr>
      </w:pPr>
      <w:r w:rsidRPr="002D15FC">
        <w:rPr>
          <w:b/>
          <w:bCs/>
          <w:u w:val="single"/>
          <w:lang w:val="en-US"/>
        </w:rPr>
        <w:t xml:space="preserve">Jonathan </w:t>
      </w:r>
      <w:proofErr w:type="spellStart"/>
      <w:r w:rsidRPr="002D15FC">
        <w:rPr>
          <w:b/>
          <w:bCs/>
          <w:u w:val="single"/>
          <w:lang w:val="en-US"/>
        </w:rPr>
        <w:t>Gehmayr</w:t>
      </w:r>
      <w:proofErr w:type="spellEnd"/>
      <w:r w:rsidR="00B2702C" w:rsidRPr="002D15FC">
        <w:rPr>
          <w:b/>
          <w:bCs/>
          <w:u w:val="single"/>
          <w:lang w:val="en-US"/>
        </w:rPr>
        <w:t>:</w:t>
      </w:r>
    </w:p>
    <w:p w14:paraId="2021636B" w14:textId="26C56D9C" w:rsidR="00B2702C" w:rsidRPr="002D15FC" w:rsidRDefault="00B2702C" w:rsidP="00B2702C">
      <w:pPr>
        <w:rPr>
          <w:b/>
          <w:bCs/>
          <w:lang w:val="en-US"/>
        </w:rPr>
      </w:pPr>
      <w:r w:rsidRPr="002D15FC">
        <w:rPr>
          <w:lang w:val="en-US"/>
        </w:rPr>
        <w:tab/>
      </w:r>
      <w:r w:rsidRPr="002D15FC">
        <w:rPr>
          <w:b/>
          <w:bCs/>
          <w:lang w:val="en-US"/>
        </w:rPr>
        <w:t xml:space="preserve">General </w:t>
      </w:r>
      <w:proofErr w:type="spellStart"/>
      <w:r w:rsidRPr="002D15FC">
        <w:rPr>
          <w:b/>
          <w:bCs/>
          <w:lang w:val="en-US"/>
        </w:rPr>
        <w:t>workpackage</w:t>
      </w:r>
      <w:proofErr w:type="spellEnd"/>
      <w:r w:rsidRPr="002D15FC">
        <w:rPr>
          <w:b/>
          <w:bCs/>
          <w:lang w:val="en-US"/>
        </w:rPr>
        <w:t xml:space="preserve">: </w:t>
      </w:r>
    </w:p>
    <w:p w14:paraId="22EAB483" w14:textId="4A51EE6F" w:rsidR="00CF4E23" w:rsidRPr="00A261FB" w:rsidRDefault="00CF4E23" w:rsidP="00B2702C">
      <w:pPr>
        <w:rPr>
          <w:lang w:val="en-US"/>
        </w:rPr>
      </w:pPr>
      <w:r w:rsidRPr="002D15FC">
        <w:rPr>
          <w:lang w:val="en-US"/>
        </w:rPr>
        <w:tab/>
      </w:r>
      <w:r w:rsidRPr="002D15FC">
        <w:rPr>
          <w:lang w:val="en-US"/>
        </w:rPr>
        <w:tab/>
      </w:r>
      <w:proofErr w:type="spellStart"/>
      <w:r w:rsidRPr="00A261FB">
        <w:rPr>
          <w:lang w:val="en-US"/>
        </w:rPr>
        <w:t>Organis</w:t>
      </w:r>
      <w:r w:rsidR="00A918B7" w:rsidRPr="00A261FB">
        <w:rPr>
          <w:lang w:val="en-US"/>
        </w:rPr>
        <w:t>a</w:t>
      </w:r>
      <w:r w:rsidRPr="00A261FB">
        <w:rPr>
          <w:lang w:val="en-US"/>
        </w:rPr>
        <w:t>tion</w:t>
      </w:r>
      <w:proofErr w:type="spellEnd"/>
      <w:r w:rsidRPr="00A261FB">
        <w:rPr>
          <w:lang w:val="en-US"/>
        </w:rPr>
        <w:t xml:space="preserve"> </w:t>
      </w:r>
    </w:p>
    <w:p w14:paraId="43A8A17A" w14:textId="36664128" w:rsidR="00A3020A" w:rsidRPr="00A261FB" w:rsidRDefault="00A3020A" w:rsidP="00B2702C">
      <w:pPr>
        <w:rPr>
          <w:lang w:val="en-US"/>
        </w:rPr>
      </w:pPr>
      <w:r w:rsidRPr="00A261FB">
        <w:rPr>
          <w:lang w:val="en-US"/>
        </w:rPr>
        <w:tab/>
      </w:r>
      <w:r w:rsidRPr="00A261FB">
        <w:rPr>
          <w:lang w:val="en-US"/>
        </w:rPr>
        <w:tab/>
        <w:t>GUI</w:t>
      </w:r>
    </w:p>
    <w:p w14:paraId="0BDE67E3" w14:textId="329D6F2C" w:rsidR="00A3020A" w:rsidRDefault="00A3020A" w:rsidP="00B2702C">
      <w:pPr>
        <w:rPr>
          <w:lang w:val="en-GB"/>
        </w:rPr>
      </w:pPr>
      <w:r w:rsidRPr="00A261FB">
        <w:rPr>
          <w:lang w:val="en-US"/>
        </w:rPr>
        <w:tab/>
      </w:r>
      <w:r w:rsidRPr="00A261FB">
        <w:rPr>
          <w:lang w:val="en-US"/>
        </w:rPr>
        <w:tab/>
      </w:r>
      <w:r>
        <w:rPr>
          <w:lang w:val="en-GB"/>
        </w:rPr>
        <w:t>Data Acquisition</w:t>
      </w:r>
    </w:p>
    <w:p w14:paraId="3BEFD07F" w14:textId="5CBEB4B6" w:rsidR="00B2702C" w:rsidRPr="008B1832" w:rsidRDefault="00B2702C" w:rsidP="00B2702C">
      <w:pPr>
        <w:rPr>
          <w:b/>
          <w:bCs/>
          <w:lang w:val="en-GB"/>
        </w:rPr>
      </w:pPr>
      <w:r>
        <w:rPr>
          <w:lang w:val="en-GB"/>
        </w:rPr>
        <w:tab/>
      </w:r>
      <w:r w:rsidRPr="008B1832">
        <w:rPr>
          <w:b/>
          <w:bCs/>
          <w:lang w:val="en-GB"/>
        </w:rPr>
        <w:t>Specified tasks:</w:t>
      </w:r>
    </w:p>
    <w:p w14:paraId="0448957D" w14:textId="7367498F" w:rsidR="00114E4E" w:rsidRDefault="00A3020A" w:rsidP="00B2702C">
      <w:pPr>
        <w:rPr>
          <w:lang w:val="en-GB"/>
        </w:rPr>
      </w:pPr>
      <w:r>
        <w:rPr>
          <w:lang w:val="en-GB"/>
        </w:rPr>
        <w:tab/>
      </w:r>
      <w:r>
        <w:rPr>
          <w:lang w:val="en-GB"/>
        </w:rPr>
        <w:tab/>
      </w:r>
      <w:r w:rsidR="00B1463D">
        <w:rPr>
          <w:lang w:val="en-GB"/>
        </w:rPr>
        <w:t>Work package 30.3.:</w:t>
      </w:r>
    </w:p>
    <w:p w14:paraId="5C7DEDD5" w14:textId="67FC77A8" w:rsidR="00B1463D" w:rsidRDefault="00B1463D" w:rsidP="00B2702C">
      <w:pPr>
        <w:rPr>
          <w:lang w:val="en-GB"/>
        </w:rPr>
      </w:pPr>
      <w:r>
        <w:rPr>
          <w:lang w:val="en-GB"/>
        </w:rPr>
        <w:tab/>
      </w:r>
      <w:r>
        <w:rPr>
          <w:lang w:val="en-GB"/>
        </w:rPr>
        <w:tab/>
      </w:r>
      <w:r>
        <w:rPr>
          <w:lang w:val="en-GB"/>
        </w:rPr>
        <w:tab/>
        <w:t>Setting up GitHub</w:t>
      </w:r>
    </w:p>
    <w:p w14:paraId="5B87501B" w14:textId="4E210E23" w:rsidR="00B1463D" w:rsidRDefault="00B1463D" w:rsidP="00B2702C">
      <w:pPr>
        <w:rPr>
          <w:lang w:val="en-GB"/>
        </w:rPr>
      </w:pPr>
      <w:r>
        <w:rPr>
          <w:lang w:val="en-GB"/>
        </w:rPr>
        <w:tab/>
      </w:r>
      <w:r>
        <w:rPr>
          <w:lang w:val="en-GB"/>
        </w:rPr>
        <w:tab/>
      </w:r>
      <w:r>
        <w:rPr>
          <w:lang w:val="en-GB"/>
        </w:rPr>
        <w:tab/>
      </w:r>
      <w:r w:rsidR="002270A8">
        <w:rPr>
          <w:lang w:val="en-GB"/>
        </w:rPr>
        <w:t>Setting up Wiki</w:t>
      </w:r>
    </w:p>
    <w:p w14:paraId="65282AE1" w14:textId="20C09902" w:rsidR="00190768" w:rsidRDefault="00190768" w:rsidP="00B2702C">
      <w:pPr>
        <w:rPr>
          <w:lang w:val="en-GB"/>
        </w:rPr>
      </w:pPr>
      <w:r>
        <w:rPr>
          <w:lang w:val="en-GB"/>
        </w:rPr>
        <w:tab/>
      </w:r>
      <w:r>
        <w:rPr>
          <w:lang w:val="en-GB"/>
        </w:rPr>
        <w:tab/>
      </w:r>
      <w:r>
        <w:rPr>
          <w:lang w:val="en-GB"/>
        </w:rPr>
        <w:tab/>
        <w:t xml:space="preserve">Setting up </w:t>
      </w:r>
      <w:r w:rsidR="00E27BDF">
        <w:rPr>
          <w:lang w:val="en-GB"/>
        </w:rPr>
        <w:t>individual Timetable</w:t>
      </w:r>
    </w:p>
    <w:p w14:paraId="1EE9DA68" w14:textId="3118DBA1" w:rsidR="002270A8" w:rsidRDefault="002270A8" w:rsidP="00B2702C">
      <w:pPr>
        <w:rPr>
          <w:lang w:val="en-GB"/>
        </w:rPr>
      </w:pPr>
      <w:r>
        <w:rPr>
          <w:lang w:val="en-GB"/>
        </w:rPr>
        <w:tab/>
      </w:r>
      <w:r>
        <w:rPr>
          <w:lang w:val="en-GB"/>
        </w:rPr>
        <w:tab/>
      </w:r>
      <w:r>
        <w:rPr>
          <w:lang w:val="en-GB"/>
        </w:rPr>
        <w:tab/>
        <w:t>Writing first version of group paper</w:t>
      </w:r>
    </w:p>
    <w:p w14:paraId="21AE86B5" w14:textId="4CF74B6B" w:rsidR="002270A8" w:rsidRDefault="002270A8" w:rsidP="00B2702C">
      <w:pPr>
        <w:rPr>
          <w:lang w:val="en-GB"/>
        </w:rPr>
      </w:pPr>
      <w:r>
        <w:rPr>
          <w:lang w:val="en-GB"/>
        </w:rPr>
        <w:tab/>
      </w:r>
      <w:r>
        <w:rPr>
          <w:lang w:val="en-GB"/>
        </w:rPr>
        <w:tab/>
      </w:r>
      <w:r>
        <w:rPr>
          <w:lang w:val="en-GB"/>
        </w:rPr>
        <w:tab/>
      </w:r>
      <w:r w:rsidR="00D5782D">
        <w:rPr>
          <w:lang w:val="en-GB"/>
        </w:rPr>
        <w:t xml:space="preserve">Email </w:t>
      </w:r>
      <w:r w:rsidR="00190768">
        <w:rPr>
          <w:lang w:val="en-GB"/>
        </w:rPr>
        <w:t xml:space="preserve">exchange about unclarities with Iris </w:t>
      </w:r>
      <w:proofErr w:type="spellStart"/>
      <w:r w:rsidR="00190768">
        <w:rPr>
          <w:lang w:val="en-GB"/>
        </w:rPr>
        <w:t>Nemec</w:t>
      </w:r>
      <w:proofErr w:type="spellEnd"/>
    </w:p>
    <w:p w14:paraId="4615356B" w14:textId="2C1C20BF" w:rsidR="00190768" w:rsidRDefault="00190768" w:rsidP="00B2702C">
      <w:pPr>
        <w:rPr>
          <w:lang w:val="en-GB"/>
        </w:rPr>
      </w:pPr>
      <w:r>
        <w:rPr>
          <w:lang w:val="en-GB"/>
        </w:rPr>
        <w:tab/>
      </w:r>
      <w:r>
        <w:rPr>
          <w:lang w:val="en-GB"/>
        </w:rPr>
        <w:tab/>
      </w:r>
      <w:r>
        <w:rPr>
          <w:lang w:val="en-GB"/>
        </w:rPr>
        <w:tab/>
        <w:t>Data identification</w:t>
      </w:r>
    </w:p>
    <w:p w14:paraId="56AB1DBE" w14:textId="1F0E3FBC" w:rsidR="00A2302D" w:rsidRDefault="00A2302D" w:rsidP="00B2702C">
      <w:pPr>
        <w:rPr>
          <w:lang w:val="en-GB"/>
        </w:rPr>
      </w:pPr>
    </w:p>
    <w:p w14:paraId="62CDD02A" w14:textId="056039A6" w:rsidR="002D15FC" w:rsidRDefault="002D15FC" w:rsidP="002D15FC">
      <w:pPr>
        <w:pStyle w:val="berschrift2"/>
        <w:rPr>
          <w:color w:val="00659C"/>
          <w:lang w:val="en-GB"/>
        </w:rPr>
      </w:pPr>
      <w:r w:rsidRPr="002D15FC">
        <w:rPr>
          <w:color w:val="00659C"/>
          <w:lang w:val="en-GB"/>
        </w:rPr>
        <w:t>Naming standards:</w:t>
      </w:r>
    </w:p>
    <w:p w14:paraId="57904568" w14:textId="6234A33B" w:rsidR="00120409" w:rsidRDefault="00CD58B5" w:rsidP="00120409">
      <w:pPr>
        <w:rPr>
          <w:lang w:val="en-GB"/>
        </w:rPr>
      </w:pPr>
      <w:r>
        <w:rPr>
          <w:lang w:val="en-GB"/>
        </w:rPr>
        <w:t xml:space="preserve">For a better overview of the whole program some common naming conventions are used. The rules are easy to understand and help developers to identify the data type of a variable. </w:t>
      </w:r>
      <w:r w:rsidR="00CE4386">
        <w:rPr>
          <w:lang w:val="en-GB"/>
        </w:rPr>
        <w:t>In general</w:t>
      </w:r>
      <w:r w:rsidR="00F01284">
        <w:rPr>
          <w:lang w:val="en-GB"/>
        </w:rPr>
        <w:t>,</w:t>
      </w:r>
      <w:r w:rsidR="00CE4386">
        <w:rPr>
          <w:lang w:val="en-GB"/>
        </w:rPr>
        <w:t xml:space="preserve"> the first letter of a word is written capital. In </w:t>
      </w:r>
      <w:r w:rsidR="00CE4386">
        <w:rPr>
          <w:lang w:val="en-GB"/>
        </w:rPr>
        <w:fldChar w:fldCharType="begin"/>
      </w:r>
      <w:r w:rsidR="00CE4386">
        <w:rPr>
          <w:lang w:val="en-GB"/>
        </w:rPr>
        <w:instrText xml:space="preserve"> REF _Ref36999353 \h </w:instrText>
      </w:r>
      <w:r w:rsidR="00CE4386">
        <w:rPr>
          <w:lang w:val="en-GB"/>
        </w:rPr>
      </w:r>
      <w:r w:rsidR="00CE4386">
        <w:rPr>
          <w:lang w:val="en-GB"/>
        </w:rPr>
        <w:fldChar w:fldCharType="separate"/>
      </w:r>
      <w:r w:rsidR="00CE4386" w:rsidRPr="00CE4386">
        <w:rPr>
          <w:lang w:val="en-US"/>
        </w:rPr>
        <w:t xml:space="preserve">Table </w:t>
      </w:r>
      <w:r w:rsidR="00CE4386" w:rsidRPr="00CE4386">
        <w:rPr>
          <w:noProof/>
          <w:lang w:val="en-US"/>
        </w:rPr>
        <w:t>1</w:t>
      </w:r>
      <w:r w:rsidR="00CE4386">
        <w:rPr>
          <w:lang w:val="en-GB"/>
        </w:rPr>
        <w:fldChar w:fldCharType="end"/>
      </w:r>
      <w:r w:rsidR="00CE4386">
        <w:rPr>
          <w:lang w:val="en-GB"/>
        </w:rPr>
        <w:t xml:space="preserve"> </w:t>
      </w:r>
      <w:r w:rsidR="00F01284">
        <w:rPr>
          <w:lang w:val="en-GB"/>
        </w:rPr>
        <w:t>the naming conventions of variables and</w:t>
      </w:r>
      <w:r w:rsidR="00CE4386">
        <w:rPr>
          <w:lang w:val="en-GB"/>
        </w:rPr>
        <w:t xml:space="preserve"> a few examples </w:t>
      </w:r>
      <w:r w:rsidR="00F01284">
        <w:rPr>
          <w:lang w:val="en-GB"/>
        </w:rPr>
        <w:t xml:space="preserve">are </w:t>
      </w:r>
      <w:r w:rsidR="00CE4386">
        <w:rPr>
          <w:lang w:val="en-GB"/>
        </w:rPr>
        <w:t>l</w:t>
      </w:r>
      <w:r w:rsidR="00F01284">
        <w:rPr>
          <w:lang w:val="en-GB"/>
        </w:rPr>
        <w:t>isted.</w:t>
      </w:r>
    </w:p>
    <w:p w14:paraId="22097A22" w14:textId="77777777" w:rsidR="00F01284" w:rsidRPr="00120409" w:rsidRDefault="00F01284" w:rsidP="00120409">
      <w:pPr>
        <w:rPr>
          <w:lang w:val="en-GB"/>
        </w:rPr>
      </w:pPr>
    </w:p>
    <w:tbl>
      <w:tblPr>
        <w:tblW w:w="5940" w:type="dxa"/>
        <w:tblInd w:w="75" w:type="dxa"/>
        <w:tblCellMar>
          <w:left w:w="70" w:type="dxa"/>
          <w:right w:w="70" w:type="dxa"/>
        </w:tblCellMar>
        <w:tblLook w:val="04A0" w:firstRow="1" w:lastRow="0" w:firstColumn="1" w:lastColumn="0" w:noHBand="0" w:noVBand="1"/>
      </w:tblPr>
      <w:tblGrid>
        <w:gridCol w:w="1200"/>
        <w:gridCol w:w="3000"/>
        <w:gridCol w:w="1803"/>
      </w:tblGrid>
      <w:tr w:rsidR="00CE4386" w:rsidRPr="00CE4386" w14:paraId="1951AFEB" w14:textId="77777777" w:rsidTr="00CE4386">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C4D24" w14:textId="77777777" w:rsidR="00CE4386" w:rsidRPr="00CE4386" w:rsidRDefault="00CE4386" w:rsidP="00CE4386">
            <w:pPr>
              <w:spacing w:line="240" w:lineRule="auto"/>
              <w:rPr>
                <w:lang w:val="en-GB"/>
              </w:rPr>
            </w:pPr>
            <w:r w:rsidRPr="00CE4386">
              <w:rPr>
                <w:lang w:val="en-GB"/>
              </w:rPr>
              <w:t>Datatype</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14:paraId="36E83213" w14:textId="77777777" w:rsidR="00CE4386" w:rsidRPr="00CE4386" w:rsidRDefault="00CE4386" w:rsidP="00CE4386">
            <w:pPr>
              <w:spacing w:line="240" w:lineRule="auto"/>
              <w:rPr>
                <w:lang w:val="en-GB"/>
              </w:rPr>
            </w:pPr>
            <w:r w:rsidRPr="00CE4386">
              <w:rPr>
                <w:lang w:val="en-GB"/>
              </w:rPr>
              <w:t xml:space="preserve">Convention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4D5CE22" w14:textId="4B9C0F04" w:rsidR="00CE4386" w:rsidRPr="00CE4386" w:rsidRDefault="00CE4386" w:rsidP="00CE4386">
            <w:pPr>
              <w:spacing w:line="240" w:lineRule="auto"/>
              <w:rPr>
                <w:lang w:val="en-GB"/>
              </w:rPr>
            </w:pPr>
            <w:r w:rsidRPr="00CE4386">
              <w:rPr>
                <w:lang w:val="en-GB"/>
              </w:rPr>
              <w:t>Example</w:t>
            </w:r>
          </w:p>
        </w:tc>
      </w:tr>
      <w:tr w:rsidR="00CE4386" w:rsidRPr="00CE4386" w14:paraId="06B6C2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D67B5F" w14:textId="346AA3F9" w:rsidR="00CE4386" w:rsidRPr="00CE4386" w:rsidRDefault="00F06168" w:rsidP="00CE4386">
            <w:pPr>
              <w:spacing w:line="240" w:lineRule="auto"/>
              <w:rPr>
                <w:lang w:val="en-GB"/>
              </w:rPr>
            </w:pPr>
            <w:r>
              <w:rPr>
                <w:lang w:val="en-GB"/>
              </w:rPr>
              <w:t>Number</w:t>
            </w:r>
          </w:p>
        </w:tc>
        <w:tc>
          <w:tcPr>
            <w:tcW w:w="3000" w:type="dxa"/>
            <w:tcBorders>
              <w:top w:val="nil"/>
              <w:left w:val="nil"/>
              <w:bottom w:val="single" w:sz="4" w:space="0" w:color="auto"/>
              <w:right w:val="single" w:sz="4" w:space="0" w:color="auto"/>
            </w:tcBorders>
            <w:shd w:val="clear" w:color="auto" w:fill="auto"/>
            <w:noWrap/>
            <w:vAlign w:val="bottom"/>
            <w:hideMark/>
          </w:tcPr>
          <w:p w14:paraId="5847E3C5" w14:textId="77777777" w:rsidR="00CE4386" w:rsidRPr="00CE4386" w:rsidRDefault="00CE4386" w:rsidP="00CE4386">
            <w:pPr>
              <w:spacing w:line="240" w:lineRule="auto"/>
              <w:rPr>
                <w:lang w:val="en-GB"/>
              </w:rPr>
            </w:pPr>
            <w:r w:rsidRPr="00CE4386">
              <w:rPr>
                <w:lang w:val="en-GB"/>
              </w:rPr>
              <w:t>Prefix 'n'</w:t>
            </w:r>
          </w:p>
        </w:tc>
        <w:tc>
          <w:tcPr>
            <w:tcW w:w="1740" w:type="dxa"/>
            <w:tcBorders>
              <w:top w:val="nil"/>
              <w:left w:val="nil"/>
              <w:bottom w:val="single" w:sz="4" w:space="0" w:color="auto"/>
              <w:right w:val="single" w:sz="4" w:space="0" w:color="auto"/>
            </w:tcBorders>
            <w:shd w:val="clear" w:color="auto" w:fill="auto"/>
            <w:noWrap/>
            <w:vAlign w:val="bottom"/>
            <w:hideMark/>
          </w:tcPr>
          <w:p w14:paraId="58F9EAEF" w14:textId="77777777" w:rsidR="00CE4386" w:rsidRPr="00CE4386" w:rsidRDefault="00CE4386" w:rsidP="00CE4386">
            <w:pPr>
              <w:spacing w:line="240" w:lineRule="auto"/>
              <w:rPr>
                <w:lang w:val="en-GB"/>
              </w:rPr>
            </w:pPr>
            <w:proofErr w:type="spellStart"/>
            <w:r w:rsidRPr="00CE4386">
              <w:rPr>
                <w:lang w:val="en-GB"/>
              </w:rPr>
              <w:t>nMyNumber</w:t>
            </w:r>
            <w:proofErr w:type="spellEnd"/>
          </w:p>
        </w:tc>
      </w:tr>
      <w:tr w:rsidR="00CE4386" w:rsidRPr="00CE4386" w14:paraId="05229FCC"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B22B9" w14:textId="77777777" w:rsidR="00CE4386" w:rsidRPr="00CE4386" w:rsidRDefault="00CE4386" w:rsidP="00CE4386">
            <w:pPr>
              <w:spacing w:line="240" w:lineRule="auto"/>
              <w:rPr>
                <w:lang w:val="en-GB"/>
              </w:rPr>
            </w:pPr>
            <w:r w:rsidRPr="00CE4386">
              <w:rPr>
                <w:lang w:val="en-GB"/>
              </w:rPr>
              <w:t>String</w:t>
            </w:r>
          </w:p>
        </w:tc>
        <w:tc>
          <w:tcPr>
            <w:tcW w:w="3000" w:type="dxa"/>
            <w:tcBorders>
              <w:top w:val="nil"/>
              <w:left w:val="nil"/>
              <w:bottom w:val="single" w:sz="4" w:space="0" w:color="auto"/>
              <w:right w:val="single" w:sz="4" w:space="0" w:color="auto"/>
            </w:tcBorders>
            <w:shd w:val="clear" w:color="auto" w:fill="auto"/>
            <w:noWrap/>
            <w:vAlign w:val="bottom"/>
            <w:hideMark/>
          </w:tcPr>
          <w:p w14:paraId="725FF0DD" w14:textId="77777777" w:rsidR="00CE4386" w:rsidRPr="00CE4386" w:rsidRDefault="00CE4386" w:rsidP="00CE4386">
            <w:pPr>
              <w:spacing w:line="240" w:lineRule="auto"/>
              <w:rPr>
                <w:lang w:val="en-GB"/>
              </w:rPr>
            </w:pPr>
            <w:r w:rsidRPr="00CE4386">
              <w:rPr>
                <w:lang w:val="en-GB"/>
              </w:rPr>
              <w:t>Prefix 's'</w:t>
            </w:r>
          </w:p>
        </w:tc>
        <w:tc>
          <w:tcPr>
            <w:tcW w:w="1740" w:type="dxa"/>
            <w:tcBorders>
              <w:top w:val="nil"/>
              <w:left w:val="nil"/>
              <w:bottom w:val="single" w:sz="4" w:space="0" w:color="auto"/>
              <w:right w:val="single" w:sz="4" w:space="0" w:color="auto"/>
            </w:tcBorders>
            <w:shd w:val="clear" w:color="auto" w:fill="auto"/>
            <w:noWrap/>
            <w:vAlign w:val="bottom"/>
            <w:hideMark/>
          </w:tcPr>
          <w:p w14:paraId="65A8506F" w14:textId="77777777" w:rsidR="00CE4386" w:rsidRPr="00CE4386" w:rsidRDefault="00CE4386" w:rsidP="00CE4386">
            <w:pPr>
              <w:spacing w:line="240" w:lineRule="auto"/>
              <w:rPr>
                <w:lang w:val="en-GB"/>
              </w:rPr>
            </w:pPr>
            <w:proofErr w:type="spellStart"/>
            <w:r w:rsidRPr="00CE4386">
              <w:rPr>
                <w:lang w:val="en-GB"/>
              </w:rPr>
              <w:t>sMyString</w:t>
            </w:r>
            <w:proofErr w:type="spellEnd"/>
          </w:p>
        </w:tc>
      </w:tr>
      <w:tr w:rsidR="00F06168" w:rsidRPr="00CE4386" w14:paraId="00751B8C" w14:textId="77777777" w:rsidTr="006B167B">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019C1" w14:textId="77777777" w:rsidR="00F06168" w:rsidRPr="00CE4386" w:rsidRDefault="00F06168" w:rsidP="006B167B">
            <w:pPr>
              <w:spacing w:line="240" w:lineRule="auto"/>
              <w:rPr>
                <w:lang w:val="en-GB"/>
              </w:rPr>
            </w:pPr>
            <w:r w:rsidRPr="00CE4386">
              <w:rPr>
                <w:lang w:val="en-GB"/>
              </w:rPr>
              <w:t>Boolean</w:t>
            </w:r>
          </w:p>
        </w:tc>
        <w:tc>
          <w:tcPr>
            <w:tcW w:w="3000" w:type="dxa"/>
            <w:tcBorders>
              <w:top w:val="nil"/>
              <w:left w:val="nil"/>
              <w:bottom w:val="single" w:sz="4" w:space="0" w:color="auto"/>
              <w:right w:val="single" w:sz="4" w:space="0" w:color="auto"/>
            </w:tcBorders>
            <w:shd w:val="clear" w:color="auto" w:fill="auto"/>
            <w:noWrap/>
            <w:vAlign w:val="bottom"/>
            <w:hideMark/>
          </w:tcPr>
          <w:p w14:paraId="1FB8F182" w14:textId="77777777" w:rsidR="00F06168" w:rsidRPr="00CE4386" w:rsidRDefault="00F06168" w:rsidP="006B167B">
            <w:pPr>
              <w:spacing w:line="240" w:lineRule="auto"/>
              <w:rPr>
                <w:lang w:val="en-GB"/>
              </w:rPr>
            </w:pPr>
            <w:r w:rsidRPr="00CE4386">
              <w:rPr>
                <w:lang w:val="en-GB"/>
              </w:rPr>
              <w:t>Prefix 'b'</w:t>
            </w:r>
          </w:p>
        </w:tc>
        <w:tc>
          <w:tcPr>
            <w:tcW w:w="1740" w:type="dxa"/>
            <w:tcBorders>
              <w:top w:val="nil"/>
              <w:left w:val="nil"/>
              <w:bottom w:val="single" w:sz="4" w:space="0" w:color="auto"/>
              <w:right w:val="single" w:sz="4" w:space="0" w:color="auto"/>
            </w:tcBorders>
            <w:shd w:val="clear" w:color="auto" w:fill="auto"/>
            <w:noWrap/>
            <w:vAlign w:val="bottom"/>
            <w:hideMark/>
          </w:tcPr>
          <w:p w14:paraId="1515CD63" w14:textId="77777777" w:rsidR="00F06168" w:rsidRPr="00CE4386" w:rsidRDefault="00F06168" w:rsidP="006B167B">
            <w:pPr>
              <w:keepNext/>
              <w:spacing w:line="240" w:lineRule="auto"/>
              <w:rPr>
                <w:lang w:val="en-GB"/>
              </w:rPr>
            </w:pPr>
            <w:proofErr w:type="spellStart"/>
            <w:r w:rsidRPr="00CE4386">
              <w:rPr>
                <w:lang w:val="en-GB"/>
              </w:rPr>
              <w:t>bMyBoolean</w:t>
            </w:r>
            <w:proofErr w:type="spellEnd"/>
          </w:p>
        </w:tc>
      </w:tr>
      <w:tr w:rsidR="00CE4386" w:rsidRPr="00CE4386" w14:paraId="0ACA0DAB"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170C" w14:textId="77777777" w:rsidR="00CE4386" w:rsidRPr="00CE4386" w:rsidRDefault="00CE4386" w:rsidP="00CE4386">
            <w:pPr>
              <w:spacing w:line="240" w:lineRule="auto"/>
              <w:rPr>
                <w:lang w:val="en-GB"/>
              </w:rPr>
            </w:pPr>
            <w:r w:rsidRPr="00CE4386">
              <w:rPr>
                <w:lang w:val="en-GB"/>
              </w:rPr>
              <w:t>List</w:t>
            </w:r>
          </w:p>
        </w:tc>
        <w:tc>
          <w:tcPr>
            <w:tcW w:w="3000" w:type="dxa"/>
            <w:tcBorders>
              <w:top w:val="nil"/>
              <w:left w:val="nil"/>
              <w:bottom w:val="single" w:sz="4" w:space="0" w:color="auto"/>
              <w:right w:val="single" w:sz="4" w:space="0" w:color="auto"/>
            </w:tcBorders>
            <w:shd w:val="clear" w:color="auto" w:fill="auto"/>
            <w:noWrap/>
            <w:vAlign w:val="bottom"/>
            <w:hideMark/>
          </w:tcPr>
          <w:p w14:paraId="20D5FB35" w14:textId="6D3E8D1B" w:rsidR="00CE4386" w:rsidRPr="00CE4386" w:rsidRDefault="00CE4386" w:rsidP="00CE4386">
            <w:pPr>
              <w:spacing w:line="240" w:lineRule="auto"/>
              <w:rPr>
                <w:lang w:val="en-GB"/>
              </w:rPr>
            </w:pPr>
            <w:r w:rsidRPr="00CE4386">
              <w:rPr>
                <w:lang w:val="en-GB"/>
              </w:rPr>
              <w:t>Prefix '</w:t>
            </w:r>
            <w:r w:rsidR="00F06168">
              <w:rPr>
                <w:lang w:val="en-GB"/>
              </w:rPr>
              <w:t>a</w:t>
            </w:r>
            <w:r w:rsidRPr="00CE4386">
              <w:rPr>
                <w:lang w:val="en-GB"/>
              </w:rPr>
              <w:t xml:space="preserve">' + </w:t>
            </w:r>
            <w:r w:rsidR="00F06168">
              <w:rPr>
                <w:lang w:val="en-GB"/>
              </w:rPr>
              <w:t>Suffix ‘List’</w:t>
            </w:r>
            <w:r w:rsidRPr="00CE4386">
              <w:rPr>
                <w:lang w:val="en-GB"/>
              </w:rPr>
              <w:t xml:space="preserve"> </w:t>
            </w:r>
          </w:p>
        </w:tc>
        <w:tc>
          <w:tcPr>
            <w:tcW w:w="1740" w:type="dxa"/>
            <w:tcBorders>
              <w:top w:val="nil"/>
              <w:left w:val="nil"/>
              <w:bottom w:val="single" w:sz="4" w:space="0" w:color="auto"/>
              <w:right w:val="single" w:sz="4" w:space="0" w:color="auto"/>
            </w:tcBorders>
            <w:shd w:val="clear" w:color="auto" w:fill="auto"/>
            <w:noWrap/>
            <w:vAlign w:val="bottom"/>
            <w:hideMark/>
          </w:tcPr>
          <w:p w14:paraId="4C12DD8B" w14:textId="14853F58" w:rsidR="00CE4386" w:rsidRPr="00CE4386" w:rsidRDefault="00F06168" w:rsidP="00CE4386">
            <w:pPr>
              <w:spacing w:line="240" w:lineRule="auto"/>
              <w:rPr>
                <w:lang w:val="en-GB"/>
              </w:rPr>
            </w:pPr>
            <w:proofErr w:type="spellStart"/>
            <w:r>
              <w:rPr>
                <w:lang w:val="en-GB"/>
              </w:rPr>
              <w:t>aMy</w:t>
            </w:r>
            <w:r w:rsidR="00CE4386" w:rsidRPr="00CE4386">
              <w:rPr>
                <w:lang w:val="en-GB"/>
              </w:rPr>
              <w:t>ObjectList</w:t>
            </w:r>
            <w:proofErr w:type="spellEnd"/>
          </w:p>
        </w:tc>
      </w:tr>
      <w:tr w:rsidR="00CE4386" w:rsidRPr="00CE4386" w14:paraId="0EB58A06"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B0961" w14:textId="77777777" w:rsidR="00CE4386" w:rsidRPr="00CE4386" w:rsidRDefault="00CE4386" w:rsidP="00CE4386">
            <w:pPr>
              <w:spacing w:line="240" w:lineRule="auto"/>
              <w:rPr>
                <w:lang w:val="en-GB"/>
              </w:rPr>
            </w:pPr>
            <w:r w:rsidRPr="00CE4386">
              <w:rPr>
                <w:lang w:val="en-GB"/>
              </w:rPr>
              <w:t>Array</w:t>
            </w:r>
          </w:p>
        </w:tc>
        <w:tc>
          <w:tcPr>
            <w:tcW w:w="3000" w:type="dxa"/>
            <w:tcBorders>
              <w:top w:val="nil"/>
              <w:left w:val="nil"/>
              <w:bottom w:val="single" w:sz="4" w:space="0" w:color="auto"/>
              <w:right w:val="single" w:sz="4" w:space="0" w:color="auto"/>
            </w:tcBorders>
            <w:shd w:val="clear" w:color="auto" w:fill="auto"/>
            <w:noWrap/>
            <w:vAlign w:val="bottom"/>
            <w:hideMark/>
          </w:tcPr>
          <w:p w14:paraId="7F2380D0" w14:textId="01EAD70E" w:rsidR="00CE4386" w:rsidRPr="00CE4386" w:rsidRDefault="00CE4386" w:rsidP="00CE4386">
            <w:pPr>
              <w:spacing w:line="240" w:lineRule="auto"/>
              <w:rPr>
                <w:lang w:val="en-GB"/>
              </w:rPr>
            </w:pPr>
            <w:r w:rsidRPr="00CE4386">
              <w:rPr>
                <w:lang w:val="en-GB"/>
              </w:rPr>
              <w:t xml:space="preserve">Prefix 'a' + </w:t>
            </w:r>
            <w:r w:rsidR="00F06168">
              <w:rPr>
                <w:lang w:val="en-GB"/>
              </w:rPr>
              <w:t>Suffix ‘Array’</w:t>
            </w:r>
          </w:p>
        </w:tc>
        <w:tc>
          <w:tcPr>
            <w:tcW w:w="1740" w:type="dxa"/>
            <w:tcBorders>
              <w:top w:val="nil"/>
              <w:left w:val="nil"/>
              <w:bottom w:val="single" w:sz="4" w:space="0" w:color="auto"/>
              <w:right w:val="single" w:sz="4" w:space="0" w:color="auto"/>
            </w:tcBorders>
            <w:shd w:val="clear" w:color="auto" w:fill="auto"/>
            <w:noWrap/>
            <w:vAlign w:val="bottom"/>
            <w:hideMark/>
          </w:tcPr>
          <w:p w14:paraId="10119CB5" w14:textId="03BC799E" w:rsidR="00CE4386" w:rsidRPr="00CE4386" w:rsidRDefault="00CE4386" w:rsidP="00CE4386">
            <w:pPr>
              <w:spacing w:line="240" w:lineRule="auto"/>
              <w:rPr>
                <w:lang w:val="en-GB"/>
              </w:rPr>
            </w:pPr>
            <w:proofErr w:type="spellStart"/>
            <w:r w:rsidRPr="00CE4386">
              <w:rPr>
                <w:lang w:val="en-GB"/>
              </w:rPr>
              <w:t>a</w:t>
            </w:r>
            <w:r w:rsidR="00F06168">
              <w:rPr>
                <w:lang w:val="en-GB"/>
              </w:rPr>
              <w:t>My</w:t>
            </w:r>
            <w:r w:rsidRPr="00CE4386">
              <w:rPr>
                <w:lang w:val="en-GB"/>
              </w:rPr>
              <w:t>ObjectArray</w:t>
            </w:r>
            <w:proofErr w:type="spellEnd"/>
          </w:p>
        </w:tc>
      </w:tr>
      <w:tr w:rsidR="00CE4386" w:rsidRPr="00CE4386" w14:paraId="700B1000" w14:textId="77777777" w:rsidTr="00CE4386">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B97B" w14:textId="77777777" w:rsidR="00CE4386" w:rsidRPr="00CE4386" w:rsidRDefault="00CE4386" w:rsidP="00CE4386">
            <w:pPr>
              <w:spacing w:line="240" w:lineRule="auto"/>
              <w:rPr>
                <w:lang w:val="en-GB"/>
              </w:rPr>
            </w:pPr>
            <w:r w:rsidRPr="00CE4386">
              <w:rPr>
                <w:lang w:val="en-GB"/>
              </w:rPr>
              <w:t>Constant</w:t>
            </w:r>
          </w:p>
        </w:tc>
        <w:tc>
          <w:tcPr>
            <w:tcW w:w="3000" w:type="dxa"/>
            <w:tcBorders>
              <w:top w:val="nil"/>
              <w:left w:val="nil"/>
              <w:bottom w:val="single" w:sz="4" w:space="0" w:color="auto"/>
              <w:right w:val="single" w:sz="4" w:space="0" w:color="auto"/>
            </w:tcBorders>
            <w:shd w:val="clear" w:color="auto" w:fill="auto"/>
            <w:noWrap/>
            <w:vAlign w:val="bottom"/>
            <w:hideMark/>
          </w:tcPr>
          <w:p w14:paraId="7CE49173" w14:textId="3CBFB2F3" w:rsidR="00CE4386" w:rsidRPr="00CE4386" w:rsidRDefault="00CE4386" w:rsidP="00CE4386">
            <w:pPr>
              <w:spacing w:line="240" w:lineRule="auto"/>
              <w:rPr>
                <w:lang w:val="en-GB"/>
              </w:rPr>
            </w:pPr>
            <w:r w:rsidRPr="00CE4386">
              <w:rPr>
                <w:lang w:val="en-GB"/>
              </w:rPr>
              <w:t>Capital letters</w:t>
            </w:r>
            <w:r w:rsidR="002C1E12">
              <w:rPr>
                <w:lang w:val="en-GB"/>
              </w:rPr>
              <w:t xml:space="preserve"> with underscores</w:t>
            </w:r>
          </w:p>
        </w:tc>
        <w:tc>
          <w:tcPr>
            <w:tcW w:w="1740" w:type="dxa"/>
            <w:tcBorders>
              <w:top w:val="nil"/>
              <w:left w:val="nil"/>
              <w:bottom w:val="single" w:sz="4" w:space="0" w:color="auto"/>
              <w:right w:val="single" w:sz="4" w:space="0" w:color="auto"/>
            </w:tcBorders>
            <w:shd w:val="clear" w:color="auto" w:fill="auto"/>
            <w:noWrap/>
            <w:vAlign w:val="bottom"/>
            <w:hideMark/>
          </w:tcPr>
          <w:p w14:paraId="67ACECF3" w14:textId="5992E023" w:rsidR="00CE4386" w:rsidRPr="00CE4386" w:rsidRDefault="00CE4386" w:rsidP="00CE4386">
            <w:pPr>
              <w:spacing w:line="240" w:lineRule="auto"/>
              <w:rPr>
                <w:lang w:val="en-GB"/>
              </w:rPr>
            </w:pPr>
            <w:r w:rsidRPr="00CE4386">
              <w:rPr>
                <w:lang w:val="en-GB"/>
              </w:rPr>
              <w:t>MY</w:t>
            </w:r>
            <w:r w:rsidR="00BB6041">
              <w:rPr>
                <w:lang w:val="en-GB"/>
              </w:rPr>
              <w:t>_</w:t>
            </w:r>
            <w:r w:rsidRPr="00CE4386">
              <w:rPr>
                <w:lang w:val="en-GB"/>
              </w:rPr>
              <w:t>CONSTANT</w:t>
            </w:r>
          </w:p>
        </w:tc>
      </w:tr>
    </w:tbl>
    <w:p w14:paraId="19BE139D" w14:textId="39A7F989" w:rsidR="00B2702C" w:rsidRDefault="00F06168" w:rsidP="00F06168">
      <w:pPr>
        <w:pStyle w:val="Beschriftung"/>
        <w:rPr>
          <w:lang w:val="en-GB"/>
        </w:rPr>
      </w:pPr>
      <w:r w:rsidRPr="00DB2F17">
        <w:rPr>
          <w:lang w:val="en-GB"/>
        </w:rPr>
        <w:t xml:space="preserve">Table </w:t>
      </w:r>
      <w:r>
        <w:fldChar w:fldCharType="begin"/>
      </w:r>
      <w:r w:rsidRPr="00DB2F17">
        <w:rPr>
          <w:lang w:val="en-GB"/>
        </w:rPr>
        <w:instrText xml:space="preserve"> SEQ Table \* ARABIC </w:instrText>
      </w:r>
      <w:r>
        <w:fldChar w:fldCharType="separate"/>
      </w:r>
      <w:r w:rsidRPr="00DB2F17">
        <w:rPr>
          <w:noProof/>
          <w:lang w:val="en-GB"/>
        </w:rPr>
        <w:t>1</w:t>
      </w:r>
      <w:r>
        <w:fldChar w:fldCharType="end"/>
      </w:r>
      <w:r w:rsidRPr="00CE4386">
        <w:rPr>
          <w:lang w:val="en-US"/>
        </w:rPr>
        <w:t>: Naming conventions for data types</w:t>
      </w:r>
    </w:p>
    <w:p w14:paraId="4E42BEE9" w14:textId="77777777" w:rsidR="00EB02AA" w:rsidRDefault="00EB02AA" w:rsidP="00F9798D">
      <w:pPr>
        <w:rPr>
          <w:lang w:val="en-GB"/>
        </w:rPr>
      </w:pPr>
    </w:p>
    <w:p w14:paraId="10D69F56" w14:textId="01902862" w:rsidR="00EB02AA" w:rsidRDefault="00EB02AA" w:rsidP="00F9798D">
      <w:pPr>
        <w:rPr>
          <w:lang w:val="en-GB"/>
        </w:rPr>
      </w:pPr>
      <w:r>
        <w:rPr>
          <w:lang w:val="en-GB"/>
        </w:rPr>
        <w:lastRenderedPageBreak/>
        <w:t>To keep the naming for Git branches, push and pull requests consistent the following naming scheme was determined:</w:t>
      </w:r>
    </w:p>
    <w:p w14:paraId="1269E589" w14:textId="292D12DD" w:rsidR="00EB02AA" w:rsidRDefault="00EB02AA" w:rsidP="00F9798D">
      <w:pPr>
        <w:rPr>
          <w:lang w:val="en-GB"/>
        </w:rPr>
      </w:pPr>
      <w:r>
        <w:rPr>
          <w:lang w:val="en-GB"/>
        </w:rPr>
        <w:t>YYYY-MM-DD-</w:t>
      </w:r>
      <w:proofErr w:type="spellStart"/>
      <w:r>
        <w:rPr>
          <w:lang w:val="en-GB"/>
        </w:rPr>
        <w:t>Short_description_INITIALS</w:t>
      </w:r>
      <w:proofErr w:type="spellEnd"/>
    </w:p>
    <w:p w14:paraId="1E5F5C80" w14:textId="18398478" w:rsidR="00EB02AA" w:rsidRDefault="00EB02AA" w:rsidP="00F9798D">
      <w:pPr>
        <w:rPr>
          <w:lang w:val="en-GB"/>
        </w:rPr>
      </w:pPr>
      <w:r>
        <w:rPr>
          <w:lang w:val="en-GB"/>
        </w:rPr>
        <w:t>ex. 2020-04-06-Adding_naming_conventions_to_group_paper_PPL</w:t>
      </w:r>
    </w:p>
    <w:p w14:paraId="18D23523" w14:textId="77777777" w:rsidR="00EB02AA" w:rsidRDefault="00EB02AA" w:rsidP="00F9798D">
      <w:pPr>
        <w:rPr>
          <w:lang w:val="en-GB"/>
        </w:rPr>
      </w:pPr>
    </w:p>
    <w:p w14:paraId="16B3FF9F" w14:textId="71A2E275" w:rsidR="00CE4386" w:rsidRDefault="00CE4386" w:rsidP="00F9798D">
      <w:pPr>
        <w:rPr>
          <w:lang w:val="en-GB"/>
        </w:rPr>
      </w:pPr>
      <w:r>
        <w:rPr>
          <w:lang w:val="en-GB"/>
        </w:rPr>
        <w:t>Methods:</w:t>
      </w:r>
    </w:p>
    <w:p w14:paraId="74A275E4" w14:textId="28CF4341" w:rsidR="00CE4386" w:rsidRDefault="00CE4386" w:rsidP="00F9798D">
      <w:pPr>
        <w:rPr>
          <w:lang w:val="en-GB"/>
        </w:rPr>
      </w:pPr>
      <w:r>
        <w:rPr>
          <w:lang w:val="en-GB"/>
        </w:rPr>
        <w:t xml:space="preserve">Methods need a comment block above that describes the function of the method. Moreover, the content of the comment block needs to contain, which parameters the method is working with, how they are used and which values </w:t>
      </w:r>
      <w:r w:rsidR="007B7FBE">
        <w:rPr>
          <w:lang w:val="en-GB"/>
        </w:rPr>
        <w:t>get</w:t>
      </w:r>
      <w:r>
        <w:rPr>
          <w:lang w:val="en-GB"/>
        </w:rPr>
        <w:t xml:space="preserve"> returned. The name of the method needs to describe the function of the method. To detect methods in code blocks a method has the Prefix </w:t>
      </w:r>
      <w:r w:rsidRPr="00CE4386">
        <w:rPr>
          <w:lang w:val="en-GB"/>
        </w:rPr>
        <w:t>'</w:t>
      </w:r>
      <w:r>
        <w:rPr>
          <w:lang w:val="en-GB"/>
        </w:rPr>
        <w:t>m</w:t>
      </w:r>
      <w:r w:rsidRPr="00CE4386">
        <w:rPr>
          <w:lang w:val="en-GB"/>
        </w:rPr>
        <w:t>'</w:t>
      </w:r>
      <w:r>
        <w:rPr>
          <w:lang w:val="en-GB"/>
        </w:rPr>
        <w:t>.</w:t>
      </w:r>
    </w:p>
    <w:p w14:paraId="0F3760C5" w14:textId="5A882CD2" w:rsidR="00CE4386" w:rsidRDefault="00CE4386" w:rsidP="00F9798D">
      <w:pPr>
        <w:rPr>
          <w:lang w:val="en-GB"/>
        </w:rPr>
      </w:pPr>
    </w:p>
    <w:p w14:paraId="352C6A87" w14:textId="73D45CC9" w:rsidR="00CE4386" w:rsidRDefault="00CE4386" w:rsidP="00F9798D">
      <w:pPr>
        <w:rPr>
          <w:lang w:val="en-GB"/>
        </w:rPr>
      </w:pPr>
      <w:r>
        <w:rPr>
          <w:lang w:val="en-GB"/>
        </w:rPr>
        <w:t>Documents:</w:t>
      </w:r>
    </w:p>
    <w:p w14:paraId="34F88FA5" w14:textId="3EAB73E6" w:rsidR="00CE4386" w:rsidRDefault="00CE4386" w:rsidP="00F9798D">
      <w:pPr>
        <w:rPr>
          <w:lang w:val="en-GB"/>
        </w:rPr>
      </w:pPr>
    </w:p>
    <w:p w14:paraId="528A18EB" w14:textId="4E89C67F" w:rsidR="00CE4386" w:rsidRDefault="00CE4386" w:rsidP="00F9798D">
      <w:pPr>
        <w:rPr>
          <w:lang w:val="en-GB"/>
        </w:rPr>
      </w:pPr>
      <w:r>
        <w:rPr>
          <w:lang w:val="en-GB"/>
        </w:rPr>
        <w:t>Database:</w:t>
      </w:r>
    </w:p>
    <w:p w14:paraId="1690E46F" w14:textId="4F983830" w:rsidR="00CE4386" w:rsidRDefault="00CE4386" w:rsidP="00F9798D">
      <w:pPr>
        <w:rPr>
          <w:lang w:val="en-GB"/>
        </w:rPr>
      </w:pPr>
    </w:p>
    <w:p w14:paraId="1DB05651" w14:textId="77777777" w:rsidR="00CE4386" w:rsidRPr="00F9798D" w:rsidRDefault="00CE4386" w:rsidP="00F9798D">
      <w:pPr>
        <w:rPr>
          <w:lang w:val="en-GB"/>
        </w:rPr>
      </w:pPr>
    </w:p>
    <w:p w14:paraId="07A4F1DF" w14:textId="77777777" w:rsidR="004E56A1" w:rsidRPr="004E56A1" w:rsidRDefault="004E56A1" w:rsidP="004E56A1">
      <w:pPr>
        <w:pStyle w:val="Listenabsatz"/>
        <w:numPr>
          <w:ilvl w:val="0"/>
          <w:numId w:val="8"/>
        </w:numPr>
        <w:rPr>
          <w:lang w:val="en-GB"/>
        </w:rPr>
      </w:pPr>
      <w:r w:rsidRPr="004E56A1">
        <w:rPr>
          <w:lang w:val="en-GB"/>
        </w:rPr>
        <w:t>detailed descriptions of tasks, to-do's, responsibilities (who does what by when)</w:t>
      </w:r>
    </w:p>
    <w:p w14:paraId="5DDFB155" w14:textId="0283E0EB" w:rsidR="004E56A1" w:rsidRDefault="004E56A1" w:rsidP="004E56A1">
      <w:pPr>
        <w:pStyle w:val="Listenabsatz"/>
        <w:numPr>
          <w:ilvl w:val="0"/>
          <w:numId w:val="8"/>
        </w:numPr>
        <w:rPr>
          <w:lang w:val="en-GB"/>
        </w:rPr>
      </w:pPr>
      <w:r w:rsidRPr="004E56A1">
        <w:rPr>
          <w:lang w:val="en-GB"/>
        </w:rPr>
        <w:t>expected results, milestones</w:t>
      </w:r>
    </w:p>
    <w:p w14:paraId="18585BDC" w14:textId="2DE87A6F" w:rsidR="00C44816" w:rsidRDefault="00C44816">
      <w:pPr>
        <w:spacing w:line="240" w:lineRule="auto"/>
        <w:rPr>
          <w:lang w:val="en-GB"/>
        </w:rPr>
      </w:pPr>
      <w:r>
        <w:rPr>
          <w:lang w:val="en-GB"/>
        </w:rPr>
        <w:br w:type="page"/>
      </w:r>
    </w:p>
    <w:p w14:paraId="4AADD129" w14:textId="77777777" w:rsidR="00C44816" w:rsidRPr="00C44816" w:rsidRDefault="00C44816" w:rsidP="00C44816">
      <w:pPr>
        <w:rPr>
          <w:lang w:val="en-GB"/>
        </w:rPr>
      </w:pPr>
    </w:p>
    <w:p w14:paraId="79FEA80C" w14:textId="4ABF8313" w:rsidR="00C44816" w:rsidRDefault="00C44816" w:rsidP="00C44816">
      <w:pPr>
        <w:pStyle w:val="berschrift2"/>
        <w:rPr>
          <w:color w:val="00659C"/>
          <w:lang w:val="en-GB"/>
        </w:rPr>
      </w:pPr>
      <w:bookmarkStart w:id="11" w:name="_Toc18923261"/>
      <w:r>
        <w:rPr>
          <w:noProof/>
        </w:rPr>
        <mc:AlternateContent>
          <mc:Choice Requires="wps">
            <w:drawing>
              <wp:anchor distT="0" distB="0" distL="114300" distR="114300" simplePos="0" relativeHeight="251666432" behindDoc="0" locked="0" layoutInCell="1" allowOverlap="1" wp14:anchorId="53C2B6C7" wp14:editId="713FE34A">
                <wp:simplePos x="0" y="0"/>
                <wp:positionH relativeFrom="column">
                  <wp:posOffset>3810</wp:posOffset>
                </wp:positionH>
                <wp:positionV relativeFrom="paragraph">
                  <wp:posOffset>3531235</wp:posOffset>
                </wp:positionV>
                <wp:extent cx="611124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5CB623E3" w14:textId="0CC96A8F" w:rsidR="00C44816" w:rsidRPr="00C44816" w:rsidRDefault="00C44816" w:rsidP="00C44816">
                            <w:pPr>
                              <w:pStyle w:val="Beschriftung"/>
                              <w:jc w:val="center"/>
                              <w:rPr>
                                <w:rFonts w:cs="Arial"/>
                                <w:bCs/>
                                <w:noProof/>
                                <w:color w:val="0086CB"/>
                                <w:sz w:val="40"/>
                                <w:szCs w:val="28"/>
                                <w:lang w:val="en-GB"/>
                              </w:rPr>
                            </w:pPr>
                            <w:bookmarkStart w:id="12"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2B6C7" id="_x0000_t202" coordsize="21600,21600" o:spt="202" path="m,l,21600r21600,l21600,xe">
                <v:stroke joinstyle="miter"/>
                <v:path gradientshapeok="t" o:connecttype="rect"/>
              </v:shapetype>
              <v:shape id="Textfeld 4" o:spid="_x0000_s1026" type="#_x0000_t202" style="position:absolute;margin-left:.3pt;margin-top:278.05pt;width:48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" stroked="f">
                <v:textbox style="mso-fit-shape-to-text:t" inset="0,0,0,0">
                  <w:txbxContent>
                    <w:p w14:paraId="5CB623E3" w14:textId="0CC96A8F" w:rsidR="00C44816" w:rsidRPr="00C44816" w:rsidRDefault="00C44816" w:rsidP="00C44816">
                      <w:pPr>
                        <w:pStyle w:val="Beschriftung"/>
                        <w:jc w:val="center"/>
                        <w:rPr>
                          <w:rFonts w:cs="Arial"/>
                          <w:bCs/>
                          <w:noProof/>
                          <w:color w:val="0086CB"/>
                          <w:sz w:val="40"/>
                          <w:szCs w:val="28"/>
                          <w:lang w:val="en-GB"/>
                        </w:rPr>
                      </w:pPr>
                      <w:bookmarkStart w:id="13" w:name="_Ref37759930"/>
                      <w:r w:rsidRPr="00C44816">
                        <w:rPr>
                          <w:lang w:val="en-GB"/>
                        </w:rPr>
                        <w:t xml:space="preserve">Figure </w:t>
                      </w:r>
                      <w:r>
                        <w:fldChar w:fldCharType="begin"/>
                      </w:r>
                      <w:r w:rsidRPr="00C44816">
                        <w:rPr>
                          <w:lang w:val="en-GB"/>
                        </w:rPr>
                        <w:instrText xml:space="preserve"> SEQ Figure \* ARABIC </w:instrText>
                      </w:r>
                      <w:r>
                        <w:fldChar w:fldCharType="separate"/>
                      </w:r>
                      <w:r w:rsidRPr="00C44816">
                        <w:rPr>
                          <w:noProof/>
                          <w:lang w:val="en-GB"/>
                        </w:rPr>
                        <w:t>1</w:t>
                      </w:r>
                      <w:r>
                        <w:fldChar w:fldCharType="end"/>
                      </w:r>
                      <w:r w:rsidRPr="00C44816">
                        <w:rPr>
                          <w:lang w:val="en-GB"/>
                        </w:rPr>
                        <w:t xml:space="preserve"> ER-Diagram of the Biodex Project</w:t>
                      </w:r>
                      <w:bookmarkEnd w:id="13"/>
                    </w:p>
                  </w:txbxContent>
                </v:textbox>
                <w10:wrap type="square"/>
              </v:shape>
            </w:pict>
          </mc:Fallback>
        </mc:AlternateContent>
      </w:r>
      <w:r w:rsidR="00DB2F17">
        <w:rPr>
          <w:noProof/>
        </w:rPr>
        <w:drawing>
          <wp:anchor distT="0" distB="0" distL="114300" distR="114300" simplePos="0" relativeHeight="251661312" behindDoc="0" locked="0" layoutInCell="1" allowOverlap="1" wp14:anchorId="7ED3B224" wp14:editId="5C83B07B">
            <wp:simplePos x="0" y="0"/>
            <wp:positionH relativeFrom="column">
              <wp:posOffset>3810</wp:posOffset>
            </wp:positionH>
            <wp:positionV relativeFrom="paragraph">
              <wp:posOffset>400685</wp:posOffset>
            </wp:positionV>
            <wp:extent cx="6111240" cy="3128645"/>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28645"/>
                    </a:xfrm>
                    <a:prstGeom prst="rect">
                      <a:avLst/>
                    </a:prstGeom>
                    <a:noFill/>
                    <a:ln>
                      <a:noFill/>
                    </a:ln>
                  </pic:spPr>
                </pic:pic>
              </a:graphicData>
            </a:graphic>
            <wp14:sizeRelH relativeFrom="margin">
              <wp14:pctWidth>0</wp14:pctWidth>
            </wp14:sizeRelH>
          </wp:anchor>
        </w:drawing>
      </w:r>
      <w:r w:rsidR="004E56A1" w:rsidRPr="004E56A1">
        <w:rPr>
          <w:color w:val="00659C"/>
          <w:lang w:val="en-GB"/>
        </w:rPr>
        <w:t>Technical Documentation for software projects</w:t>
      </w:r>
      <w:bookmarkEnd w:id="11"/>
    </w:p>
    <w:p w14:paraId="30143CC8" w14:textId="310423E4" w:rsidR="00C44816" w:rsidRPr="00C44816" w:rsidRDefault="00C44816" w:rsidP="00C44816">
      <w:pPr>
        <w:rPr>
          <w:lang w:val="en-GB"/>
        </w:rPr>
      </w:pPr>
      <w:r>
        <w:rPr>
          <w:lang w:val="en-GB"/>
        </w:rPr>
        <w:fldChar w:fldCharType="begin"/>
      </w:r>
      <w:r>
        <w:rPr>
          <w:lang w:val="en-GB"/>
        </w:rPr>
        <w:instrText xml:space="preserve"> REF _Ref37759930 \h </w:instrText>
      </w:r>
      <w:r>
        <w:rPr>
          <w:lang w:val="en-GB"/>
        </w:rPr>
      </w:r>
      <w:r>
        <w:rPr>
          <w:lang w:val="en-GB"/>
        </w:rPr>
        <w:fldChar w:fldCharType="separate"/>
      </w:r>
      <w:r w:rsidRPr="00C44816">
        <w:rPr>
          <w:lang w:val="en-GB"/>
        </w:rPr>
        <w:t xml:space="preserve">Figure </w:t>
      </w:r>
      <w:r w:rsidRPr="00C44816">
        <w:rPr>
          <w:noProof/>
          <w:lang w:val="en-GB"/>
        </w:rPr>
        <w:t>1</w:t>
      </w:r>
      <w:r w:rsidRPr="00C44816">
        <w:rPr>
          <w:lang w:val="en-GB"/>
        </w:rPr>
        <w:t xml:space="preserve"> ER-Diagram of the Biodex Project</w:t>
      </w:r>
      <w:r>
        <w:rPr>
          <w:lang w:val="en-GB"/>
        </w:rPr>
        <w:fldChar w:fldCharType="end"/>
      </w:r>
      <w:r>
        <w:rPr>
          <w:lang w:val="en-GB"/>
        </w:rPr>
        <w:t xml:space="preserve"> shows the overall structure of the database. The proband with the associated measurement </w:t>
      </w:r>
      <w:r>
        <w:rPr>
          <w:lang w:val="en-GB"/>
        </w:rPr>
        <w:t xml:space="preserve">report </w:t>
      </w:r>
      <w:r>
        <w:rPr>
          <w:lang w:val="en-GB"/>
        </w:rPr>
        <w:t>builds the core of the database. The aim</w:t>
      </w:r>
      <w:r w:rsidR="007E4786">
        <w:rPr>
          <w:lang w:val="en-GB"/>
        </w:rPr>
        <w:t xml:space="preserve"> is</w:t>
      </w:r>
      <w:r>
        <w:rPr>
          <w:lang w:val="en-GB"/>
        </w:rPr>
        <w:t xml:space="preserve"> to collect several reports overtime, thus students can compare their results with the previous ones. The report is divided in two sections in the ELGA Medical Report and the Biodex Report. The guidelines for the Medical Report were given by the ELGA on their websit</w:t>
      </w:r>
      <w:r w:rsidR="007E4786">
        <w:rPr>
          <w:lang w:val="en-GB"/>
        </w:rPr>
        <w:t xml:space="preserve">e and it illustrates the basic parameters, which are necessary to manage patients in a health system. The other part is dedicated to the Biodex Report, therefore the whole Biodex Setup with the hardware and software are seen as one entity. In this section settings parameters are saved, which are adjusted to the powerhead and the seat of the Biodex-Machine itself. The Biodex Software detects the values while a proband exercises </w:t>
      </w:r>
      <w:r w:rsidR="009A7A91">
        <w:rPr>
          <w:lang w:val="en-GB"/>
        </w:rPr>
        <w:t>at</w:t>
      </w:r>
      <w:r w:rsidR="007E4786">
        <w:rPr>
          <w:lang w:val="en-GB"/>
        </w:rPr>
        <w:t xml:space="preserve"> the Biodex, those values </w:t>
      </w:r>
      <w:r w:rsidR="009A7A91">
        <w:rPr>
          <w:lang w:val="en-GB"/>
        </w:rPr>
        <w:t>fulfil</w:t>
      </w:r>
      <w:r w:rsidR="007E4786">
        <w:rPr>
          <w:lang w:val="en-GB"/>
        </w:rPr>
        <w:t xml:space="preserve"> the actual purpose of the </w:t>
      </w:r>
      <w:r w:rsidR="009A7A91">
        <w:rPr>
          <w:lang w:val="en-GB"/>
        </w:rPr>
        <w:t>Biodex Report.</w:t>
      </w:r>
      <w:bookmarkStart w:id="14" w:name="_GoBack"/>
      <w:bookmarkEnd w:id="14"/>
    </w:p>
    <w:p w14:paraId="4919AC23" w14:textId="510BF0E2" w:rsidR="00C44816" w:rsidRPr="00DB2F17" w:rsidRDefault="00C44816" w:rsidP="00DB2F17">
      <w:pPr>
        <w:rPr>
          <w:lang w:val="en-GB"/>
        </w:rPr>
      </w:pPr>
    </w:p>
    <w:p w14:paraId="28C4BE7E" w14:textId="07248A5B" w:rsidR="004E56A1" w:rsidRPr="004E56A1" w:rsidRDefault="004E56A1" w:rsidP="004E56A1">
      <w:pPr>
        <w:pStyle w:val="Listenabsatz"/>
        <w:numPr>
          <w:ilvl w:val="0"/>
          <w:numId w:val="9"/>
        </w:numPr>
        <w:rPr>
          <w:lang w:val="en-GB"/>
        </w:rPr>
      </w:pPr>
      <w:r w:rsidRPr="004E56A1">
        <w:rPr>
          <w:lang w:val="en-GB"/>
        </w:rPr>
        <w:t>system and detail architecture (possibly the "UML"-like part)</w:t>
      </w:r>
    </w:p>
    <w:p w14:paraId="1ECCACDC" w14:textId="77777777" w:rsidR="004E56A1" w:rsidRPr="004E56A1" w:rsidRDefault="004E56A1" w:rsidP="004E56A1">
      <w:pPr>
        <w:pStyle w:val="Listenabsatz"/>
        <w:numPr>
          <w:ilvl w:val="0"/>
          <w:numId w:val="9"/>
        </w:numPr>
        <w:rPr>
          <w:lang w:val="en-GB"/>
        </w:rPr>
      </w:pPr>
      <w:r w:rsidRPr="004E56A1">
        <w:rPr>
          <w:lang w:val="en-GB"/>
        </w:rPr>
        <w:t>information models</w:t>
      </w:r>
    </w:p>
    <w:p w14:paraId="2D103988" w14:textId="77777777" w:rsidR="004E56A1" w:rsidRPr="004E56A1" w:rsidRDefault="004E56A1" w:rsidP="004E56A1">
      <w:pPr>
        <w:pStyle w:val="Listenabsatz"/>
        <w:numPr>
          <w:ilvl w:val="0"/>
          <w:numId w:val="9"/>
        </w:numPr>
        <w:rPr>
          <w:lang w:val="en-GB"/>
        </w:rPr>
      </w:pPr>
      <w:r w:rsidRPr="004E56A1">
        <w:rPr>
          <w:lang w:val="en-GB"/>
        </w:rPr>
        <w:t>system architecture (devices, servers, etc involved)</w:t>
      </w:r>
    </w:p>
    <w:p w14:paraId="627BE66E" w14:textId="77777777" w:rsidR="004E56A1" w:rsidRPr="004E56A1" w:rsidRDefault="004E56A1" w:rsidP="004E56A1">
      <w:pPr>
        <w:pStyle w:val="Listenabsatz"/>
        <w:numPr>
          <w:ilvl w:val="0"/>
          <w:numId w:val="9"/>
        </w:numPr>
        <w:rPr>
          <w:lang w:val="en-GB"/>
        </w:rPr>
      </w:pPr>
      <w:r w:rsidRPr="004E56A1">
        <w:rPr>
          <w:lang w:val="en-GB"/>
        </w:rPr>
        <w:t>timing diagrams(?) (what happens in what order)</w:t>
      </w:r>
    </w:p>
    <w:p w14:paraId="4643E380" w14:textId="77777777" w:rsidR="004E56A1" w:rsidRPr="004E56A1" w:rsidRDefault="004E56A1" w:rsidP="004E56A1">
      <w:pPr>
        <w:pStyle w:val="Listenabsatz"/>
        <w:numPr>
          <w:ilvl w:val="0"/>
          <w:numId w:val="9"/>
        </w:numPr>
        <w:rPr>
          <w:lang w:val="en-GB"/>
        </w:rPr>
      </w:pPr>
      <w:r w:rsidRPr="004E56A1">
        <w:rPr>
          <w:lang w:val="en-GB"/>
        </w:rPr>
        <w:t>transaction diagrams(what happens between "actors")</w:t>
      </w:r>
    </w:p>
    <w:p w14:paraId="357B81AA" w14:textId="77777777" w:rsidR="004E56A1" w:rsidRPr="004E56A1" w:rsidRDefault="004E56A1" w:rsidP="004E56A1">
      <w:pPr>
        <w:pStyle w:val="Listenabsatz"/>
        <w:numPr>
          <w:ilvl w:val="0"/>
          <w:numId w:val="9"/>
        </w:numPr>
        <w:rPr>
          <w:lang w:val="en-GB"/>
        </w:rPr>
      </w:pPr>
      <w:r w:rsidRPr="004E56A1">
        <w:rPr>
          <w:lang w:val="en-GB"/>
        </w:rPr>
        <w:t>...</w:t>
      </w:r>
    </w:p>
    <w:p w14:paraId="5E2A1A44" w14:textId="77777777" w:rsidR="004E56A1" w:rsidRPr="004E56A1" w:rsidRDefault="004E56A1" w:rsidP="004E56A1">
      <w:pPr>
        <w:pStyle w:val="Listenabsatz"/>
        <w:numPr>
          <w:ilvl w:val="0"/>
          <w:numId w:val="9"/>
        </w:numPr>
        <w:rPr>
          <w:lang w:val="en-GB"/>
        </w:rPr>
      </w:pPr>
      <w:r w:rsidRPr="004E56A1">
        <w:rPr>
          <w:lang w:val="en-GB"/>
        </w:rPr>
        <w:t>descriptions of blocks</w:t>
      </w:r>
    </w:p>
    <w:p w14:paraId="103E95CC" w14:textId="77777777" w:rsidR="004E56A1" w:rsidRPr="004E56A1" w:rsidRDefault="004E56A1" w:rsidP="004E56A1">
      <w:pPr>
        <w:pStyle w:val="Listenabsatz"/>
        <w:numPr>
          <w:ilvl w:val="0"/>
          <w:numId w:val="9"/>
        </w:numPr>
        <w:rPr>
          <w:lang w:val="en-GB"/>
        </w:rPr>
      </w:pPr>
      <w:r w:rsidRPr="004E56A1">
        <w:rPr>
          <w:lang w:val="en-GB"/>
        </w:rPr>
        <w:t>description of test procedures for each block and for the complete system</w:t>
      </w:r>
    </w:p>
    <w:p w14:paraId="4C056696" w14:textId="77777777" w:rsidR="004E56A1" w:rsidRPr="004E56A1" w:rsidRDefault="004E56A1" w:rsidP="004E56A1">
      <w:pPr>
        <w:pStyle w:val="berschrift2"/>
        <w:rPr>
          <w:color w:val="00659C"/>
          <w:lang w:val="en-GB"/>
        </w:rPr>
      </w:pPr>
      <w:bookmarkStart w:id="15" w:name="_Toc18923262"/>
      <w:r w:rsidRPr="004E56A1">
        <w:rPr>
          <w:color w:val="00659C"/>
          <w:lang w:val="en-GB"/>
        </w:rPr>
        <w:lastRenderedPageBreak/>
        <w:t>Technical Documentation for hardware projects</w:t>
      </w:r>
      <w:bookmarkEnd w:id="15"/>
    </w:p>
    <w:p w14:paraId="063D5A2B" w14:textId="77777777" w:rsidR="004E56A1" w:rsidRPr="004E56A1" w:rsidRDefault="004E56A1" w:rsidP="004E56A1">
      <w:pPr>
        <w:pStyle w:val="Listenabsatz"/>
        <w:numPr>
          <w:ilvl w:val="0"/>
          <w:numId w:val="10"/>
        </w:numPr>
        <w:rPr>
          <w:lang w:val="en-GB"/>
        </w:rPr>
      </w:pPr>
      <w:r w:rsidRPr="004E56A1">
        <w:rPr>
          <w:lang w:val="en-GB"/>
        </w:rPr>
        <w:t>Block circuit diagram</w:t>
      </w:r>
    </w:p>
    <w:p w14:paraId="7AB8D6A5" w14:textId="77777777" w:rsidR="004E56A1" w:rsidRPr="004E56A1" w:rsidRDefault="004E56A1" w:rsidP="004E56A1">
      <w:pPr>
        <w:pStyle w:val="Listenabsatz"/>
        <w:numPr>
          <w:ilvl w:val="0"/>
          <w:numId w:val="10"/>
        </w:numPr>
        <w:rPr>
          <w:lang w:val="en-GB"/>
        </w:rPr>
      </w:pPr>
      <w:r w:rsidRPr="004E56A1">
        <w:rPr>
          <w:lang w:val="en-GB"/>
        </w:rPr>
        <w:t>Circuit diagram, description, specifications, description of tests for each block and for the complete system</w:t>
      </w:r>
    </w:p>
    <w:p w14:paraId="200F6C88" w14:textId="77777777" w:rsidR="004E56A1" w:rsidRPr="004E56A1" w:rsidRDefault="004E56A1" w:rsidP="004E56A1">
      <w:pPr>
        <w:pStyle w:val="Listenabsatz"/>
        <w:numPr>
          <w:ilvl w:val="0"/>
          <w:numId w:val="10"/>
        </w:numPr>
        <w:rPr>
          <w:lang w:val="en-GB"/>
        </w:rPr>
      </w:pPr>
      <w:r w:rsidRPr="004E56A1">
        <w:rPr>
          <w:lang w:val="en-GB"/>
        </w:rPr>
        <w:t>Layout, part list and part placement diagram</w:t>
      </w:r>
    </w:p>
    <w:p w14:paraId="0AC3692A" w14:textId="77777777" w:rsidR="004E56A1" w:rsidRPr="004E56A1" w:rsidRDefault="004E56A1" w:rsidP="004E56A1">
      <w:pPr>
        <w:pStyle w:val="Listenabsatz"/>
        <w:numPr>
          <w:ilvl w:val="0"/>
          <w:numId w:val="10"/>
        </w:numPr>
        <w:rPr>
          <w:lang w:val="en-GB"/>
        </w:rPr>
      </w:pPr>
      <w:r w:rsidRPr="004E56A1">
        <w:rPr>
          <w:lang w:val="en-GB"/>
        </w:rPr>
        <w:t xml:space="preserve">References to all relevant component datasheets, datasheets shall be handed in as separate pdf files together with the report </w:t>
      </w:r>
    </w:p>
    <w:p w14:paraId="05A615E0" w14:textId="77777777" w:rsidR="004E56A1" w:rsidRPr="004E56A1" w:rsidRDefault="004E56A1" w:rsidP="004E56A1">
      <w:pPr>
        <w:pStyle w:val="berschrift2"/>
        <w:rPr>
          <w:color w:val="00659C"/>
          <w:lang w:val="en-GB"/>
        </w:rPr>
      </w:pPr>
      <w:bookmarkStart w:id="16" w:name="_Toc18923263"/>
      <w:r>
        <w:rPr>
          <w:color w:val="00659C"/>
          <w:lang w:val="en-GB"/>
        </w:rPr>
        <w:t>R</w:t>
      </w:r>
      <w:r w:rsidRPr="004E56A1">
        <w:rPr>
          <w:color w:val="00659C"/>
          <w:lang w:val="en-GB"/>
        </w:rPr>
        <w:t>isk management</w:t>
      </w:r>
      <w:bookmarkEnd w:id="16"/>
    </w:p>
    <w:p w14:paraId="4FA1ECE5" w14:textId="77777777" w:rsidR="004E56A1" w:rsidRPr="004E56A1" w:rsidRDefault="004E56A1" w:rsidP="004E56A1">
      <w:pPr>
        <w:pStyle w:val="Listenabsatz"/>
        <w:numPr>
          <w:ilvl w:val="0"/>
          <w:numId w:val="11"/>
        </w:numPr>
        <w:rPr>
          <w:lang w:val="en-GB"/>
        </w:rPr>
      </w:pPr>
      <w:r w:rsidRPr="004E56A1">
        <w:rPr>
          <w:lang w:val="en-GB"/>
        </w:rPr>
        <w:t>what types of risks are identified</w:t>
      </w:r>
    </w:p>
    <w:p w14:paraId="1209E1B7" w14:textId="77777777" w:rsidR="004E56A1" w:rsidRPr="004E56A1" w:rsidRDefault="004E56A1" w:rsidP="004E56A1">
      <w:pPr>
        <w:pStyle w:val="Listenabsatz"/>
        <w:numPr>
          <w:ilvl w:val="0"/>
          <w:numId w:val="11"/>
        </w:numPr>
        <w:rPr>
          <w:lang w:val="en-GB"/>
        </w:rPr>
      </w:pPr>
      <w:r w:rsidRPr="004E56A1">
        <w:rPr>
          <w:lang w:val="en-GB"/>
        </w:rPr>
        <w:t>how shall they be handled</w:t>
      </w:r>
    </w:p>
    <w:p w14:paraId="2024D8C3" w14:textId="77777777" w:rsidR="004E56A1" w:rsidRDefault="004E56A1" w:rsidP="000622A2">
      <w:pPr>
        <w:rPr>
          <w:lang w:val="en-GB"/>
        </w:rPr>
      </w:pPr>
    </w:p>
    <w:p w14:paraId="409C7BEB" w14:textId="77777777" w:rsidR="004E56A1" w:rsidRPr="004E56A1" w:rsidRDefault="004E56A1" w:rsidP="004E56A1">
      <w:pPr>
        <w:pStyle w:val="berschrift1"/>
        <w:rPr>
          <w:color w:val="00659C"/>
          <w:lang w:val="en-GB"/>
        </w:rPr>
      </w:pPr>
      <w:bookmarkStart w:id="17" w:name="_Toc18923264"/>
      <w:r w:rsidRPr="004E56A1">
        <w:rPr>
          <w:color w:val="00659C"/>
          <w:lang w:val="en-GB"/>
        </w:rPr>
        <w:t>3.</w:t>
      </w:r>
      <w:r w:rsidRPr="004E56A1">
        <w:rPr>
          <w:color w:val="00659C"/>
          <w:lang w:val="en-GB"/>
        </w:rPr>
        <w:tab/>
        <w:t>Results</w:t>
      </w:r>
      <w:bookmarkEnd w:id="17"/>
      <w:r w:rsidRPr="004E56A1">
        <w:rPr>
          <w:color w:val="00659C"/>
          <w:lang w:val="en-GB"/>
        </w:rPr>
        <w:t xml:space="preserve"> </w:t>
      </w:r>
    </w:p>
    <w:p w14:paraId="4E4AC05C" w14:textId="77777777" w:rsidR="004E56A1" w:rsidRPr="004E56A1" w:rsidRDefault="004E56A1" w:rsidP="004E56A1">
      <w:pPr>
        <w:pStyle w:val="Listenabsatz"/>
        <w:numPr>
          <w:ilvl w:val="0"/>
          <w:numId w:val="12"/>
        </w:numPr>
        <w:rPr>
          <w:lang w:val="en-GB"/>
        </w:rPr>
      </w:pPr>
      <w:r w:rsidRPr="004E56A1">
        <w:rPr>
          <w:lang w:val="en-GB"/>
        </w:rPr>
        <w:t>Results of tests as de</w:t>
      </w:r>
      <w:r>
        <w:rPr>
          <w:lang w:val="en-GB"/>
        </w:rPr>
        <w:t>s</w:t>
      </w:r>
      <w:r w:rsidRPr="004E56A1">
        <w:rPr>
          <w:lang w:val="en-GB"/>
        </w:rPr>
        <w:t>cribed in “materials and methods”</w:t>
      </w:r>
    </w:p>
    <w:p w14:paraId="24C26908" w14:textId="77777777" w:rsidR="004E56A1" w:rsidRPr="004E56A1" w:rsidRDefault="004E56A1" w:rsidP="004E56A1">
      <w:pPr>
        <w:pStyle w:val="Listenabsatz"/>
        <w:numPr>
          <w:ilvl w:val="0"/>
          <w:numId w:val="12"/>
        </w:numPr>
        <w:rPr>
          <w:lang w:val="en-GB"/>
        </w:rPr>
      </w:pPr>
      <w:r w:rsidRPr="004E56A1">
        <w:rPr>
          <w:lang w:val="en-GB"/>
        </w:rPr>
        <w:t>Time and costs spent on the project</w:t>
      </w:r>
    </w:p>
    <w:p w14:paraId="5144290E" w14:textId="77777777" w:rsidR="004E56A1" w:rsidRPr="004E56A1" w:rsidRDefault="004E56A1" w:rsidP="004E56A1">
      <w:pPr>
        <w:pStyle w:val="berschrift1"/>
        <w:rPr>
          <w:color w:val="00659C"/>
          <w:lang w:val="en-GB"/>
        </w:rPr>
      </w:pPr>
      <w:bookmarkStart w:id="18" w:name="_Toc18923265"/>
      <w:r w:rsidRPr="004E56A1">
        <w:rPr>
          <w:color w:val="00659C"/>
          <w:lang w:val="en-GB"/>
        </w:rPr>
        <w:t>4.</w:t>
      </w:r>
      <w:r w:rsidRPr="004E56A1">
        <w:rPr>
          <w:color w:val="00659C"/>
          <w:lang w:val="en-GB"/>
        </w:rPr>
        <w:tab/>
        <w:t>Discussion</w:t>
      </w:r>
      <w:bookmarkEnd w:id="18"/>
    </w:p>
    <w:p w14:paraId="3EE7CD10" w14:textId="77777777" w:rsidR="004E56A1" w:rsidRPr="004E56A1" w:rsidRDefault="004E56A1" w:rsidP="004E56A1">
      <w:pPr>
        <w:pStyle w:val="Listenabsatz"/>
        <w:numPr>
          <w:ilvl w:val="0"/>
          <w:numId w:val="13"/>
        </w:numPr>
        <w:rPr>
          <w:lang w:val="en-GB"/>
        </w:rPr>
      </w:pPr>
      <w:r w:rsidRPr="004E56A1">
        <w:rPr>
          <w:lang w:val="en-GB"/>
        </w:rPr>
        <w:t>Summarises achieved results</w:t>
      </w:r>
    </w:p>
    <w:p w14:paraId="5DB2A385" w14:textId="77777777" w:rsidR="004E56A1" w:rsidRPr="004E56A1" w:rsidRDefault="004E56A1" w:rsidP="004E56A1">
      <w:pPr>
        <w:pStyle w:val="Listenabsatz"/>
        <w:numPr>
          <w:ilvl w:val="0"/>
          <w:numId w:val="13"/>
        </w:numPr>
        <w:rPr>
          <w:lang w:val="en-GB"/>
        </w:rPr>
      </w:pPr>
      <w:r w:rsidRPr="004E56A1">
        <w:rPr>
          <w:lang w:val="en-GB"/>
        </w:rPr>
        <w:t>relates them to requirements / analysis</w:t>
      </w:r>
    </w:p>
    <w:p w14:paraId="293814D0" w14:textId="77777777" w:rsidR="004E56A1" w:rsidRPr="004E56A1" w:rsidRDefault="004E56A1" w:rsidP="004E56A1">
      <w:pPr>
        <w:pStyle w:val="Listenabsatz"/>
        <w:numPr>
          <w:ilvl w:val="0"/>
          <w:numId w:val="13"/>
        </w:numPr>
        <w:rPr>
          <w:lang w:val="en-GB"/>
        </w:rPr>
      </w:pPr>
      <w:r w:rsidRPr="004E56A1">
        <w:rPr>
          <w:lang w:val="en-GB"/>
        </w:rPr>
        <w:t>highlights what has been successfully achieved: successes and failures</w:t>
      </w:r>
    </w:p>
    <w:p w14:paraId="67832DD3" w14:textId="77777777" w:rsidR="004E56A1" w:rsidRPr="004E56A1" w:rsidRDefault="004E56A1" w:rsidP="004E56A1">
      <w:pPr>
        <w:pStyle w:val="Listenabsatz"/>
        <w:numPr>
          <w:ilvl w:val="0"/>
          <w:numId w:val="13"/>
        </w:numPr>
        <w:rPr>
          <w:lang w:val="en-GB"/>
        </w:rPr>
      </w:pPr>
      <w:r w:rsidRPr="004E56A1">
        <w:rPr>
          <w:lang w:val="en-GB"/>
        </w:rPr>
        <w:t xml:space="preserve">possible future steps </w:t>
      </w:r>
    </w:p>
    <w:p w14:paraId="2E81F5AF" w14:textId="77777777" w:rsidR="000622A2" w:rsidRPr="004E56A1" w:rsidRDefault="004E56A1" w:rsidP="004E56A1">
      <w:pPr>
        <w:pStyle w:val="berschrift1"/>
        <w:rPr>
          <w:color w:val="00659C"/>
          <w:lang w:val="en-GB"/>
        </w:rPr>
      </w:pPr>
      <w:bookmarkStart w:id="19" w:name="_Toc18923266"/>
      <w:r w:rsidRPr="004E56A1">
        <w:rPr>
          <w:color w:val="00659C"/>
          <w:lang w:val="en-GB"/>
        </w:rPr>
        <w:t>5.</w:t>
      </w:r>
      <w:r w:rsidRPr="004E56A1">
        <w:rPr>
          <w:color w:val="00659C"/>
          <w:lang w:val="en-GB"/>
        </w:rPr>
        <w:tab/>
        <w:t>References</w:t>
      </w:r>
      <w:bookmarkEnd w:id="19"/>
    </w:p>
    <w:p w14:paraId="4ABB01FB" w14:textId="77777777" w:rsidR="004E56A1" w:rsidRPr="004E56A1" w:rsidRDefault="004E56A1" w:rsidP="004E56A1">
      <w:pPr>
        <w:pStyle w:val="Listenabsatz"/>
        <w:numPr>
          <w:ilvl w:val="0"/>
          <w:numId w:val="14"/>
        </w:numPr>
        <w:rPr>
          <w:lang w:val="en-GB"/>
        </w:rPr>
      </w:pPr>
      <w:r>
        <w:rPr>
          <w:lang w:val="en-GB"/>
        </w:rPr>
        <w:t>Clear and concise and consistent citation and referencing</w:t>
      </w:r>
    </w:p>
    <w:p w14:paraId="0347D7FF" w14:textId="77777777" w:rsidR="004E56A1" w:rsidRPr="000622A2" w:rsidRDefault="004E56A1" w:rsidP="000622A2">
      <w:pPr>
        <w:rPr>
          <w:lang w:val="en-GB"/>
        </w:rPr>
      </w:pPr>
    </w:p>
    <w:sectPr w:rsidR="004E56A1" w:rsidRPr="000622A2" w:rsidSect="007B5D07">
      <w:headerReference w:type="default" r:id="rId12"/>
      <w:pgSz w:w="11906" w:h="16838"/>
      <w:pgMar w:top="2552" w:right="1134" w:bottom="1134" w:left="1134"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9129B" w14:textId="77777777" w:rsidR="003E7229" w:rsidRDefault="003E7229">
      <w:r>
        <w:separator/>
      </w:r>
    </w:p>
  </w:endnote>
  <w:endnote w:type="continuationSeparator" w:id="0">
    <w:p w14:paraId="113DEBA2" w14:textId="77777777" w:rsidR="003E7229" w:rsidRDefault="003E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880D" w14:textId="77777777" w:rsidR="00FD5FD9" w:rsidRDefault="00FD5FD9" w:rsidP="00A966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7E85FB8" w14:textId="77777777" w:rsidR="00FD5FD9" w:rsidRDefault="00FD5FD9" w:rsidP="00FD5F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542E8" w14:textId="77777777" w:rsidR="00A966C4" w:rsidRDefault="00A966C4" w:rsidP="00ED414F">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D2342">
      <w:rPr>
        <w:rStyle w:val="Seitenzahl"/>
        <w:noProof/>
      </w:rPr>
      <w:t>3</w:t>
    </w:r>
    <w:r>
      <w:rPr>
        <w:rStyle w:val="Seitenzahl"/>
      </w:rPr>
      <w:fldChar w:fldCharType="end"/>
    </w:r>
  </w:p>
  <w:p w14:paraId="037480F9" w14:textId="77777777" w:rsidR="00FD5FD9" w:rsidRDefault="00FD5FD9" w:rsidP="00FD5FD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011A9" w14:textId="77777777" w:rsidR="003E7229" w:rsidRDefault="003E7229">
      <w:r>
        <w:separator/>
      </w:r>
    </w:p>
  </w:footnote>
  <w:footnote w:type="continuationSeparator" w:id="0">
    <w:p w14:paraId="3140093B" w14:textId="77777777" w:rsidR="003E7229" w:rsidRDefault="003E7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1000" w14:textId="77777777" w:rsidR="006A2E70" w:rsidRDefault="000622A2">
    <w:pPr>
      <w:pStyle w:val="Kopfzeile"/>
    </w:pPr>
    <w:r>
      <w:rPr>
        <w:noProof/>
        <w:lang w:val="en-GB" w:eastAsia="en-GB"/>
      </w:rPr>
      <w:drawing>
        <wp:anchor distT="0" distB="0" distL="114300" distR="114300" simplePos="0" relativeHeight="251658240" behindDoc="1" locked="0" layoutInCell="1" allowOverlap="1" wp14:anchorId="05E42CF5" wp14:editId="1D9D75C4">
          <wp:simplePos x="0" y="0"/>
          <wp:positionH relativeFrom="column">
            <wp:posOffset>-720090</wp:posOffset>
          </wp:positionH>
          <wp:positionV relativeFrom="paragraph">
            <wp:posOffset>0</wp:posOffset>
          </wp:positionV>
          <wp:extent cx="7531100" cy="10655935"/>
          <wp:effectExtent l="0" t="0" r="0" b="0"/>
          <wp:wrapNone/>
          <wp:docPr id="39" name="Bild 39" descr="Eindruck A4 Studiengang NE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ndruck A4 Studiengang NEU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06559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5FCC" w14:textId="77777777" w:rsidR="007323FC" w:rsidRDefault="000622A2">
    <w:r>
      <w:rPr>
        <w:noProof/>
        <w:lang w:val="en-GB" w:eastAsia="en-GB"/>
      </w:rPr>
      <w:drawing>
        <wp:anchor distT="0" distB="0" distL="114300" distR="114300" simplePos="0" relativeHeight="251657216" behindDoc="1" locked="0" layoutInCell="1" allowOverlap="1" wp14:anchorId="5E5E4E15" wp14:editId="62E66008">
          <wp:simplePos x="0" y="0"/>
          <wp:positionH relativeFrom="column">
            <wp:posOffset>4080510</wp:posOffset>
          </wp:positionH>
          <wp:positionV relativeFrom="paragraph">
            <wp:posOffset>0</wp:posOffset>
          </wp:positionV>
          <wp:extent cx="2235835" cy="1571625"/>
          <wp:effectExtent l="0" t="0" r="0" b="9525"/>
          <wp:wrapTight wrapText="bothSides">
            <wp:wrapPolygon edited="0">
              <wp:start x="0" y="0"/>
              <wp:lineTo x="0" y="21469"/>
              <wp:lineTo x="21348" y="21469"/>
              <wp:lineTo x="21348" y="0"/>
              <wp:lineTo x="0" y="0"/>
            </wp:wrapPolygon>
          </wp:wrapTight>
          <wp:docPr id="19" name="Bild 19"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D02"/>
    <w:multiLevelType w:val="hybridMultilevel"/>
    <w:tmpl w:val="FC8E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D7A7D"/>
    <w:multiLevelType w:val="hybridMultilevel"/>
    <w:tmpl w:val="C85A9D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D62FC7"/>
    <w:multiLevelType w:val="hybridMultilevel"/>
    <w:tmpl w:val="4A868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6490F"/>
    <w:multiLevelType w:val="hybridMultilevel"/>
    <w:tmpl w:val="82F201BE"/>
    <w:lvl w:ilvl="0" w:tplc="40CC54F8">
      <w:start w:val="1"/>
      <w:numFmt w:val="bullet"/>
      <w:pStyle w:val="FormatvorlageAufzhlungen1"/>
      <w:lvlText w:val=""/>
      <w:lvlJc w:val="left"/>
      <w:pPr>
        <w:tabs>
          <w:tab w:val="num" w:pos="227"/>
        </w:tabs>
        <w:ind w:left="227" w:hanging="227"/>
      </w:pPr>
      <w:rPr>
        <w:rFonts w:ascii="Wingdings" w:hAnsi="Wingdings" w:hint="default"/>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3433DD"/>
    <w:multiLevelType w:val="hybridMultilevel"/>
    <w:tmpl w:val="D2689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78514E"/>
    <w:multiLevelType w:val="hybridMultilevel"/>
    <w:tmpl w:val="AAC03A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37356AE"/>
    <w:multiLevelType w:val="hybridMultilevel"/>
    <w:tmpl w:val="2DF81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92707"/>
    <w:multiLevelType w:val="hybridMultilevel"/>
    <w:tmpl w:val="C11CE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A76FE3"/>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29D0986"/>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2E86601"/>
    <w:multiLevelType w:val="hybridMultilevel"/>
    <w:tmpl w:val="3A647A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F654B0"/>
    <w:multiLevelType w:val="hybridMultilevel"/>
    <w:tmpl w:val="D2F47B98"/>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D9AA03D0">
      <w:start w:val="1"/>
      <w:numFmt w:val="bullet"/>
      <w:pStyle w:val="FormatvorlageAufzhlungen3"/>
      <w:lvlText w:val=""/>
      <w:lvlJc w:val="left"/>
      <w:pPr>
        <w:tabs>
          <w:tab w:val="num" w:pos="1134"/>
        </w:tabs>
        <w:ind w:left="1134" w:hanging="227"/>
      </w:pPr>
      <w:rPr>
        <w:rFonts w:ascii="Wingdings" w:hAnsi="Wingdings" w:hint="default"/>
        <w:b w:val="0"/>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41856"/>
    <w:multiLevelType w:val="hybridMultilevel"/>
    <w:tmpl w:val="604499CE"/>
    <w:lvl w:ilvl="0" w:tplc="F12E1DCC">
      <w:start w:val="1"/>
      <w:numFmt w:val="bullet"/>
      <w:lvlText w:val=""/>
      <w:lvlJc w:val="left"/>
      <w:pPr>
        <w:tabs>
          <w:tab w:val="num" w:pos="357"/>
        </w:tabs>
        <w:ind w:left="357" w:hanging="357"/>
      </w:pPr>
      <w:rPr>
        <w:rFonts w:ascii="Wingdings" w:hAnsi="Wingdings" w:hint="default"/>
        <w:caps w:val="0"/>
        <w:strike w:val="0"/>
        <w:dstrike w:val="0"/>
        <w:vanish w:val="0"/>
        <w:color w:val="008462"/>
        <w:position w:val="-4"/>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F4B8EFD6">
      <w:start w:val="1"/>
      <w:numFmt w:val="bullet"/>
      <w:pStyle w:val="FormatvorlageAufzhlungen2"/>
      <w:lvlText w:val="–"/>
      <w:lvlJc w:val="left"/>
      <w:pPr>
        <w:tabs>
          <w:tab w:val="num" w:pos="680"/>
        </w:tabs>
        <w:ind w:left="680" w:hanging="226"/>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C75A8"/>
    <w:multiLevelType w:val="hybridMultilevel"/>
    <w:tmpl w:val="FBDCB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E94AAE"/>
    <w:multiLevelType w:val="hybridMultilevel"/>
    <w:tmpl w:val="63726B4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331C7C21"/>
    <w:multiLevelType w:val="hybridMultilevel"/>
    <w:tmpl w:val="88CA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21317"/>
    <w:multiLevelType w:val="hybridMultilevel"/>
    <w:tmpl w:val="24C04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A04433"/>
    <w:multiLevelType w:val="hybridMultilevel"/>
    <w:tmpl w:val="DEFC1B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ACA5D94"/>
    <w:multiLevelType w:val="hybridMultilevel"/>
    <w:tmpl w:val="856C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0B27FB"/>
    <w:multiLevelType w:val="hybridMultilevel"/>
    <w:tmpl w:val="22CE99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96687"/>
    <w:multiLevelType w:val="hybridMultilevel"/>
    <w:tmpl w:val="77208D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78C538A"/>
    <w:multiLevelType w:val="hybridMultilevel"/>
    <w:tmpl w:val="18F83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C3A5AF3"/>
    <w:multiLevelType w:val="hybridMultilevel"/>
    <w:tmpl w:val="C9DED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506DA"/>
    <w:multiLevelType w:val="hybridMultilevel"/>
    <w:tmpl w:val="05609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DD7F9A"/>
    <w:multiLevelType w:val="hybridMultilevel"/>
    <w:tmpl w:val="7C1823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7112841"/>
    <w:multiLevelType w:val="hybridMultilevel"/>
    <w:tmpl w:val="D54AFF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766461B"/>
    <w:multiLevelType w:val="hybridMultilevel"/>
    <w:tmpl w:val="5FCEE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26"/>
  </w:num>
  <w:num w:numId="5">
    <w:abstractNumId w:val="8"/>
  </w:num>
  <w:num w:numId="6">
    <w:abstractNumId w:val="16"/>
  </w:num>
  <w:num w:numId="7">
    <w:abstractNumId w:val="22"/>
  </w:num>
  <w:num w:numId="8">
    <w:abstractNumId w:val="18"/>
  </w:num>
  <w:num w:numId="9">
    <w:abstractNumId w:val="0"/>
  </w:num>
  <w:num w:numId="10">
    <w:abstractNumId w:val="7"/>
  </w:num>
  <w:num w:numId="11">
    <w:abstractNumId w:val="6"/>
  </w:num>
  <w:num w:numId="12">
    <w:abstractNumId w:val="23"/>
  </w:num>
  <w:num w:numId="13">
    <w:abstractNumId w:val="15"/>
  </w:num>
  <w:num w:numId="14">
    <w:abstractNumId w:val="13"/>
  </w:num>
  <w:num w:numId="15">
    <w:abstractNumId w:val="1"/>
  </w:num>
  <w:num w:numId="16">
    <w:abstractNumId w:val="19"/>
  </w:num>
  <w:num w:numId="17">
    <w:abstractNumId w:val="2"/>
  </w:num>
  <w:num w:numId="18">
    <w:abstractNumId w:val="4"/>
  </w:num>
  <w:num w:numId="19">
    <w:abstractNumId w:val="5"/>
  </w:num>
  <w:num w:numId="20">
    <w:abstractNumId w:val="24"/>
  </w:num>
  <w:num w:numId="21">
    <w:abstractNumId w:val="21"/>
  </w:num>
  <w:num w:numId="22">
    <w:abstractNumId w:val="10"/>
  </w:num>
  <w:num w:numId="23">
    <w:abstractNumId w:val="14"/>
  </w:num>
  <w:num w:numId="24">
    <w:abstractNumId w:val="25"/>
  </w:num>
  <w:num w:numId="25">
    <w:abstractNumId w:val="20"/>
  </w:num>
  <w:num w:numId="26">
    <w:abstractNumId w:val="9"/>
  </w:num>
  <w:num w:numId="27">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KxNAeSZkZGRmaWhko6SsGpxcWZ+XkgBYa1AMUl11IsAAAA"/>
  </w:docVars>
  <w:rsids>
    <w:rsidRoot w:val="000622A2"/>
    <w:rsid w:val="000012AC"/>
    <w:rsid w:val="00001333"/>
    <w:rsid w:val="00001EB8"/>
    <w:rsid w:val="0000283E"/>
    <w:rsid w:val="000033C1"/>
    <w:rsid w:val="000035F7"/>
    <w:rsid w:val="00003B74"/>
    <w:rsid w:val="00004F00"/>
    <w:rsid w:val="0000510B"/>
    <w:rsid w:val="00007EB5"/>
    <w:rsid w:val="00011314"/>
    <w:rsid w:val="000133BA"/>
    <w:rsid w:val="00013541"/>
    <w:rsid w:val="0001391A"/>
    <w:rsid w:val="00013DEC"/>
    <w:rsid w:val="000151FB"/>
    <w:rsid w:val="0002017C"/>
    <w:rsid w:val="00020CD1"/>
    <w:rsid w:val="00020D13"/>
    <w:rsid w:val="00020DDC"/>
    <w:rsid w:val="000213A2"/>
    <w:rsid w:val="0002289E"/>
    <w:rsid w:val="0002326C"/>
    <w:rsid w:val="0002354E"/>
    <w:rsid w:val="000239DA"/>
    <w:rsid w:val="00024351"/>
    <w:rsid w:val="000245EF"/>
    <w:rsid w:val="0002473D"/>
    <w:rsid w:val="00024A72"/>
    <w:rsid w:val="00024BC6"/>
    <w:rsid w:val="000259C7"/>
    <w:rsid w:val="00027384"/>
    <w:rsid w:val="00027715"/>
    <w:rsid w:val="000278F1"/>
    <w:rsid w:val="00027BF3"/>
    <w:rsid w:val="00027F4E"/>
    <w:rsid w:val="00030562"/>
    <w:rsid w:val="00030B02"/>
    <w:rsid w:val="00031129"/>
    <w:rsid w:val="0003197C"/>
    <w:rsid w:val="00031F65"/>
    <w:rsid w:val="000323F1"/>
    <w:rsid w:val="00032459"/>
    <w:rsid w:val="00032F7B"/>
    <w:rsid w:val="00033014"/>
    <w:rsid w:val="0003352D"/>
    <w:rsid w:val="00034EC8"/>
    <w:rsid w:val="00036538"/>
    <w:rsid w:val="000366EB"/>
    <w:rsid w:val="00036AB5"/>
    <w:rsid w:val="000371DF"/>
    <w:rsid w:val="00037225"/>
    <w:rsid w:val="000377A0"/>
    <w:rsid w:val="000405F6"/>
    <w:rsid w:val="00042B42"/>
    <w:rsid w:val="00043C0C"/>
    <w:rsid w:val="00045678"/>
    <w:rsid w:val="00045717"/>
    <w:rsid w:val="00046022"/>
    <w:rsid w:val="00050030"/>
    <w:rsid w:val="000506FA"/>
    <w:rsid w:val="000515AD"/>
    <w:rsid w:val="00053051"/>
    <w:rsid w:val="00053C89"/>
    <w:rsid w:val="00054AB8"/>
    <w:rsid w:val="00054ED5"/>
    <w:rsid w:val="00056F3A"/>
    <w:rsid w:val="000573C8"/>
    <w:rsid w:val="00057F53"/>
    <w:rsid w:val="0006011A"/>
    <w:rsid w:val="000622A2"/>
    <w:rsid w:val="0006324B"/>
    <w:rsid w:val="000648B4"/>
    <w:rsid w:val="00064ECB"/>
    <w:rsid w:val="00064F46"/>
    <w:rsid w:val="000656F1"/>
    <w:rsid w:val="00070892"/>
    <w:rsid w:val="0007180B"/>
    <w:rsid w:val="00071C3F"/>
    <w:rsid w:val="00071C63"/>
    <w:rsid w:val="000736B5"/>
    <w:rsid w:val="00074D3B"/>
    <w:rsid w:val="000756E4"/>
    <w:rsid w:val="00077485"/>
    <w:rsid w:val="0008064C"/>
    <w:rsid w:val="000809A9"/>
    <w:rsid w:val="00081AC3"/>
    <w:rsid w:val="00084E2B"/>
    <w:rsid w:val="00084EB5"/>
    <w:rsid w:val="000862B1"/>
    <w:rsid w:val="00086446"/>
    <w:rsid w:val="00087A1F"/>
    <w:rsid w:val="00092381"/>
    <w:rsid w:val="0009241A"/>
    <w:rsid w:val="000925D2"/>
    <w:rsid w:val="000938EC"/>
    <w:rsid w:val="00093C9F"/>
    <w:rsid w:val="000949B1"/>
    <w:rsid w:val="00097063"/>
    <w:rsid w:val="00097992"/>
    <w:rsid w:val="00097A3A"/>
    <w:rsid w:val="00097BD6"/>
    <w:rsid w:val="00097C18"/>
    <w:rsid w:val="000A182E"/>
    <w:rsid w:val="000A1986"/>
    <w:rsid w:val="000A1EB0"/>
    <w:rsid w:val="000A2E3D"/>
    <w:rsid w:val="000A36D1"/>
    <w:rsid w:val="000A3772"/>
    <w:rsid w:val="000A3EDD"/>
    <w:rsid w:val="000A46A0"/>
    <w:rsid w:val="000A479D"/>
    <w:rsid w:val="000A571B"/>
    <w:rsid w:val="000A6F37"/>
    <w:rsid w:val="000A7EDA"/>
    <w:rsid w:val="000B13E2"/>
    <w:rsid w:val="000B1B8C"/>
    <w:rsid w:val="000B252F"/>
    <w:rsid w:val="000B37D1"/>
    <w:rsid w:val="000B4023"/>
    <w:rsid w:val="000B5270"/>
    <w:rsid w:val="000B5C26"/>
    <w:rsid w:val="000B6AB4"/>
    <w:rsid w:val="000B7250"/>
    <w:rsid w:val="000C030F"/>
    <w:rsid w:val="000C101F"/>
    <w:rsid w:val="000C171F"/>
    <w:rsid w:val="000C257B"/>
    <w:rsid w:val="000C34EA"/>
    <w:rsid w:val="000C4106"/>
    <w:rsid w:val="000C4642"/>
    <w:rsid w:val="000C4962"/>
    <w:rsid w:val="000C4C4D"/>
    <w:rsid w:val="000C510E"/>
    <w:rsid w:val="000C55F9"/>
    <w:rsid w:val="000C783F"/>
    <w:rsid w:val="000D03A2"/>
    <w:rsid w:val="000D0984"/>
    <w:rsid w:val="000D19E4"/>
    <w:rsid w:val="000D1A04"/>
    <w:rsid w:val="000D2338"/>
    <w:rsid w:val="000D26CB"/>
    <w:rsid w:val="000D310C"/>
    <w:rsid w:val="000D3AC3"/>
    <w:rsid w:val="000D3BBA"/>
    <w:rsid w:val="000D4DAB"/>
    <w:rsid w:val="000D555F"/>
    <w:rsid w:val="000D5C5D"/>
    <w:rsid w:val="000D6564"/>
    <w:rsid w:val="000E11B3"/>
    <w:rsid w:val="000E2D42"/>
    <w:rsid w:val="000E2FBD"/>
    <w:rsid w:val="000E4564"/>
    <w:rsid w:val="000E5669"/>
    <w:rsid w:val="000E68A6"/>
    <w:rsid w:val="000E699D"/>
    <w:rsid w:val="000E6CA7"/>
    <w:rsid w:val="000E74AC"/>
    <w:rsid w:val="000F0DE9"/>
    <w:rsid w:val="000F1228"/>
    <w:rsid w:val="000F1CAA"/>
    <w:rsid w:val="000F27E5"/>
    <w:rsid w:val="000F2889"/>
    <w:rsid w:val="000F3370"/>
    <w:rsid w:val="000F360E"/>
    <w:rsid w:val="000F3DE2"/>
    <w:rsid w:val="000F5099"/>
    <w:rsid w:val="000F6172"/>
    <w:rsid w:val="000F6867"/>
    <w:rsid w:val="000F6D3A"/>
    <w:rsid w:val="000F6F05"/>
    <w:rsid w:val="000F7325"/>
    <w:rsid w:val="0010024F"/>
    <w:rsid w:val="001004F9"/>
    <w:rsid w:val="00100C2F"/>
    <w:rsid w:val="00101702"/>
    <w:rsid w:val="00102C99"/>
    <w:rsid w:val="001044DD"/>
    <w:rsid w:val="001048FE"/>
    <w:rsid w:val="00105F92"/>
    <w:rsid w:val="001062EE"/>
    <w:rsid w:val="0010655C"/>
    <w:rsid w:val="00106C49"/>
    <w:rsid w:val="00107D6C"/>
    <w:rsid w:val="00107FD5"/>
    <w:rsid w:val="00110405"/>
    <w:rsid w:val="001108B2"/>
    <w:rsid w:val="001114A2"/>
    <w:rsid w:val="00112082"/>
    <w:rsid w:val="001131BB"/>
    <w:rsid w:val="00113354"/>
    <w:rsid w:val="0011386D"/>
    <w:rsid w:val="00113FD3"/>
    <w:rsid w:val="0011493D"/>
    <w:rsid w:val="00114E4E"/>
    <w:rsid w:val="00115532"/>
    <w:rsid w:val="00115D3E"/>
    <w:rsid w:val="00116D48"/>
    <w:rsid w:val="00120409"/>
    <w:rsid w:val="00120629"/>
    <w:rsid w:val="0012132F"/>
    <w:rsid w:val="00121529"/>
    <w:rsid w:val="0012186D"/>
    <w:rsid w:val="0012305C"/>
    <w:rsid w:val="001235F3"/>
    <w:rsid w:val="00123F80"/>
    <w:rsid w:val="00125180"/>
    <w:rsid w:val="001251E6"/>
    <w:rsid w:val="0012550C"/>
    <w:rsid w:val="00127E42"/>
    <w:rsid w:val="0013034F"/>
    <w:rsid w:val="00130BE3"/>
    <w:rsid w:val="00130E61"/>
    <w:rsid w:val="001336B8"/>
    <w:rsid w:val="00133B71"/>
    <w:rsid w:val="00133EF6"/>
    <w:rsid w:val="001343AC"/>
    <w:rsid w:val="001347F4"/>
    <w:rsid w:val="00134E09"/>
    <w:rsid w:val="00135039"/>
    <w:rsid w:val="001351CD"/>
    <w:rsid w:val="00136DCE"/>
    <w:rsid w:val="00137B13"/>
    <w:rsid w:val="0014023F"/>
    <w:rsid w:val="001419BA"/>
    <w:rsid w:val="00141A57"/>
    <w:rsid w:val="00141CF3"/>
    <w:rsid w:val="0014254E"/>
    <w:rsid w:val="00143324"/>
    <w:rsid w:val="001435C3"/>
    <w:rsid w:val="001437DE"/>
    <w:rsid w:val="00144B3D"/>
    <w:rsid w:val="00144B46"/>
    <w:rsid w:val="00145218"/>
    <w:rsid w:val="00147CA1"/>
    <w:rsid w:val="00150057"/>
    <w:rsid w:val="00150943"/>
    <w:rsid w:val="00150B40"/>
    <w:rsid w:val="0015127D"/>
    <w:rsid w:val="001519B0"/>
    <w:rsid w:val="00151A7B"/>
    <w:rsid w:val="00152079"/>
    <w:rsid w:val="00152883"/>
    <w:rsid w:val="00152CA2"/>
    <w:rsid w:val="001542AD"/>
    <w:rsid w:val="00155EAE"/>
    <w:rsid w:val="001572DD"/>
    <w:rsid w:val="00157B5B"/>
    <w:rsid w:val="001611FC"/>
    <w:rsid w:val="00161373"/>
    <w:rsid w:val="0016157D"/>
    <w:rsid w:val="0016214F"/>
    <w:rsid w:val="00162D82"/>
    <w:rsid w:val="001636BE"/>
    <w:rsid w:val="001644C1"/>
    <w:rsid w:val="00165679"/>
    <w:rsid w:val="001659A1"/>
    <w:rsid w:val="001667E8"/>
    <w:rsid w:val="00170EAB"/>
    <w:rsid w:val="001712F4"/>
    <w:rsid w:val="00172135"/>
    <w:rsid w:val="0017379F"/>
    <w:rsid w:val="0017407E"/>
    <w:rsid w:val="00176704"/>
    <w:rsid w:val="00181472"/>
    <w:rsid w:val="00181594"/>
    <w:rsid w:val="00181A77"/>
    <w:rsid w:val="00181F59"/>
    <w:rsid w:val="00183408"/>
    <w:rsid w:val="00183E41"/>
    <w:rsid w:val="00184C1C"/>
    <w:rsid w:val="00185E5D"/>
    <w:rsid w:val="001867AB"/>
    <w:rsid w:val="00186899"/>
    <w:rsid w:val="001872C0"/>
    <w:rsid w:val="00190768"/>
    <w:rsid w:val="0019145F"/>
    <w:rsid w:val="00193694"/>
    <w:rsid w:val="00197352"/>
    <w:rsid w:val="001A0238"/>
    <w:rsid w:val="001A0F18"/>
    <w:rsid w:val="001A12F9"/>
    <w:rsid w:val="001A1CFE"/>
    <w:rsid w:val="001A2021"/>
    <w:rsid w:val="001A255D"/>
    <w:rsid w:val="001A25BF"/>
    <w:rsid w:val="001A554D"/>
    <w:rsid w:val="001A5741"/>
    <w:rsid w:val="001A67B7"/>
    <w:rsid w:val="001A732B"/>
    <w:rsid w:val="001A75AD"/>
    <w:rsid w:val="001A78FB"/>
    <w:rsid w:val="001A7BB4"/>
    <w:rsid w:val="001A7D39"/>
    <w:rsid w:val="001B0B2D"/>
    <w:rsid w:val="001B0F84"/>
    <w:rsid w:val="001B1523"/>
    <w:rsid w:val="001B191B"/>
    <w:rsid w:val="001B2DA7"/>
    <w:rsid w:val="001B3D08"/>
    <w:rsid w:val="001B4140"/>
    <w:rsid w:val="001B69D6"/>
    <w:rsid w:val="001B7108"/>
    <w:rsid w:val="001B7B8C"/>
    <w:rsid w:val="001C02BE"/>
    <w:rsid w:val="001C0E45"/>
    <w:rsid w:val="001C1451"/>
    <w:rsid w:val="001C15AC"/>
    <w:rsid w:val="001C2529"/>
    <w:rsid w:val="001C4B7F"/>
    <w:rsid w:val="001C62BB"/>
    <w:rsid w:val="001D0BBC"/>
    <w:rsid w:val="001D1EF6"/>
    <w:rsid w:val="001D1F0E"/>
    <w:rsid w:val="001D201C"/>
    <w:rsid w:val="001D2250"/>
    <w:rsid w:val="001D2447"/>
    <w:rsid w:val="001D3333"/>
    <w:rsid w:val="001D6DDA"/>
    <w:rsid w:val="001D71D9"/>
    <w:rsid w:val="001E0861"/>
    <w:rsid w:val="001E0A38"/>
    <w:rsid w:val="001E0A3E"/>
    <w:rsid w:val="001E1954"/>
    <w:rsid w:val="001E2713"/>
    <w:rsid w:val="001E275D"/>
    <w:rsid w:val="001E297D"/>
    <w:rsid w:val="001E3C26"/>
    <w:rsid w:val="001E3CD9"/>
    <w:rsid w:val="001E3F23"/>
    <w:rsid w:val="001E46CA"/>
    <w:rsid w:val="001E513F"/>
    <w:rsid w:val="001E5610"/>
    <w:rsid w:val="001E5720"/>
    <w:rsid w:val="001E6FE1"/>
    <w:rsid w:val="001E7689"/>
    <w:rsid w:val="001E7820"/>
    <w:rsid w:val="001F0CA2"/>
    <w:rsid w:val="001F1483"/>
    <w:rsid w:val="001F1EA7"/>
    <w:rsid w:val="001F2916"/>
    <w:rsid w:val="001F37BF"/>
    <w:rsid w:val="001F42F2"/>
    <w:rsid w:val="001F53F6"/>
    <w:rsid w:val="001F54CC"/>
    <w:rsid w:val="001F550E"/>
    <w:rsid w:val="001F7A35"/>
    <w:rsid w:val="001F7BD1"/>
    <w:rsid w:val="00201C22"/>
    <w:rsid w:val="00201D25"/>
    <w:rsid w:val="0020388A"/>
    <w:rsid w:val="00203A7D"/>
    <w:rsid w:val="00205042"/>
    <w:rsid w:val="00205658"/>
    <w:rsid w:val="00205720"/>
    <w:rsid w:val="00205B53"/>
    <w:rsid w:val="00211DD2"/>
    <w:rsid w:val="002120D2"/>
    <w:rsid w:val="00216322"/>
    <w:rsid w:val="0021678D"/>
    <w:rsid w:val="00216C9E"/>
    <w:rsid w:val="00217698"/>
    <w:rsid w:val="002203AD"/>
    <w:rsid w:val="00220E07"/>
    <w:rsid w:val="002210A3"/>
    <w:rsid w:val="00222007"/>
    <w:rsid w:val="002226AE"/>
    <w:rsid w:val="002237B1"/>
    <w:rsid w:val="00224F65"/>
    <w:rsid w:val="00225AF7"/>
    <w:rsid w:val="002270A8"/>
    <w:rsid w:val="002273FC"/>
    <w:rsid w:val="00227C73"/>
    <w:rsid w:val="00230610"/>
    <w:rsid w:val="002332EB"/>
    <w:rsid w:val="00233C9E"/>
    <w:rsid w:val="0023471B"/>
    <w:rsid w:val="002357FD"/>
    <w:rsid w:val="00235C15"/>
    <w:rsid w:val="00237471"/>
    <w:rsid w:val="00237BA2"/>
    <w:rsid w:val="00240553"/>
    <w:rsid w:val="00240C82"/>
    <w:rsid w:val="00240D0F"/>
    <w:rsid w:val="00240D23"/>
    <w:rsid w:val="00241F02"/>
    <w:rsid w:val="00241F74"/>
    <w:rsid w:val="00243919"/>
    <w:rsid w:val="00245C5A"/>
    <w:rsid w:val="002464FE"/>
    <w:rsid w:val="002467AD"/>
    <w:rsid w:val="00246C88"/>
    <w:rsid w:val="00247241"/>
    <w:rsid w:val="002473C4"/>
    <w:rsid w:val="00247DF4"/>
    <w:rsid w:val="002512CA"/>
    <w:rsid w:val="002516B9"/>
    <w:rsid w:val="002517F2"/>
    <w:rsid w:val="002547CA"/>
    <w:rsid w:val="0025520B"/>
    <w:rsid w:val="00257F84"/>
    <w:rsid w:val="00260EDE"/>
    <w:rsid w:val="002623C8"/>
    <w:rsid w:val="00263B6A"/>
    <w:rsid w:val="00264C2C"/>
    <w:rsid w:val="00265C22"/>
    <w:rsid w:val="00265F8D"/>
    <w:rsid w:val="00266512"/>
    <w:rsid w:val="00266E82"/>
    <w:rsid w:val="00266F03"/>
    <w:rsid w:val="00270255"/>
    <w:rsid w:val="002706A6"/>
    <w:rsid w:val="00270A68"/>
    <w:rsid w:val="00270CBD"/>
    <w:rsid w:val="00270D32"/>
    <w:rsid w:val="0027131F"/>
    <w:rsid w:val="002716EB"/>
    <w:rsid w:val="002726ED"/>
    <w:rsid w:val="00273F55"/>
    <w:rsid w:val="00274188"/>
    <w:rsid w:val="00274B95"/>
    <w:rsid w:val="0027714A"/>
    <w:rsid w:val="00277256"/>
    <w:rsid w:val="00277603"/>
    <w:rsid w:val="00277B12"/>
    <w:rsid w:val="00277BC1"/>
    <w:rsid w:val="00280891"/>
    <w:rsid w:val="00280A48"/>
    <w:rsid w:val="00280B92"/>
    <w:rsid w:val="00281F12"/>
    <w:rsid w:val="00283790"/>
    <w:rsid w:val="00284B63"/>
    <w:rsid w:val="00285066"/>
    <w:rsid w:val="00286D78"/>
    <w:rsid w:val="002870F7"/>
    <w:rsid w:val="0029000C"/>
    <w:rsid w:val="002905D1"/>
    <w:rsid w:val="00293D38"/>
    <w:rsid w:val="00296E51"/>
    <w:rsid w:val="0029710A"/>
    <w:rsid w:val="00297FAD"/>
    <w:rsid w:val="00297FD4"/>
    <w:rsid w:val="002A0474"/>
    <w:rsid w:val="002A0BCB"/>
    <w:rsid w:val="002A123F"/>
    <w:rsid w:val="002A138C"/>
    <w:rsid w:val="002A197C"/>
    <w:rsid w:val="002A1DFE"/>
    <w:rsid w:val="002A20E2"/>
    <w:rsid w:val="002A2112"/>
    <w:rsid w:val="002A2EF4"/>
    <w:rsid w:val="002A5044"/>
    <w:rsid w:val="002A5B32"/>
    <w:rsid w:val="002A6F74"/>
    <w:rsid w:val="002A7A07"/>
    <w:rsid w:val="002A7A0F"/>
    <w:rsid w:val="002B0FD7"/>
    <w:rsid w:val="002B1B6F"/>
    <w:rsid w:val="002B1B93"/>
    <w:rsid w:val="002B25B2"/>
    <w:rsid w:val="002B27FF"/>
    <w:rsid w:val="002B293C"/>
    <w:rsid w:val="002B450D"/>
    <w:rsid w:val="002B48B5"/>
    <w:rsid w:val="002B4A4F"/>
    <w:rsid w:val="002B5726"/>
    <w:rsid w:val="002B6F48"/>
    <w:rsid w:val="002B79E1"/>
    <w:rsid w:val="002B7D1C"/>
    <w:rsid w:val="002B7F39"/>
    <w:rsid w:val="002C0904"/>
    <w:rsid w:val="002C0E29"/>
    <w:rsid w:val="002C15F1"/>
    <w:rsid w:val="002C1E12"/>
    <w:rsid w:val="002C2D10"/>
    <w:rsid w:val="002C2DCC"/>
    <w:rsid w:val="002C4337"/>
    <w:rsid w:val="002C4ACA"/>
    <w:rsid w:val="002C6094"/>
    <w:rsid w:val="002C6FD8"/>
    <w:rsid w:val="002C7005"/>
    <w:rsid w:val="002C7031"/>
    <w:rsid w:val="002C7D7A"/>
    <w:rsid w:val="002D0D65"/>
    <w:rsid w:val="002D1319"/>
    <w:rsid w:val="002D15FC"/>
    <w:rsid w:val="002D282D"/>
    <w:rsid w:val="002D348E"/>
    <w:rsid w:val="002D44CB"/>
    <w:rsid w:val="002D48D9"/>
    <w:rsid w:val="002D5EF4"/>
    <w:rsid w:val="002D613F"/>
    <w:rsid w:val="002D6571"/>
    <w:rsid w:val="002E36DC"/>
    <w:rsid w:val="002E3C31"/>
    <w:rsid w:val="002E4188"/>
    <w:rsid w:val="002E4CEF"/>
    <w:rsid w:val="002E4D01"/>
    <w:rsid w:val="002E540D"/>
    <w:rsid w:val="002E5F79"/>
    <w:rsid w:val="002E712F"/>
    <w:rsid w:val="002E78AD"/>
    <w:rsid w:val="002E790C"/>
    <w:rsid w:val="002E7E75"/>
    <w:rsid w:val="002F1607"/>
    <w:rsid w:val="002F230F"/>
    <w:rsid w:val="002F3B2E"/>
    <w:rsid w:val="002F4C14"/>
    <w:rsid w:val="002F4D16"/>
    <w:rsid w:val="002F4FF0"/>
    <w:rsid w:val="002F5C7D"/>
    <w:rsid w:val="002F6EDD"/>
    <w:rsid w:val="002F755D"/>
    <w:rsid w:val="002F762C"/>
    <w:rsid w:val="002F7FEC"/>
    <w:rsid w:val="00300A84"/>
    <w:rsid w:val="0030227C"/>
    <w:rsid w:val="00303E8B"/>
    <w:rsid w:val="00304DE2"/>
    <w:rsid w:val="00305EF9"/>
    <w:rsid w:val="003068AD"/>
    <w:rsid w:val="00306DE9"/>
    <w:rsid w:val="00307B19"/>
    <w:rsid w:val="0031038C"/>
    <w:rsid w:val="00310B01"/>
    <w:rsid w:val="00310FA1"/>
    <w:rsid w:val="0031205A"/>
    <w:rsid w:val="00312AA2"/>
    <w:rsid w:val="00312C35"/>
    <w:rsid w:val="00312DEB"/>
    <w:rsid w:val="00313A7E"/>
    <w:rsid w:val="00314375"/>
    <w:rsid w:val="00314563"/>
    <w:rsid w:val="00314702"/>
    <w:rsid w:val="00314936"/>
    <w:rsid w:val="00314D61"/>
    <w:rsid w:val="0031676A"/>
    <w:rsid w:val="00316E0E"/>
    <w:rsid w:val="00316E54"/>
    <w:rsid w:val="003206EF"/>
    <w:rsid w:val="00320C25"/>
    <w:rsid w:val="0032109A"/>
    <w:rsid w:val="0032252B"/>
    <w:rsid w:val="0032321C"/>
    <w:rsid w:val="0032348F"/>
    <w:rsid w:val="00325A33"/>
    <w:rsid w:val="00326380"/>
    <w:rsid w:val="0032663D"/>
    <w:rsid w:val="00326CF4"/>
    <w:rsid w:val="00326D2A"/>
    <w:rsid w:val="0033045B"/>
    <w:rsid w:val="003305FA"/>
    <w:rsid w:val="00330C5A"/>
    <w:rsid w:val="00330D71"/>
    <w:rsid w:val="003313AA"/>
    <w:rsid w:val="00334118"/>
    <w:rsid w:val="00334549"/>
    <w:rsid w:val="003358F0"/>
    <w:rsid w:val="0033597C"/>
    <w:rsid w:val="00336DDC"/>
    <w:rsid w:val="00340520"/>
    <w:rsid w:val="00340915"/>
    <w:rsid w:val="00341618"/>
    <w:rsid w:val="00342492"/>
    <w:rsid w:val="0034301A"/>
    <w:rsid w:val="00343851"/>
    <w:rsid w:val="003445CF"/>
    <w:rsid w:val="0034561F"/>
    <w:rsid w:val="00346D33"/>
    <w:rsid w:val="00350368"/>
    <w:rsid w:val="00350DE6"/>
    <w:rsid w:val="0035144E"/>
    <w:rsid w:val="00351F0D"/>
    <w:rsid w:val="0035316D"/>
    <w:rsid w:val="0035318C"/>
    <w:rsid w:val="003532D8"/>
    <w:rsid w:val="003578E7"/>
    <w:rsid w:val="00360A1C"/>
    <w:rsid w:val="00360B67"/>
    <w:rsid w:val="00361B8D"/>
    <w:rsid w:val="003627C6"/>
    <w:rsid w:val="003635FF"/>
    <w:rsid w:val="0036429E"/>
    <w:rsid w:val="00365508"/>
    <w:rsid w:val="00367534"/>
    <w:rsid w:val="0037191B"/>
    <w:rsid w:val="00371C37"/>
    <w:rsid w:val="00371FCC"/>
    <w:rsid w:val="0037219F"/>
    <w:rsid w:val="00373893"/>
    <w:rsid w:val="00376BAC"/>
    <w:rsid w:val="00376BEB"/>
    <w:rsid w:val="00377175"/>
    <w:rsid w:val="003772C2"/>
    <w:rsid w:val="00380512"/>
    <w:rsid w:val="00380C39"/>
    <w:rsid w:val="00382324"/>
    <w:rsid w:val="00382529"/>
    <w:rsid w:val="003829CF"/>
    <w:rsid w:val="003832BE"/>
    <w:rsid w:val="003833B7"/>
    <w:rsid w:val="00383B34"/>
    <w:rsid w:val="00384147"/>
    <w:rsid w:val="003843A8"/>
    <w:rsid w:val="00384DF7"/>
    <w:rsid w:val="00385891"/>
    <w:rsid w:val="00385B4A"/>
    <w:rsid w:val="00385C3D"/>
    <w:rsid w:val="00386A1C"/>
    <w:rsid w:val="003870F3"/>
    <w:rsid w:val="0038761B"/>
    <w:rsid w:val="0038762C"/>
    <w:rsid w:val="00390112"/>
    <w:rsid w:val="003905FF"/>
    <w:rsid w:val="00390BB7"/>
    <w:rsid w:val="003931E2"/>
    <w:rsid w:val="00393C39"/>
    <w:rsid w:val="00394503"/>
    <w:rsid w:val="00394B60"/>
    <w:rsid w:val="0039509D"/>
    <w:rsid w:val="00395221"/>
    <w:rsid w:val="0039557E"/>
    <w:rsid w:val="00395ED4"/>
    <w:rsid w:val="00396454"/>
    <w:rsid w:val="0039701F"/>
    <w:rsid w:val="00397646"/>
    <w:rsid w:val="00397D7B"/>
    <w:rsid w:val="003A0D8B"/>
    <w:rsid w:val="003A1440"/>
    <w:rsid w:val="003A17EE"/>
    <w:rsid w:val="003A197B"/>
    <w:rsid w:val="003A1E46"/>
    <w:rsid w:val="003A2F38"/>
    <w:rsid w:val="003A3195"/>
    <w:rsid w:val="003A3EE9"/>
    <w:rsid w:val="003A4980"/>
    <w:rsid w:val="003A519C"/>
    <w:rsid w:val="003A5A35"/>
    <w:rsid w:val="003A5A5A"/>
    <w:rsid w:val="003A5F6A"/>
    <w:rsid w:val="003A6D71"/>
    <w:rsid w:val="003B0709"/>
    <w:rsid w:val="003B24B8"/>
    <w:rsid w:val="003B290E"/>
    <w:rsid w:val="003B4096"/>
    <w:rsid w:val="003B5256"/>
    <w:rsid w:val="003B66E0"/>
    <w:rsid w:val="003B6DAC"/>
    <w:rsid w:val="003C06FE"/>
    <w:rsid w:val="003C14BA"/>
    <w:rsid w:val="003C2948"/>
    <w:rsid w:val="003C2A84"/>
    <w:rsid w:val="003C3979"/>
    <w:rsid w:val="003C40C1"/>
    <w:rsid w:val="003C4E54"/>
    <w:rsid w:val="003C512D"/>
    <w:rsid w:val="003C7B4C"/>
    <w:rsid w:val="003C7E7C"/>
    <w:rsid w:val="003D013B"/>
    <w:rsid w:val="003D0B5A"/>
    <w:rsid w:val="003D0E8B"/>
    <w:rsid w:val="003D1583"/>
    <w:rsid w:val="003D2CB9"/>
    <w:rsid w:val="003D310F"/>
    <w:rsid w:val="003D420F"/>
    <w:rsid w:val="003D42A9"/>
    <w:rsid w:val="003D4A26"/>
    <w:rsid w:val="003D6789"/>
    <w:rsid w:val="003D7B7A"/>
    <w:rsid w:val="003E0B2B"/>
    <w:rsid w:val="003E283A"/>
    <w:rsid w:val="003E2D78"/>
    <w:rsid w:val="003E4AFD"/>
    <w:rsid w:val="003E4C62"/>
    <w:rsid w:val="003E5843"/>
    <w:rsid w:val="003E6039"/>
    <w:rsid w:val="003E66BD"/>
    <w:rsid w:val="003E7229"/>
    <w:rsid w:val="003F04AB"/>
    <w:rsid w:val="003F0EBE"/>
    <w:rsid w:val="003F0ED1"/>
    <w:rsid w:val="003F4113"/>
    <w:rsid w:val="003F4540"/>
    <w:rsid w:val="003F4ADD"/>
    <w:rsid w:val="003F52F1"/>
    <w:rsid w:val="003F5CAB"/>
    <w:rsid w:val="003F5FFF"/>
    <w:rsid w:val="003F6D42"/>
    <w:rsid w:val="004017A3"/>
    <w:rsid w:val="00402E65"/>
    <w:rsid w:val="00402F5E"/>
    <w:rsid w:val="004035A0"/>
    <w:rsid w:val="00403F9D"/>
    <w:rsid w:val="00404458"/>
    <w:rsid w:val="004049D7"/>
    <w:rsid w:val="00404AC9"/>
    <w:rsid w:val="00405B93"/>
    <w:rsid w:val="00406181"/>
    <w:rsid w:val="00406CF9"/>
    <w:rsid w:val="0040737F"/>
    <w:rsid w:val="00410104"/>
    <w:rsid w:val="0041070F"/>
    <w:rsid w:val="004107F2"/>
    <w:rsid w:val="00410F81"/>
    <w:rsid w:val="00410FF1"/>
    <w:rsid w:val="00411D14"/>
    <w:rsid w:val="00411E41"/>
    <w:rsid w:val="00414766"/>
    <w:rsid w:val="00414B09"/>
    <w:rsid w:val="00415A35"/>
    <w:rsid w:val="0041727D"/>
    <w:rsid w:val="00421555"/>
    <w:rsid w:val="00422F68"/>
    <w:rsid w:val="0042313B"/>
    <w:rsid w:val="00423F96"/>
    <w:rsid w:val="00424894"/>
    <w:rsid w:val="00424F79"/>
    <w:rsid w:val="00425363"/>
    <w:rsid w:val="00426F17"/>
    <w:rsid w:val="004278BE"/>
    <w:rsid w:val="00430635"/>
    <w:rsid w:val="00431E50"/>
    <w:rsid w:val="00432241"/>
    <w:rsid w:val="00432AB7"/>
    <w:rsid w:val="004340FF"/>
    <w:rsid w:val="00435060"/>
    <w:rsid w:val="004367B3"/>
    <w:rsid w:val="004372BF"/>
    <w:rsid w:val="00440F21"/>
    <w:rsid w:val="004414CA"/>
    <w:rsid w:val="00441F54"/>
    <w:rsid w:val="00442E0B"/>
    <w:rsid w:val="00443490"/>
    <w:rsid w:val="00444632"/>
    <w:rsid w:val="00447311"/>
    <w:rsid w:val="0044737D"/>
    <w:rsid w:val="00450797"/>
    <w:rsid w:val="00454D1C"/>
    <w:rsid w:val="00455117"/>
    <w:rsid w:val="004562AF"/>
    <w:rsid w:val="00456C03"/>
    <w:rsid w:val="00456E6A"/>
    <w:rsid w:val="00457F4E"/>
    <w:rsid w:val="004602BF"/>
    <w:rsid w:val="00460B2D"/>
    <w:rsid w:val="004624E9"/>
    <w:rsid w:val="004634D7"/>
    <w:rsid w:val="004636D4"/>
    <w:rsid w:val="004646EA"/>
    <w:rsid w:val="00464D12"/>
    <w:rsid w:val="00466302"/>
    <w:rsid w:val="004664B0"/>
    <w:rsid w:val="00467288"/>
    <w:rsid w:val="00467B92"/>
    <w:rsid w:val="00470538"/>
    <w:rsid w:val="004708C4"/>
    <w:rsid w:val="00470958"/>
    <w:rsid w:val="00470F85"/>
    <w:rsid w:val="00470FD0"/>
    <w:rsid w:val="00471B71"/>
    <w:rsid w:val="00472F4B"/>
    <w:rsid w:val="00473108"/>
    <w:rsid w:val="0047347E"/>
    <w:rsid w:val="00474301"/>
    <w:rsid w:val="00474AD8"/>
    <w:rsid w:val="00474F62"/>
    <w:rsid w:val="0047609D"/>
    <w:rsid w:val="004765B6"/>
    <w:rsid w:val="00477979"/>
    <w:rsid w:val="004801F7"/>
    <w:rsid w:val="00482CF5"/>
    <w:rsid w:val="004840CE"/>
    <w:rsid w:val="0048435D"/>
    <w:rsid w:val="00485178"/>
    <w:rsid w:val="00485CCB"/>
    <w:rsid w:val="00486298"/>
    <w:rsid w:val="00486406"/>
    <w:rsid w:val="00486ED1"/>
    <w:rsid w:val="004901A1"/>
    <w:rsid w:val="004903D4"/>
    <w:rsid w:val="00491DEC"/>
    <w:rsid w:val="004924CA"/>
    <w:rsid w:val="004929AF"/>
    <w:rsid w:val="00492AD9"/>
    <w:rsid w:val="0049324C"/>
    <w:rsid w:val="00493591"/>
    <w:rsid w:val="00493BE6"/>
    <w:rsid w:val="00493FB5"/>
    <w:rsid w:val="004973EC"/>
    <w:rsid w:val="004A229B"/>
    <w:rsid w:val="004A2A68"/>
    <w:rsid w:val="004A2D59"/>
    <w:rsid w:val="004A2F12"/>
    <w:rsid w:val="004A32CB"/>
    <w:rsid w:val="004A33D6"/>
    <w:rsid w:val="004A3556"/>
    <w:rsid w:val="004A42BC"/>
    <w:rsid w:val="004A4826"/>
    <w:rsid w:val="004A5D94"/>
    <w:rsid w:val="004A6262"/>
    <w:rsid w:val="004A6506"/>
    <w:rsid w:val="004A69DE"/>
    <w:rsid w:val="004B079D"/>
    <w:rsid w:val="004B0F55"/>
    <w:rsid w:val="004B1F50"/>
    <w:rsid w:val="004B326E"/>
    <w:rsid w:val="004B40A2"/>
    <w:rsid w:val="004B44DF"/>
    <w:rsid w:val="004B50CC"/>
    <w:rsid w:val="004B66C5"/>
    <w:rsid w:val="004B7936"/>
    <w:rsid w:val="004B7E76"/>
    <w:rsid w:val="004C0C2B"/>
    <w:rsid w:val="004C167E"/>
    <w:rsid w:val="004C2673"/>
    <w:rsid w:val="004C2D6D"/>
    <w:rsid w:val="004C3618"/>
    <w:rsid w:val="004C4C66"/>
    <w:rsid w:val="004C794D"/>
    <w:rsid w:val="004C7C16"/>
    <w:rsid w:val="004D1140"/>
    <w:rsid w:val="004D3AD5"/>
    <w:rsid w:val="004D487D"/>
    <w:rsid w:val="004D4D0F"/>
    <w:rsid w:val="004D54C9"/>
    <w:rsid w:val="004D5683"/>
    <w:rsid w:val="004E02C2"/>
    <w:rsid w:val="004E4D46"/>
    <w:rsid w:val="004E5486"/>
    <w:rsid w:val="004E56A1"/>
    <w:rsid w:val="004E5723"/>
    <w:rsid w:val="004E5A47"/>
    <w:rsid w:val="004E5BC9"/>
    <w:rsid w:val="004E6551"/>
    <w:rsid w:val="004E6753"/>
    <w:rsid w:val="004E6BFC"/>
    <w:rsid w:val="004E750B"/>
    <w:rsid w:val="004F1573"/>
    <w:rsid w:val="004F31C4"/>
    <w:rsid w:val="004F3360"/>
    <w:rsid w:val="004F4303"/>
    <w:rsid w:val="004F4557"/>
    <w:rsid w:val="004F46BA"/>
    <w:rsid w:val="004F503D"/>
    <w:rsid w:val="004F58AB"/>
    <w:rsid w:val="004F5FAC"/>
    <w:rsid w:val="004F60CB"/>
    <w:rsid w:val="004F66D2"/>
    <w:rsid w:val="004F7A05"/>
    <w:rsid w:val="005006C6"/>
    <w:rsid w:val="0050195E"/>
    <w:rsid w:val="00507E56"/>
    <w:rsid w:val="0051085D"/>
    <w:rsid w:val="00510AA1"/>
    <w:rsid w:val="00512299"/>
    <w:rsid w:val="00512E16"/>
    <w:rsid w:val="00514700"/>
    <w:rsid w:val="00514C42"/>
    <w:rsid w:val="00514CB6"/>
    <w:rsid w:val="005159BA"/>
    <w:rsid w:val="00516714"/>
    <w:rsid w:val="005174F7"/>
    <w:rsid w:val="00520E33"/>
    <w:rsid w:val="00520EF0"/>
    <w:rsid w:val="00521A9F"/>
    <w:rsid w:val="005224BE"/>
    <w:rsid w:val="00523193"/>
    <w:rsid w:val="00525237"/>
    <w:rsid w:val="00527644"/>
    <w:rsid w:val="00527874"/>
    <w:rsid w:val="00530EF1"/>
    <w:rsid w:val="005319C4"/>
    <w:rsid w:val="005329C6"/>
    <w:rsid w:val="00534C7B"/>
    <w:rsid w:val="00534D75"/>
    <w:rsid w:val="00534F4A"/>
    <w:rsid w:val="0053568C"/>
    <w:rsid w:val="00535963"/>
    <w:rsid w:val="00536324"/>
    <w:rsid w:val="0053681B"/>
    <w:rsid w:val="00537CE8"/>
    <w:rsid w:val="00540031"/>
    <w:rsid w:val="0054016A"/>
    <w:rsid w:val="005407FE"/>
    <w:rsid w:val="00540920"/>
    <w:rsid w:val="0054258C"/>
    <w:rsid w:val="0054294B"/>
    <w:rsid w:val="00542F1B"/>
    <w:rsid w:val="00543DFF"/>
    <w:rsid w:val="00544620"/>
    <w:rsid w:val="00544D78"/>
    <w:rsid w:val="005451E7"/>
    <w:rsid w:val="00545323"/>
    <w:rsid w:val="00545792"/>
    <w:rsid w:val="00545A32"/>
    <w:rsid w:val="00546DC5"/>
    <w:rsid w:val="00546EC8"/>
    <w:rsid w:val="00547F66"/>
    <w:rsid w:val="00550F28"/>
    <w:rsid w:val="00552D48"/>
    <w:rsid w:val="005539B7"/>
    <w:rsid w:val="005539F7"/>
    <w:rsid w:val="0055450F"/>
    <w:rsid w:val="005571C6"/>
    <w:rsid w:val="00557DC2"/>
    <w:rsid w:val="00557E22"/>
    <w:rsid w:val="005608C5"/>
    <w:rsid w:val="00561888"/>
    <w:rsid w:val="00561E8B"/>
    <w:rsid w:val="00562712"/>
    <w:rsid w:val="00562793"/>
    <w:rsid w:val="00562F70"/>
    <w:rsid w:val="00564D15"/>
    <w:rsid w:val="0056518B"/>
    <w:rsid w:val="00566086"/>
    <w:rsid w:val="00566813"/>
    <w:rsid w:val="00566B4A"/>
    <w:rsid w:val="005676BF"/>
    <w:rsid w:val="00571098"/>
    <w:rsid w:val="00571350"/>
    <w:rsid w:val="00571360"/>
    <w:rsid w:val="005726A4"/>
    <w:rsid w:val="00574579"/>
    <w:rsid w:val="00574860"/>
    <w:rsid w:val="00574E7A"/>
    <w:rsid w:val="0057533F"/>
    <w:rsid w:val="00575AD4"/>
    <w:rsid w:val="00575DFE"/>
    <w:rsid w:val="00576943"/>
    <w:rsid w:val="00576F7E"/>
    <w:rsid w:val="005775B1"/>
    <w:rsid w:val="005800BC"/>
    <w:rsid w:val="005802A6"/>
    <w:rsid w:val="00580EE1"/>
    <w:rsid w:val="005813A9"/>
    <w:rsid w:val="005824D8"/>
    <w:rsid w:val="005829E5"/>
    <w:rsid w:val="00584EAB"/>
    <w:rsid w:val="00585C43"/>
    <w:rsid w:val="005864EB"/>
    <w:rsid w:val="0058651C"/>
    <w:rsid w:val="005866AC"/>
    <w:rsid w:val="005866C3"/>
    <w:rsid w:val="0058674F"/>
    <w:rsid w:val="00587FD4"/>
    <w:rsid w:val="00590CC3"/>
    <w:rsid w:val="00591759"/>
    <w:rsid w:val="0059276E"/>
    <w:rsid w:val="00594498"/>
    <w:rsid w:val="00595877"/>
    <w:rsid w:val="00596865"/>
    <w:rsid w:val="00596E2C"/>
    <w:rsid w:val="005A0670"/>
    <w:rsid w:val="005A085C"/>
    <w:rsid w:val="005A093A"/>
    <w:rsid w:val="005A0CF5"/>
    <w:rsid w:val="005A186A"/>
    <w:rsid w:val="005A256D"/>
    <w:rsid w:val="005A3162"/>
    <w:rsid w:val="005A5C6F"/>
    <w:rsid w:val="005A6CBE"/>
    <w:rsid w:val="005A7026"/>
    <w:rsid w:val="005B11A5"/>
    <w:rsid w:val="005B19C4"/>
    <w:rsid w:val="005B1FD1"/>
    <w:rsid w:val="005B2348"/>
    <w:rsid w:val="005B322F"/>
    <w:rsid w:val="005B38A8"/>
    <w:rsid w:val="005B3CB9"/>
    <w:rsid w:val="005B3DA3"/>
    <w:rsid w:val="005B4007"/>
    <w:rsid w:val="005B6A03"/>
    <w:rsid w:val="005B77B3"/>
    <w:rsid w:val="005C2123"/>
    <w:rsid w:val="005C2C24"/>
    <w:rsid w:val="005C3AA7"/>
    <w:rsid w:val="005C4BE8"/>
    <w:rsid w:val="005C5191"/>
    <w:rsid w:val="005C773E"/>
    <w:rsid w:val="005C78B1"/>
    <w:rsid w:val="005C7B99"/>
    <w:rsid w:val="005C7CA2"/>
    <w:rsid w:val="005D0004"/>
    <w:rsid w:val="005D0737"/>
    <w:rsid w:val="005D0AAA"/>
    <w:rsid w:val="005D0BB9"/>
    <w:rsid w:val="005D17AD"/>
    <w:rsid w:val="005D27C5"/>
    <w:rsid w:val="005D3059"/>
    <w:rsid w:val="005D69B4"/>
    <w:rsid w:val="005D7475"/>
    <w:rsid w:val="005D7EDF"/>
    <w:rsid w:val="005D7F44"/>
    <w:rsid w:val="005E0699"/>
    <w:rsid w:val="005E0BB3"/>
    <w:rsid w:val="005E1465"/>
    <w:rsid w:val="005E50F8"/>
    <w:rsid w:val="005E58A8"/>
    <w:rsid w:val="005E66ED"/>
    <w:rsid w:val="005E6896"/>
    <w:rsid w:val="005F16AF"/>
    <w:rsid w:val="005F1B2C"/>
    <w:rsid w:val="005F22D9"/>
    <w:rsid w:val="005F3207"/>
    <w:rsid w:val="005F363B"/>
    <w:rsid w:val="005F3AE6"/>
    <w:rsid w:val="005F3BC5"/>
    <w:rsid w:val="005F3DA0"/>
    <w:rsid w:val="005F43EA"/>
    <w:rsid w:val="005F56A3"/>
    <w:rsid w:val="005F58C4"/>
    <w:rsid w:val="005F63F3"/>
    <w:rsid w:val="005F6AC1"/>
    <w:rsid w:val="0060076B"/>
    <w:rsid w:val="006011D9"/>
    <w:rsid w:val="006021B7"/>
    <w:rsid w:val="00602620"/>
    <w:rsid w:val="006034B0"/>
    <w:rsid w:val="0060517A"/>
    <w:rsid w:val="00605939"/>
    <w:rsid w:val="00607471"/>
    <w:rsid w:val="00610F9F"/>
    <w:rsid w:val="00611F13"/>
    <w:rsid w:val="006128A4"/>
    <w:rsid w:val="006130E6"/>
    <w:rsid w:val="00614EF7"/>
    <w:rsid w:val="00615082"/>
    <w:rsid w:val="0061598C"/>
    <w:rsid w:val="006162AF"/>
    <w:rsid w:val="0061651B"/>
    <w:rsid w:val="00616E4A"/>
    <w:rsid w:val="00617CF1"/>
    <w:rsid w:val="00620781"/>
    <w:rsid w:val="0062151F"/>
    <w:rsid w:val="00621D95"/>
    <w:rsid w:val="006230D5"/>
    <w:rsid w:val="00623F64"/>
    <w:rsid w:val="006246AF"/>
    <w:rsid w:val="006248A3"/>
    <w:rsid w:val="00624D83"/>
    <w:rsid w:val="006270F9"/>
    <w:rsid w:val="0062771C"/>
    <w:rsid w:val="006304D4"/>
    <w:rsid w:val="0063054D"/>
    <w:rsid w:val="006312F6"/>
    <w:rsid w:val="00632771"/>
    <w:rsid w:val="0063279C"/>
    <w:rsid w:val="00632921"/>
    <w:rsid w:val="00632AFE"/>
    <w:rsid w:val="00632D1E"/>
    <w:rsid w:val="00633DA1"/>
    <w:rsid w:val="00634A8C"/>
    <w:rsid w:val="00636A99"/>
    <w:rsid w:val="00636CC3"/>
    <w:rsid w:val="00636D5F"/>
    <w:rsid w:val="00637D6C"/>
    <w:rsid w:val="00640685"/>
    <w:rsid w:val="0064189C"/>
    <w:rsid w:val="006421CE"/>
    <w:rsid w:val="0064292A"/>
    <w:rsid w:val="00645185"/>
    <w:rsid w:val="00646086"/>
    <w:rsid w:val="006466F7"/>
    <w:rsid w:val="00646CD6"/>
    <w:rsid w:val="00646D9D"/>
    <w:rsid w:val="006500A7"/>
    <w:rsid w:val="00650AEF"/>
    <w:rsid w:val="00650F2B"/>
    <w:rsid w:val="00652AD5"/>
    <w:rsid w:val="006536D6"/>
    <w:rsid w:val="00653FA2"/>
    <w:rsid w:val="0065463E"/>
    <w:rsid w:val="006552EC"/>
    <w:rsid w:val="00655F51"/>
    <w:rsid w:val="006570B4"/>
    <w:rsid w:val="00657F9E"/>
    <w:rsid w:val="00661683"/>
    <w:rsid w:val="0066468C"/>
    <w:rsid w:val="006646BC"/>
    <w:rsid w:val="006654F7"/>
    <w:rsid w:val="006666FA"/>
    <w:rsid w:val="006667ED"/>
    <w:rsid w:val="00666C4E"/>
    <w:rsid w:val="006673D1"/>
    <w:rsid w:val="00670A10"/>
    <w:rsid w:val="00672043"/>
    <w:rsid w:val="0067268A"/>
    <w:rsid w:val="00674CB1"/>
    <w:rsid w:val="006754CE"/>
    <w:rsid w:val="00677B9A"/>
    <w:rsid w:val="006816DA"/>
    <w:rsid w:val="00681A1E"/>
    <w:rsid w:val="00681D72"/>
    <w:rsid w:val="006822BD"/>
    <w:rsid w:val="00682B40"/>
    <w:rsid w:val="00683030"/>
    <w:rsid w:val="006849C2"/>
    <w:rsid w:val="00686687"/>
    <w:rsid w:val="00687A8A"/>
    <w:rsid w:val="00687FB9"/>
    <w:rsid w:val="00690847"/>
    <w:rsid w:val="00690988"/>
    <w:rsid w:val="00691E97"/>
    <w:rsid w:val="00692966"/>
    <w:rsid w:val="00692996"/>
    <w:rsid w:val="00693943"/>
    <w:rsid w:val="00694D85"/>
    <w:rsid w:val="00695C94"/>
    <w:rsid w:val="00695DA4"/>
    <w:rsid w:val="00695F20"/>
    <w:rsid w:val="0069662D"/>
    <w:rsid w:val="006A073D"/>
    <w:rsid w:val="006A09B5"/>
    <w:rsid w:val="006A24C1"/>
    <w:rsid w:val="006A2C88"/>
    <w:rsid w:val="006A2E70"/>
    <w:rsid w:val="006A3796"/>
    <w:rsid w:val="006A37F2"/>
    <w:rsid w:val="006A4EA4"/>
    <w:rsid w:val="006A5459"/>
    <w:rsid w:val="006A56D9"/>
    <w:rsid w:val="006A5AB6"/>
    <w:rsid w:val="006A5B6F"/>
    <w:rsid w:val="006A65A2"/>
    <w:rsid w:val="006A7977"/>
    <w:rsid w:val="006B01FE"/>
    <w:rsid w:val="006B18B5"/>
    <w:rsid w:val="006B20A1"/>
    <w:rsid w:val="006B2E91"/>
    <w:rsid w:val="006B37E0"/>
    <w:rsid w:val="006B4B2B"/>
    <w:rsid w:val="006B502B"/>
    <w:rsid w:val="006B5CF3"/>
    <w:rsid w:val="006B5F77"/>
    <w:rsid w:val="006B6CE7"/>
    <w:rsid w:val="006C0ACF"/>
    <w:rsid w:val="006C0EC1"/>
    <w:rsid w:val="006C1A56"/>
    <w:rsid w:val="006C26DE"/>
    <w:rsid w:val="006C2B49"/>
    <w:rsid w:val="006C33B5"/>
    <w:rsid w:val="006C39FA"/>
    <w:rsid w:val="006C6A08"/>
    <w:rsid w:val="006C7045"/>
    <w:rsid w:val="006D1484"/>
    <w:rsid w:val="006D2E10"/>
    <w:rsid w:val="006D3250"/>
    <w:rsid w:val="006D36CE"/>
    <w:rsid w:val="006D3FBE"/>
    <w:rsid w:val="006D5D4B"/>
    <w:rsid w:val="006D7C59"/>
    <w:rsid w:val="006E2468"/>
    <w:rsid w:val="006E2650"/>
    <w:rsid w:val="006E4E13"/>
    <w:rsid w:val="006E5976"/>
    <w:rsid w:val="006E62EB"/>
    <w:rsid w:val="006E63AB"/>
    <w:rsid w:val="006E6870"/>
    <w:rsid w:val="006E709A"/>
    <w:rsid w:val="006E7370"/>
    <w:rsid w:val="006F069A"/>
    <w:rsid w:val="006F0EFC"/>
    <w:rsid w:val="006F1B65"/>
    <w:rsid w:val="006F48E2"/>
    <w:rsid w:val="006F5A8D"/>
    <w:rsid w:val="007003C0"/>
    <w:rsid w:val="0070055B"/>
    <w:rsid w:val="00700576"/>
    <w:rsid w:val="007024FE"/>
    <w:rsid w:val="007027E6"/>
    <w:rsid w:val="00703A82"/>
    <w:rsid w:val="0070405C"/>
    <w:rsid w:val="0070642B"/>
    <w:rsid w:val="00710096"/>
    <w:rsid w:val="00711E29"/>
    <w:rsid w:val="00712DD0"/>
    <w:rsid w:val="00713089"/>
    <w:rsid w:val="00713284"/>
    <w:rsid w:val="007135A2"/>
    <w:rsid w:val="0071397D"/>
    <w:rsid w:val="0071542C"/>
    <w:rsid w:val="0071635A"/>
    <w:rsid w:val="00716735"/>
    <w:rsid w:val="007217B3"/>
    <w:rsid w:val="007236DE"/>
    <w:rsid w:val="00724B72"/>
    <w:rsid w:val="00725724"/>
    <w:rsid w:val="007264C3"/>
    <w:rsid w:val="00726B79"/>
    <w:rsid w:val="007273E3"/>
    <w:rsid w:val="007273E6"/>
    <w:rsid w:val="00727BD0"/>
    <w:rsid w:val="007323FC"/>
    <w:rsid w:val="00733384"/>
    <w:rsid w:val="00733501"/>
    <w:rsid w:val="00733E3E"/>
    <w:rsid w:val="00733E60"/>
    <w:rsid w:val="007366BD"/>
    <w:rsid w:val="00736936"/>
    <w:rsid w:val="00737376"/>
    <w:rsid w:val="00737D23"/>
    <w:rsid w:val="00740A0C"/>
    <w:rsid w:val="00740B3B"/>
    <w:rsid w:val="007414B2"/>
    <w:rsid w:val="00742812"/>
    <w:rsid w:val="00742A28"/>
    <w:rsid w:val="0074358D"/>
    <w:rsid w:val="00743BAC"/>
    <w:rsid w:val="00744707"/>
    <w:rsid w:val="00746A37"/>
    <w:rsid w:val="00751E65"/>
    <w:rsid w:val="00752A00"/>
    <w:rsid w:val="0075311C"/>
    <w:rsid w:val="00755A81"/>
    <w:rsid w:val="00756475"/>
    <w:rsid w:val="00756BE9"/>
    <w:rsid w:val="00757658"/>
    <w:rsid w:val="007606B7"/>
    <w:rsid w:val="00760AD7"/>
    <w:rsid w:val="0076127A"/>
    <w:rsid w:val="00761F5D"/>
    <w:rsid w:val="00763B02"/>
    <w:rsid w:val="0076525D"/>
    <w:rsid w:val="00766931"/>
    <w:rsid w:val="00767071"/>
    <w:rsid w:val="007672AB"/>
    <w:rsid w:val="0076794C"/>
    <w:rsid w:val="00767C3A"/>
    <w:rsid w:val="007706FC"/>
    <w:rsid w:val="00770E72"/>
    <w:rsid w:val="00770FE5"/>
    <w:rsid w:val="00771F74"/>
    <w:rsid w:val="007724F3"/>
    <w:rsid w:val="00776894"/>
    <w:rsid w:val="0077711D"/>
    <w:rsid w:val="00777CD6"/>
    <w:rsid w:val="007802BD"/>
    <w:rsid w:val="007802C6"/>
    <w:rsid w:val="0078074B"/>
    <w:rsid w:val="00781266"/>
    <w:rsid w:val="00781678"/>
    <w:rsid w:val="007828F3"/>
    <w:rsid w:val="00782B28"/>
    <w:rsid w:val="007837D0"/>
    <w:rsid w:val="00783862"/>
    <w:rsid w:val="00784907"/>
    <w:rsid w:val="00786167"/>
    <w:rsid w:val="0078628B"/>
    <w:rsid w:val="007865A9"/>
    <w:rsid w:val="00787555"/>
    <w:rsid w:val="0079067F"/>
    <w:rsid w:val="0079165C"/>
    <w:rsid w:val="007919FC"/>
    <w:rsid w:val="00792E70"/>
    <w:rsid w:val="007936D9"/>
    <w:rsid w:val="007937A0"/>
    <w:rsid w:val="00793CFC"/>
    <w:rsid w:val="00794ACA"/>
    <w:rsid w:val="00794AFA"/>
    <w:rsid w:val="00794D78"/>
    <w:rsid w:val="007952B7"/>
    <w:rsid w:val="0079538D"/>
    <w:rsid w:val="007953A2"/>
    <w:rsid w:val="00796A03"/>
    <w:rsid w:val="0079785E"/>
    <w:rsid w:val="00797D23"/>
    <w:rsid w:val="007A0DC3"/>
    <w:rsid w:val="007A132A"/>
    <w:rsid w:val="007A1DD5"/>
    <w:rsid w:val="007A25DF"/>
    <w:rsid w:val="007A2DD6"/>
    <w:rsid w:val="007A3353"/>
    <w:rsid w:val="007A3B45"/>
    <w:rsid w:val="007A3F72"/>
    <w:rsid w:val="007A51F6"/>
    <w:rsid w:val="007A5291"/>
    <w:rsid w:val="007B19D8"/>
    <w:rsid w:val="007B1C49"/>
    <w:rsid w:val="007B523B"/>
    <w:rsid w:val="007B56B8"/>
    <w:rsid w:val="007B5D07"/>
    <w:rsid w:val="007B72B5"/>
    <w:rsid w:val="007B7FBE"/>
    <w:rsid w:val="007C0072"/>
    <w:rsid w:val="007C1E74"/>
    <w:rsid w:val="007C227F"/>
    <w:rsid w:val="007C290E"/>
    <w:rsid w:val="007C536C"/>
    <w:rsid w:val="007C7AE6"/>
    <w:rsid w:val="007C7D45"/>
    <w:rsid w:val="007D15A3"/>
    <w:rsid w:val="007D2342"/>
    <w:rsid w:val="007D3520"/>
    <w:rsid w:val="007D37C5"/>
    <w:rsid w:val="007D39EE"/>
    <w:rsid w:val="007D42E4"/>
    <w:rsid w:val="007D4563"/>
    <w:rsid w:val="007D4C03"/>
    <w:rsid w:val="007D5A58"/>
    <w:rsid w:val="007D6128"/>
    <w:rsid w:val="007D6CBE"/>
    <w:rsid w:val="007D6EE3"/>
    <w:rsid w:val="007D6EFF"/>
    <w:rsid w:val="007D70A1"/>
    <w:rsid w:val="007D7660"/>
    <w:rsid w:val="007E0813"/>
    <w:rsid w:val="007E16B3"/>
    <w:rsid w:val="007E2EE7"/>
    <w:rsid w:val="007E39DB"/>
    <w:rsid w:val="007E39EF"/>
    <w:rsid w:val="007E4786"/>
    <w:rsid w:val="007E55C1"/>
    <w:rsid w:val="007E6DF3"/>
    <w:rsid w:val="007F0FBF"/>
    <w:rsid w:val="007F102D"/>
    <w:rsid w:val="007F1C1C"/>
    <w:rsid w:val="007F2E0C"/>
    <w:rsid w:val="007F3255"/>
    <w:rsid w:val="007F4027"/>
    <w:rsid w:val="007F5EB2"/>
    <w:rsid w:val="007F64A4"/>
    <w:rsid w:val="007F76D8"/>
    <w:rsid w:val="008011F1"/>
    <w:rsid w:val="008014DC"/>
    <w:rsid w:val="00802052"/>
    <w:rsid w:val="00802D85"/>
    <w:rsid w:val="00803368"/>
    <w:rsid w:val="00804E7D"/>
    <w:rsid w:val="00805055"/>
    <w:rsid w:val="0080773A"/>
    <w:rsid w:val="00810ECE"/>
    <w:rsid w:val="008111AB"/>
    <w:rsid w:val="008114A2"/>
    <w:rsid w:val="00811610"/>
    <w:rsid w:val="0081274F"/>
    <w:rsid w:val="0081290E"/>
    <w:rsid w:val="008131B3"/>
    <w:rsid w:val="00813E2C"/>
    <w:rsid w:val="008149FD"/>
    <w:rsid w:val="00814FD8"/>
    <w:rsid w:val="0081505A"/>
    <w:rsid w:val="00815595"/>
    <w:rsid w:val="00816968"/>
    <w:rsid w:val="00817FB4"/>
    <w:rsid w:val="008201E3"/>
    <w:rsid w:val="008202FF"/>
    <w:rsid w:val="00820E07"/>
    <w:rsid w:val="00820F06"/>
    <w:rsid w:val="008213AF"/>
    <w:rsid w:val="008227CE"/>
    <w:rsid w:val="00822B6C"/>
    <w:rsid w:val="008232CB"/>
    <w:rsid w:val="00823444"/>
    <w:rsid w:val="008259CB"/>
    <w:rsid w:val="00826CAF"/>
    <w:rsid w:val="008273B2"/>
    <w:rsid w:val="00830733"/>
    <w:rsid w:val="00830F07"/>
    <w:rsid w:val="008316FE"/>
    <w:rsid w:val="008324DC"/>
    <w:rsid w:val="00833737"/>
    <w:rsid w:val="00835A11"/>
    <w:rsid w:val="00835DA0"/>
    <w:rsid w:val="008362E4"/>
    <w:rsid w:val="008367E6"/>
    <w:rsid w:val="00837374"/>
    <w:rsid w:val="00837D56"/>
    <w:rsid w:val="00840027"/>
    <w:rsid w:val="00841B8E"/>
    <w:rsid w:val="00843976"/>
    <w:rsid w:val="00845BDF"/>
    <w:rsid w:val="00845E86"/>
    <w:rsid w:val="00846E2F"/>
    <w:rsid w:val="008475A4"/>
    <w:rsid w:val="00847B0E"/>
    <w:rsid w:val="0085058A"/>
    <w:rsid w:val="00850669"/>
    <w:rsid w:val="00850734"/>
    <w:rsid w:val="00850B9C"/>
    <w:rsid w:val="008549C8"/>
    <w:rsid w:val="008559C8"/>
    <w:rsid w:val="008579A7"/>
    <w:rsid w:val="00864279"/>
    <w:rsid w:val="008645D8"/>
    <w:rsid w:val="00864653"/>
    <w:rsid w:val="00865D30"/>
    <w:rsid w:val="008662AD"/>
    <w:rsid w:val="008675D3"/>
    <w:rsid w:val="0086799F"/>
    <w:rsid w:val="00870E61"/>
    <w:rsid w:val="008710BF"/>
    <w:rsid w:val="0087163F"/>
    <w:rsid w:val="00872984"/>
    <w:rsid w:val="00872ABC"/>
    <w:rsid w:val="00872AE4"/>
    <w:rsid w:val="008730F1"/>
    <w:rsid w:val="00873109"/>
    <w:rsid w:val="00873205"/>
    <w:rsid w:val="008743FC"/>
    <w:rsid w:val="00877E24"/>
    <w:rsid w:val="00877EE2"/>
    <w:rsid w:val="00880043"/>
    <w:rsid w:val="008810E1"/>
    <w:rsid w:val="00881BB8"/>
    <w:rsid w:val="00882969"/>
    <w:rsid w:val="00882F97"/>
    <w:rsid w:val="00884336"/>
    <w:rsid w:val="0088532A"/>
    <w:rsid w:val="0088541A"/>
    <w:rsid w:val="008867DA"/>
    <w:rsid w:val="00886B54"/>
    <w:rsid w:val="00886CBF"/>
    <w:rsid w:val="00887459"/>
    <w:rsid w:val="00887AEF"/>
    <w:rsid w:val="008909F8"/>
    <w:rsid w:val="008917DF"/>
    <w:rsid w:val="00891ABB"/>
    <w:rsid w:val="0089312B"/>
    <w:rsid w:val="00893CE1"/>
    <w:rsid w:val="0089586E"/>
    <w:rsid w:val="008971E2"/>
    <w:rsid w:val="008A0F55"/>
    <w:rsid w:val="008A1243"/>
    <w:rsid w:val="008A224F"/>
    <w:rsid w:val="008A2430"/>
    <w:rsid w:val="008A2A78"/>
    <w:rsid w:val="008A30AE"/>
    <w:rsid w:val="008A33F4"/>
    <w:rsid w:val="008A447F"/>
    <w:rsid w:val="008A4C30"/>
    <w:rsid w:val="008A4D5F"/>
    <w:rsid w:val="008A52AE"/>
    <w:rsid w:val="008A52B2"/>
    <w:rsid w:val="008A54ED"/>
    <w:rsid w:val="008A558E"/>
    <w:rsid w:val="008A7D79"/>
    <w:rsid w:val="008B002D"/>
    <w:rsid w:val="008B15A7"/>
    <w:rsid w:val="008B1832"/>
    <w:rsid w:val="008B197E"/>
    <w:rsid w:val="008B1F0C"/>
    <w:rsid w:val="008B22DC"/>
    <w:rsid w:val="008B3C87"/>
    <w:rsid w:val="008B3E8A"/>
    <w:rsid w:val="008B5B12"/>
    <w:rsid w:val="008B5BDB"/>
    <w:rsid w:val="008B6354"/>
    <w:rsid w:val="008C0989"/>
    <w:rsid w:val="008C0CF9"/>
    <w:rsid w:val="008C0E74"/>
    <w:rsid w:val="008C13ED"/>
    <w:rsid w:val="008C1C8F"/>
    <w:rsid w:val="008C2671"/>
    <w:rsid w:val="008C2778"/>
    <w:rsid w:val="008C293F"/>
    <w:rsid w:val="008C3A83"/>
    <w:rsid w:val="008C67FA"/>
    <w:rsid w:val="008C6862"/>
    <w:rsid w:val="008C6C8B"/>
    <w:rsid w:val="008C74C9"/>
    <w:rsid w:val="008C79EF"/>
    <w:rsid w:val="008D0410"/>
    <w:rsid w:val="008D1E77"/>
    <w:rsid w:val="008D30B0"/>
    <w:rsid w:val="008D3E3F"/>
    <w:rsid w:val="008D51D6"/>
    <w:rsid w:val="008D5CA2"/>
    <w:rsid w:val="008D5F1F"/>
    <w:rsid w:val="008D7D78"/>
    <w:rsid w:val="008E11E8"/>
    <w:rsid w:val="008E15DD"/>
    <w:rsid w:val="008E1AA5"/>
    <w:rsid w:val="008E1CFB"/>
    <w:rsid w:val="008E1E85"/>
    <w:rsid w:val="008E474D"/>
    <w:rsid w:val="008E4BBD"/>
    <w:rsid w:val="008E710C"/>
    <w:rsid w:val="008E72E8"/>
    <w:rsid w:val="008F26FE"/>
    <w:rsid w:val="008F2FC2"/>
    <w:rsid w:val="008F3D69"/>
    <w:rsid w:val="008F4427"/>
    <w:rsid w:val="008F49DC"/>
    <w:rsid w:val="008F5034"/>
    <w:rsid w:val="008F5429"/>
    <w:rsid w:val="008F6160"/>
    <w:rsid w:val="00900453"/>
    <w:rsid w:val="009006D9"/>
    <w:rsid w:val="0090158A"/>
    <w:rsid w:val="009017FF"/>
    <w:rsid w:val="009018BF"/>
    <w:rsid w:val="00902B91"/>
    <w:rsid w:val="0090375D"/>
    <w:rsid w:val="009039F0"/>
    <w:rsid w:val="00903DC5"/>
    <w:rsid w:val="00904819"/>
    <w:rsid w:val="0090508F"/>
    <w:rsid w:val="00907249"/>
    <w:rsid w:val="0091082C"/>
    <w:rsid w:val="00910C78"/>
    <w:rsid w:val="0091134F"/>
    <w:rsid w:val="00911DF2"/>
    <w:rsid w:val="00912037"/>
    <w:rsid w:val="009124AE"/>
    <w:rsid w:val="00912DAD"/>
    <w:rsid w:val="00912E7F"/>
    <w:rsid w:val="00913693"/>
    <w:rsid w:val="00913C05"/>
    <w:rsid w:val="00914019"/>
    <w:rsid w:val="00914088"/>
    <w:rsid w:val="009159EB"/>
    <w:rsid w:val="00916C11"/>
    <w:rsid w:val="009174A7"/>
    <w:rsid w:val="00917C84"/>
    <w:rsid w:val="00920C3F"/>
    <w:rsid w:val="00920D1F"/>
    <w:rsid w:val="00921538"/>
    <w:rsid w:val="00921971"/>
    <w:rsid w:val="00921A22"/>
    <w:rsid w:val="00922771"/>
    <w:rsid w:val="009229C5"/>
    <w:rsid w:val="00923252"/>
    <w:rsid w:val="00923838"/>
    <w:rsid w:val="009239F7"/>
    <w:rsid w:val="00926419"/>
    <w:rsid w:val="009269C2"/>
    <w:rsid w:val="00927079"/>
    <w:rsid w:val="009276FB"/>
    <w:rsid w:val="00927C74"/>
    <w:rsid w:val="009301FE"/>
    <w:rsid w:val="00930D83"/>
    <w:rsid w:val="00930D9A"/>
    <w:rsid w:val="009329F0"/>
    <w:rsid w:val="00932FED"/>
    <w:rsid w:val="009334DD"/>
    <w:rsid w:val="00936DC2"/>
    <w:rsid w:val="00940929"/>
    <w:rsid w:val="009409A0"/>
    <w:rsid w:val="00942257"/>
    <w:rsid w:val="00944097"/>
    <w:rsid w:val="0094487D"/>
    <w:rsid w:val="00944A20"/>
    <w:rsid w:val="00944A5B"/>
    <w:rsid w:val="0094581D"/>
    <w:rsid w:val="00947976"/>
    <w:rsid w:val="00950A25"/>
    <w:rsid w:val="00950BF7"/>
    <w:rsid w:val="00951B7C"/>
    <w:rsid w:val="00952EC8"/>
    <w:rsid w:val="00953BE9"/>
    <w:rsid w:val="0095696C"/>
    <w:rsid w:val="00956F26"/>
    <w:rsid w:val="00960EC0"/>
    <w:rsid w:val="00961180"/>
    <w:rsid w:val="009617D5"/>
    <w:rsid w:val="00961AE0"/>
    <w:rsid w:val="009621E8"/>
    <w:rsid w:val="0096296C"/>
    <w:rsid w:val="009639D3"/>
    <w:rsid w:val="00963E4E"/>
    <w:rsid w:val="00965472"/>
    <w:rsid w:val="00965804"/>
    <w:rsid w:val="00966DD5"/>
    <w:rsid w:val="0096703C"/>
    <w:rsid w:val="00967C3F"/>
    <w:rsid w:val="009718C8"/>
    <w:rsid w:val="00972649"/>
    <w:rsid w:val="009738BE"/>
    <w:rsid w:val="00973E37"/>
    <w:rsid w:val="00974EA3"/>
    <w:rsid w:val="00975C53"/>
    <w:rsid w:val="0097656E"/>
    <w:rsid w:val="009771BF"/>
    <w:rsid w:val="0097730B"/>
    <w:rsid w:val="0098003E"/>
    <w:rsid w:val="009804F7"/>
    <w:rsid w:val="00980DC4"/>
    <w:rsid w:val="0098114F"/>
    <w:rsid w:val="00982189"/>
    <w:rsid w:val="00982D7D"/>
    <w:rsid w:val="009835C8"/>
    <w:rsid w:val="00983AE4"/>
    <w:rsid w:val="00983F4D"/>
    <w:rsid w:val="00984212"/>
    <w:rsid w:val="009848EC"/>
    <w:rsid w:val="0098581E"/>
    <w:rsid w:val="009872A4"/>
    <w:rsid w:val="009874DE"/>
    <w:rsid w:val="009914E4"/>
    <w:rsid w:val="00991967"/>
    <w:rsid w:val="00991CB0"/>
    <w:rsid w:val="00991D35"/>
    <w:rsid w:val="00991D75"/>
    <w:rsid w:val="00991E9C"/>
    <w:rsid w:val="00992194"/>
    <w:rsid w:val="0099268B"/>
    <w:rsid w:val="00992C95"/>
    <w:rsid w:val="00995511"/>
    <w:rsid w:val="00997072"/>
    <w:rsid w:val="0099779C"/>
    <w:rsid w:val="0099797B"/>
    <w:rsid w:val="009A03F6"/>
    <w:rsid w:val="009A086E"/>
    <w:rsid w:val="009A0A60"/>
    <w:rsid w:val="009A1273"/>
    <w:rsid w:val="009A1A8C"/>
    <w:rsid w:val="009A2491"/>
    <w:rsid w:val="009A2E50"/>
    <w:rsid w:val="009A3135"/>
    <w:rsid w:val="009A3801"/>
    <w:rsid w:val="009A4DA8"/>
    <w:rsid w:val="009A4E30"/>
    <w:rsid w:val="009A5DC7"/>
    <w:rsid w:val="009A6084"/>
    <w:rsid w:val="009A7A91"/>
    <w:rsid w:val="009A7ABD"/>
    <w:rsid w:val="009B204E"/>
    <w:rsid w:val="009B2EA4"/>
    <w:rsid w:val="009B316E"/>
    <w:rsid w:val="009B3D86"/>
    <w:rsid w:val="009B41A5"/>
    <w:rsid w:val="009B44E2"/>
    <w:rsid w:val="009B4897"/>
    <w:rsid w:val="009B48C6"/>
    <w:rsid w:val="009B4E6A"/>
    <w:rsid w:val="009B52BD"/>
    <w:rsid w:val="009B650D"/>
    <w:rsid w:val="009B6EBE"/>
    <w:rsid w:val="009C046F"/>
    <w:rsid w:val="009C3412"/>
    <w:rsid w:val="009C3921"/>
    <w:rsid w:val="009C3DD4"/>
    <w:rsid w:val="009C4D1C"/>
    <w:rsid w:val="009C53BB"/>
    <w:rsid w:val="009C5891"/>
    <w:rsid w:val="009C5E89"/>
    <w:rsid w:val="009C66C9"/>
    <w:rsid w:val="009C7ACB"/>
    <w:rsid w:val="009C7AFB"/>
    <w:rsid w:val="009D0166"/>
    <w:rsid w:val="009D04D7"/>
    <w:rsid w:val="009D1C04"/>
    <w:rsid w:val="009D290F"/>
    <w:rsid w:val="009D2CEB"/>
    <w:rsid w:val="009D3301"/>
    <w:rsid w:val="009D3B7E"/>
    <w:rsid w:val="009D3C3B"/>
    <w:rsid w:val="009D4811"/>
    <w:rsid w:val="009D516F"/>
    <w:rsid w:val="009D66E8"/>
    <w:rsid w:val="009D6DB9"/>
    <w:rsid w:val="009E04BD"/>
    <w:rsid w:val="009E0549"/>
    <w:rsid w:val="009E1B81"/>
    <w:rsid w:val="009E1BF3"/>
    <w:rsid w:val="009E3724"/>
    <w:rsid w:val="009E39DC"/>
    <w:rsid w:val="009E5281"/>
    <w:rsid w:val="009E52EF"/>
    <w:rsid w:val="009E53FE"/>
    <w:rsid w:val="009E610C"/>
    <w:rsid w:val="009E6E6B"/>
    <w:rsid w:val="009F0ABD"/>
    <w:rsid w:val="009F1134"/>
    <w:rsid w:val="009F1320"/>
    <w:rsid w:val="009F41E7"/>
    <w:rsid w:val="009F4D8E"/>
    <w:rsid w:val="009F5B43"/>
    <w:rsid w:val="009F5F2E"/>
    <w:rsid w:val="009F6D04"/>
    <w:rsid w:val="009F7516"/>
    <w:rsid w:val="009F78AD"/>
    <w:rsid w:val="00A0042C"/>
    <w:rsid w:val="00A00C49"/>
    <w:rsid w:val="00A00CCA"/>
    <w:rsid w:val="00A00CE6"/>
    <w:rsid w:val="00A00FC1"/>
    <w:rsid w:val="00A02229"/>
    <w:rsid w:val="00A027A5"/>
    <w:rsid w:val="00A02B53"/>
    <w:rsid w:val="00A02D69"/>
    <w:rsid w:val="00A03509"/>
    <w:rsid w:val="00A0364E"/>
    <w:rsid w:val="00A0387D"/>
    <w:rsid w:val="00A052D4"/>
    <w:rsid w:val="00A06F51"/>
    <w:rsid w:val="00A1028D"/>
    <w:rsid w:val="00A10B03"/>
    <w:rsid w:val="00A111D0"/>
    <w:rsid w:val="00A11320"/>
    <w:rsid w:val="00A11B97"/>
    <w:rsid w:val="00A1289B"/>
    <w:rsid w:val="00A1324A"/>
    <w:rsid w:val="00A143AF"/>
    <w:rsid w:val="00A155CE"/>
    <w:rsid w:val="00A1602B"/>
    <w:rsid w:val="00A17AEB"/>
    <w:rsid w:val="00A20D08"/>
    <w:rsid w:val="00A21FF8"/>
    <w:rsid w:val="00A2302D"/>
    <w:rsid w:val="00A23835"/>
    <w:rsid w:val="00A23A68"/>
    <w:rsid w:val="00A2444E"/>
    <w:rsid w:val="00A25033"/>
    <w:rsid w:val="00A261FB"/>
    <w:rsid w:val="00A263DD"/>
    <w:rsid w:val="00A3020A"/>
    <w:rsid w:val="00A303E6"/>
    <w:rsid w:val="00A30B56"/>
    <w:rsid w:val="00A30BD0"/>
    <w:rsid w:val="00A3335F"/>
    <w:rsid w:val="00A354CC"/>
    <w:rsid w:val="00A35EF1"/>
    <w:rsid w:val="00A35F1B"/>
    <w:rsid w:val="00A3698D"/>
    <w:rsid w:val="00A36FF0"/>
    <w:rsid w:val="00A3762D"/>
    <w:rsid w:val="00A37EF1"/>
    <w:rsid w:val="00A403DC"/>
    <w:rsid w:val="00A40E31"/>
    <w:rsid w:val="00A41DBF"/>
    <w:rsid w:val="00A4220D"/>
    <w:rsid w:val="00A42A96"/>
    <w:rsid w:val="00A441DA"/>
    <w:rsid w:val="00A45AAD"/>
    <w:rsid w:val="00A47977"/>
    <w:rsid w:val="00A47CDB"/>
    <w:rsid w:val="00A50CE6"/>
    <w:rsid w:val="00A50FE9"/>
    <w:rsid w:val="00A517D0"/>
    <w:rsid w:val="00A5182D"/>
    <w:rsid w:val="00A52EBF"/>
    <w:rsid w:val="00A53CED"/>
    <w:rsid w:val="00A54DA2"/>
    <w:rsid w:val="00A5504C"/>
    <w:rsid w:val="00A564F4"/>
    <w:rsid w:val="00A567BA"/>
    <w:rsid w:val="00A60A10"/>
    <w:rsid w:val="00A60A52"/>
    <w:rsid w:val="00A60FB5"/>
    <w:rsid w:val="00A61B4F"/>
    <w:rsid w:val="00A62405"/>
    <w:rsid w:val="00A62510"/>
    <w:rsid w:val="00A62B2E"/>
    <w:rsid w:val="00A63717"/>
    <w:rsid w:val="00A637A6"/>
    <w:rsid w:val="00A642C5"/>
    <w:rsid w:val="00A643C8"/>
    <w:rsid w:val="00A66E0D"/>
    <w:rsid w:val="00A67201"/>
    <w:rsid w:val="00A67BA1"/>
    <w:rsid w:val="00A67E26"/>
    <w:rsid w:val="00A70701"/>
    <w:rsid w:val="00A70B8E"/>
    <w:rsid w:val="00A71086"/>
    <w:rsid w:val="00A71CDB"/>
    <w:rsid w:val="00A729F9"/>
    <w:rsid w:val="00A73E14"/>
    <w:rsid w:val="00A743F6"/>
    <w:rsid w:val="00A74FE0"/>
    <w:rsid w:val="00A76371"/>
    <w:rsid w:val="00A80A33"/>
    <w:rsid w:val="00A80D41"/>
    <w:rsid w:val="00A81303"/>
    <w:rsid w:val="00A81497"/>
    <w:rsid w:val="00A81858"/>
    <w:rsid w:val="00A8373C"/>
    <w:rsid w:val="00A83B0C"/>
    <w:rsid w:val="00A859DB"/>
    <w:rsid w:val="00A85C35"/>
    <w:rsid w:val="00A85CC1"/>
    <w:rsid w:val="00A85D53"/>
    <w:rsid w:val="00A8611B"/>
    <w:rsid w:val="00A86B9D"/>
    <w:rsid w:val="00A87871"/>
    <w:rsid w:val="00A9059E"/>
    <w:rsid w:val="00A9060C"/>
    <w:rsid w:val="00A91621"/>
    <w:rsid w:val="00A918B7"/>
    <w:rsid w:val="00A91F4C"/>
    <w:rsid w:val="00A92DFD"/>
    <w:rsid w:val="00A9381E"/>
    <w:rsid w:val="00A9482F"/>
    <w:rsid w:val="00A95A06"/>
    <w:rsid w:val="00A966C4"/>
    <w:rsid w:val="00A96C21"/>
    <w:rsid w:val="00A9743B"/>
    <w:rsid w:val="00AA05C8"/>
    <w:rsid w:val="00AA08D3"/>
    <w:rsid w:val="00AA1249"/>
    <w:rsid w:val="00AA1275"/>
    <w:rsid w:val="00AA2C1A"/>
    <w:rsid w:val="00AA2F96"/>
    <w:rsid w:val="00AA36F7"/>
    <w:rsid w:val="00AA3876"/>
    <w:rsid w:val="00AA4A81"/>
    <w:rsid w:val="00AA63CB"/>
    <w:rsid w:val="00AA70D9"/>
    <w:rsid w:val="00AA7EE5"/>
    <w:rsid w:val="00AB043C"/>
    <w:rsid w:val="00AB160C"/>
    <w:rsid w:val="00AB17B4"/>
    <w:rsid w:val="00AB3BD5"/>
    <w:rsid w:val="00AB61CD"/>
    <w:rsid w:val="00AB73C2"/>
    <w:rsid w:val="00AC03C8"/>
    <w:rsid w:val="00AC04EA"/>
    <w:rsid w:val="00AC188A"/>
    <w:rsid w:val="00AC36D6"/>
    <w:rsid w:val="00AC39B7"/>
    <w:rsid w:val="00AC4BBB"/>
    <w:rsid w:val="00AC5432"/>
    <w:rsid w:val="00AC5BD2"/>
    <w:rsid w:val="00AC7C54"/>
    <w:rsid w:val="00AD00EB"/>
    <w:rsid w:val="00AD03D1"/>
    <w:rsid w:val="00AD094E"/>
    <w:rsid w:val="00AD1434"/>
    <w:rsid w:val="00AD22E9"/>
    <w:rsid w:val="00AD29F2"/>
    <w:rsid w:val="00AD3DC8"/>
    <w:rsid w:val="00AD473C"/>
    <w:rsid w:val="00AD47C1"/>
    <w:rsid w:val="00AD47F3"/>
    <w:rsid w:val="00AD5449"/>
    <w:rsid w:val="00AD5B9B"/>
    <w:rsid w:val="00AD5DFF"/>
    <w:rsid w:val="00AD6A34"/>
    <w:rsid w:val="00AE0076"/>
    <w:rsid w:val="00AE1C60"/>
    <w:rsid w:val="00AE1CB9"/>
    <w:rsid w:val="00AE2FB0"/>
    <w:rsid w:val="00AE35BC"/>
    <w:rsid w:val="00AE59CC"/>
    <w:rsid w:val="00AE5C74"/>
    <w:rsid w:val="00AE683D"/>
    <w:rsid w:val="00AF1709"/>
    <w:rsid w:val="00AF17DC"/>
    <w:rsid w:val="00AF2BF2"/>
    <w:rsid w:val="00AF3C3D"/>
    <w:rsid w:val="00AF601A"/>
    <w:rsid w:val="00AF740F"/>
    <w:rsid w:val="00B00BC9"/>
    <w:rsid w:val="00B01059"/>
    <w:rsid w:val="00B014CD"/>
    <w:rsid w:val="00B01579"/>
    <w:rsid w:val="00B01855"/>
    <w:rsid w:val="00B03E99"/>
    <w:rsid w:val="00B06640"/>
    <w:rsid w:val="00B0674D"/>
    <w:rsid w:val="00B07B86"/>
    <w:rsid w:val="00B1040E"/>
    <w:rsid w:val="00B1208E"/>
    <w:rsid w:val="00B12ADB"/>
    <w:rsid w:val="00B13CD1"/>
    <w:rsid w:val="00B143F6"/>
    <w:rsid w:val="00B1463D"/>
    <w:rsid w:val="00B146A2"/>
    <w:rsid w:val="00B15230"/>
    <w:rsid w:val="00B15A90"/>
    <w:rsid w:val="00B16296"/>
    <w:rsid w:val="00B16AA8"/>
    <w:rsid w:val="00B201B8"/>
    <w:rsid w:val="00B20920"/>
    <w:rsid w:val="00B212C2"/>
    <w:rsid w:val="00B21641"/>
    <w:rsid w:val="00B220D7"/>
    <w:rsid w:val="00B23CC4"/>
    <w:rsid w:val="00B24808"/>
    <w:rsid w:val="00B255B5"/>
    <w:rsid w:val="00B25F52"/>
    <w:rsid w:val="00B2702C"/>
    <w:rsid w:val="00B276AD"/>
    <w:rsid w:val="00B3065B"/>
    <w:rsid w:val="00B311CC"/>
    <w:rsid w:val="00B31A2E"/>
    <w:rsid w:val="00B329E0"/>
    <w:rsid w:val="00B355FB"/>
    <w:rsid w:val="00B35A07"/>
    <w:rsid w:val="00B36C4A"/>
    <w:rsid w:val="00B373C9"/>
    <w:rsid w:val="00B37E85"/>
    <w:rsid w:val="00B40B84"/>
    <w:rsid w:val="00B40BA0"/>
    <w:rsid w:val="00B4159C"/>
    <w:rsid w:val="00B41D8F"/>
    <w:rsid w:val="00B41EB1"/>
    <w:rsid w:val="00B42FD8"/>
    <w:rsid w:val="00B460F1"/>
    <w:rsid w:val="00B46262"/>
    <w:rsid w:val="00B50033"/>
    <w:rsid w:val="00B51304"/>
    <w:rsid w:val="00B522E1"/>
    <w:rsid w:val="00B52C50"/>
    <w:rsid w:val="00B55FEC"/>
    <w:rsid w:val="00B561DC"/>
    <w:rsid w:val="00B5758A"/>
    <w:rsid w:val="00B60EB6"/>
    <w:rsid w:val="00B62359"/>
    <w:rsid w:val="00B638A9"/>
    <w:rsid w:val="00B63B06"/>
    <w:rsid w:val="00B64180"/>
    <w:rsid w:val="00B64568"/>
    <w:rsid w:val="00B655A1"/>
    <w:rsid w:val="00B66EA7"/>
    <w:rsid w:val="00B67992"/>
    <w:rsid w:val="00B67FE5"/>
    <w:rsid w:val="00B71171"/>
    <w:rsid w:val="00B712E7"/>
    <w:rsid w:val="00B72CFC"/>
    <w:rsid w:val="00B731EE"/>
    <w:rsid w:val="00B744FC"/>
    <w:rsid w:val="00B7487A"/>
    <w:rsid w:val="00B75D7B"/>
    <w:rsid w:val="00B76779"/>
    <w:rsid w:val="00B775BD"/>
    <w:rsid w:val="00B80E72"/>
    <w:rsid w:val="00B826A6"/>
    <w:rsid w:val="00B83048"/>
    <w:rsid w:val="00B84527"/>
    <w:rsid w:val="00B846BC"/>
    <w:rsid w:val="00B849E4"/>
    <w:rsid w:val="00B86B30"/>
    <w:rsid w:val="00B87E71"/>
    <w:rsid w:val="00B911C5"/>
    <w:rsid w:val="00B91B86"/>
    <w:rsid w:val="00B91EBD"/>
    <w:rsid w:val="00B93F95"/>
    <w:rsid w:val="00B94057"/>
    <w:rsid w:val="00B94817"/>
    <w:rsid w:val="00B9491C"/>
    <w:rsid w:val="00B94C47"/>
    <w:rsid w:val="00B962BB"/>
    <w:rsid w:val="00B9673A"/>
    <w:rsid w:val="00B9714E"/>
    <w:rsid w:val="00B971D3"/>
    <w:rsid w:val="00B9748B"/>
    <w:rsid w:val="00BA0D64"/>
    <w:rsid w:val="00BA1004"/>
    <w:rsid w:val="00BA1B2D"/>
    <w:rsid w:val="00BA212C"/>
    <w:rsid w:val="00BA226D"/>
    <w:rsid w:val="00BA260D"/>
    <w:rsid w:val="00BA345A"/>
    <w:rsid w:val="00BA5D87"/>
    <w:rsid w:val="00BA5DDD"/>
    <w:rsid w:val="00BA5EE3"/>
    <w:rsid w:val="00BA66AC"/>
    <w:rsid w:val="00BA69FA"/>
    <w:rsid w:val="00BA6D70"/>
    <w:rsid w:val="00BA7449"/>
    <w:rsid w:val="00BA7AEE"/>
    <w:rsid w:val="00BB0D1F"/>
    <w:rsid w:val="00BB11F9"/>
    <w:rsid w:val="00BB44AB"/>
    <w:rsid w:val="00BB475B"/>
    <w:rsid w:val="00BB53C1"/>
    <w:rsid w:val="00BB5667"/>
    <w:rsid w:val="00BB581E"/>
    <w:rsid w:val="00BB588E"/>
    <w:rsid w:val="00BB6041"/>
    <w:rsid w:val="00BB632B"/>
    <w:rsid w:val="00BB7EAD"/>
    <w:rsid w:val="00BC025D"/>
    <w:rsid w:val="00BC3047"/>
    <w:rsid w:val="00BC3374"/>
    <w:rsid w:val="00BC413E"/>
    <w:rsid w:val="00BC45FA"/>
    <w:rsid w:val="00BC52B4"/>
    <w:rsid w:val="00BC5817"/>
    <w:rsid w:val="00BC59B3"/>
    <w:rsid w:val="00BC5D17"/>
    <w:rsid w:val="00BC6362"/>
    <w:rsid w:val="00BC63F0"/>
    <w:rsid w:val="00BC6A25"/>
    <w:rsid w:val="00BC6E7A"/>
    <w:rsid w:val="00BC7647"/>
    <w:rsid w:val="00BC76E7"/>
    <w:rsid w:val="00BC7C79"/>
    <w:rsid w:val="00BD0DC8"/>
    <w:rsid w:val="00BD21D8"/>
    <w:rsid w:val="00BD2F0E"/>
    <w:rsid w:val="00BD33D9"/>
    <w:rsid w:val="00BD35BD"/>
    <w:rsid w:val="00BD37B4"/>
    <w:rsid w:val="00BD3832"/>
    <w:rsid w:val="00BD519B"/>
    <w:rsid w:val="00BD56F5"/>
    <w:rsid w:val="00BD5977"/>
    <w:rsid w:val="00BD684E"/>
    <w:rsid w:val="00BD6CA5"/>
    <w:rsid w:val="00BD7A16"/>
    <w:rsid w:val="00BE084E"/>
    <w:rsid w:val="00BE26BA"/>
    <w:rsid w:val="00BE2C4E"/>
    <w:rsid w:val="00BE3418"/>
    <w:rsid w:val="00BE40DD"/>
    <w:rsid w:val="00BE4234"/>
    <w:rsid w:val="00BE43AB"/>
    <w:rsid w:val="00BE4571"/>
    <w:rsid w:val="00BE4623"/>
    <w:rsid w:val="00BE5FE3"/>
    <w:rsid w:val="00BE6E7C"/>
    <w:rsid w:val="00BE7EE2"/>
    <w:rsid w:val="00BF07D8"/>
    <w:rsid w:val="00BF1888"/>
    <w:rsid w:val="00BF3F01"/>
    <w:rsid w:val="00BF3F2F"/>
    <w:rsid w:val="00BF505C"/>
    <w:rsid w:val="00BF6787"/>
    <w:rsid w:val="00BF6947"/>
    <w:rsid w:val="00BF7728"/>
    <w:rsid w:val="00C004CB"/>
    <w:rsid w:val="00C01112"/>
    <w:rsid w:val="00C027AB"/>
    <w:rsid w:val="00C053B2"/>
    <w:rsid w:val="00C05C33"/>
    <w:rsid w:val="00C062B7"/>
    <w:rsid w:val="00C10765"/>
    <w:rsid w:val="00C1099F"/>
    <w:rsid w:val="00C120C3"/>
    <w:rsid w:val="00C12556"/>
    <w:rsid w:val="00C137D5"/>
    <w:rsid w:val="00C13B94"/>
    <w:rsid w:val="00C13C2E"/>
    <w:rsid w:val="00C14158"/>
    <w:rsid w:val="00C14B24"/>
    <w:rsid w:val="00C15C67"/>
    <w:rsid w:val="00C15FD2"/>
    <w:rsid w:val="00C21011"/>
    <w:rsid w:val="00C213F8"/>
    <w:rsid w:val="00C21E6C"/>
    <w:rsid w:val="00C225E9"/>
    <w:rsid w:val="00C22BE6"/>
    <w:rsid w:val="00C22FFA"/>
    <w:rsid w:val="00C234E8"/>
    <w:rsid w:val="00C235DC"/>
    <w:rsid w:val="00C23DAB"/>
    <w:rsid w:val="00C2446F"/>
    <w:rsid w:val="00C24DA5"/>
    <w:rsid w:val="00C26818"/>
    <w:rsid w:val="00C27941"/>
    <w:rsid w:val="00C2796A"/>
    <w:rsid w:val="00C27E5A"/>
    <w:rsid w:val="00C30112"/>
    <w:rsid w:val="00C309BD"/>
    <w:rsid w:val="00C338B5"/>
    <w:rsid w:val="00C34B08"/>
    <w:rsid w:val="00C373BE"/>
    <w:rsid w:val="00C377DA"/>
    <w:rsid w:val="00C41554"/>
    <w:rsid w:val="00C44816"/>
    <w:rsid w:val="00C45CAF"/>
    <w:rsid w:val="00C45F84"/>
    <w:rsid w:val="00C46143"/>
    <w:rsid w:val="00C46270"/>
    <w:rsid w:val="00C463AB"/>
    <w:rsid w:val="00C474E9"/>
    <w:rsid w:val="00C50300"/>
    <w:rsid w:val="00C5030F"/>
    <w:rsid w:val="00C50841"/>
    <w:rsid w:val="00C50DF5"/>
    <w:rsid w:val="00C510C9"/>
    <w:rsid w:val="00C512DE"/>
    <w:rsid w:val="00C515AC"/>
    <w:rsid w:val="00C5299B"/>
    <w:rsid w:val="00C54391"/>
    <w:rsid w:val="00C5451C"/>
    <w:rsid w:val="00C545F6"/>
    <w:rsid w:val="00C5624C"/>
    <w:rsid w:val="00C56287"/>
    <w:rsid w:val="00C57193"/>
    <w:rsid w:val="00C5723C"/>
    <w:rsid w:val="00C57268"/>
    <w:rsid w:val="00C6117B"/>
    <w:rsid w:val="00C61534"/>
    <w:rsid w:val="00C62F0C"/>
    <w:rsid w:val="00C652ED"/>
    <w:rsid w:val="00C65585"/>
    <w:rsid w:val="00C65D9C"/>
    <w:rsid w:val="00C661A6"/>
    <w:rsid w:val="00C664CE"/>
    <w:rsid w:val="00C66925"/>
    <w:rsid w:val="00C66B92"/>
    <w:rsid w:val="00C66C7C"/>
    <w:rsid w:val="00C66F95"/>
    <w:rsid w:val="00C674CD"/>
    <w:rsid w:val="00C70F31"/>
    <w:rsid w:val="00C717A9"/>
    <w:rsid w:val="00C71CAF"/>
    <w:rsid w:val="00C72A9C"/>
    <w:rsid w:val="00C72FC6"/>
    <w:rsid w:val="00C73A0A"/>
    <w:rsid w:val="00C73F71"/>
    <w:rsid w:val="00C73FCD"/>
    <w:rsid w:val="00C7517B"/>
    <w:rsid w:val="00C77728"/>
    <w:rsid w:val="00C809C7"/>
    <w:rsid w:val="00C80A42"/>
    <w:rsid w:val="00C80CC8"/>
    <w:rsid w:val="00C80E01"/>
    <w:rsid w:val="00C82AFB"/>
    <w:rsid w:val="00C83D1C"/>
    <w:rsid w:val="00C8447B"/>
    <w:rsid w:val="00C844D1"/>
    <w:rsid w:val="00C846E7"/>
    <w:rsid w:val="00C84AEB"/>
    <w:rsid w:val="00C863A9"/>
    <w:rsid w:val="00C900E1"/>
    <w:rsid w:val="00C938D2"/>
    <w:rsid w:val="00C93A95"/>
    <w:rsid w:val="00C95B61"/>
    <w:rsid w:val="00C96470"/>
    <w:rsid w:val="00C96C7A"/>
    <w:rsid w:val="00C97A74"/>
    <w:rsid w:val="00CA0ED5"/>
    <w:rsid w:val="00CA1DCF"/>
    <w:rsid w:val="00CA2E51"/>
    <w:rsid w:val="00CA345C"/>
    <w:rsid w:val="00CA437E"/>
    <w:rsid w:val="00CA43B4"/>
    <w:rsid w:val="00CA475B"/>
    <w:rsid w:val="00CA4965"/>
    <w:rsid w:val="00CA5D37"/>
    <w:rsid w:val="00CA62DA"/>
    <w:rsid w:val="00CA67D2"/>
    <w:rsid w:val="00CA6936"/>
    <w:rsid w:val="00CA6C81"/>
    <w:rsid w:val="00CA76ED"/>
    <w:rsid w:val="00CB06C4"/>
    <w:rsid w:val="00CB09C0"/>
    <w:rsid w:val="00CB1C22"/>
    <w:rsid w:val="00CB22B6"/>
    <w:rsid w:val="00CB34CB"/>
    <w:rsid w:val="00CB438D"/>
    <w:rsid w:val="00CB4C7F"/>
    <w:rsid w:val="00CB5414"/>
    <w:rsid w:val="00CB7D40"/>
    <w:rsid w:val="00CB7E1F"/>
    <w:rsid w:val="00CC02A6"/>
    <w:rsid w:val="00CC2C52"/>
    <w:rsid w:val="00CC3CD4"/>
    <w:rsid w:val="00CC432C"/>
    <w:rsid w:val="00CC452B"/>
    <w:rsid w:val="00CC4B33"/>
    <w:rsid w:val="00CC4C5C"/>
    <w:rsid w:val="00CC5A4E"/>
    <w:rsid w:val="00CC5D20"/>
    <w:rsid w:val="00CC7A08"/>
    <w:rsid w:val="00CC7E53"/>
    <w:rsid w:val="00CD0AFC"/>
    <w:rsid w:val="00CD191B"/>
    <w:rsid w:val="00CD2003"/>
    <w:rsid w:val="00CD3157"/>
    <w:rsid w:val="00CD3200"/>
    <w:rsid w:val="00CD3760"/>
    <w:rsid w:val="00CD3769"/>
    <w:rsid w:val="00CD4D46"/>
    <w:rsid w:val="00CD58B5"/>
    <w:rsid w:val="00CD6374"/>
    <w:rsid w:val="00CD7C42"/>
    <w:rsid w:val="00CE0686"/>
    <w:rsid w:val="00CE126F"/>
    <w:rsid w:val="00CE2E8F"/>
    <w:rsid w:val="00CE4386"/>
    <w:rsid w:val="00CE4D25"/>
    <w:rsid w:val="00CE4E05"/>
    <w:rsid w:val="00CE641C"/>
    <w:rsid w:val="00CE729C"/>
    <w:rsid w:val="00CE7D64"/>
    <w:rsid w:val="00CE7F76"/>
    <w:rsid w:val="00CF283B"/>
    <w:rsid w:val="00CF324B"/>
    <w:rsid w:val="00CF4E23"/>
    <w:rsid w:val="00CF5E7C"/>
    <w:rsid w:val="00CF7DDC"/>
    <w:rsid w:val="00D0051A"/>
    <w:rsid w:val="00D0140D"/>
    <w:rsid w:val="00D01F04"/>
    <w:rsid w:val="00D02C5D"/>
    <w:rsid w:val="00D04D3A"/>
    <w:rsid w:val="00D0501D"/>
    <w:rsid w:val="00D066F8"/>
    <w:rsid w:val="00D10634"/>
    <w:rsid w:val="00D11159"/>
    <w:rsid w:val="00D1252C"/>
    <w:rsid w:val="00D134DC"/>
    <w:rsid w:val="00D14713"/>
    <w:rsid w:val="00D15868"/>
    <w:rsid w:val="00D15A7C"/>
    <w:rsid w:val="00D1611F"/>
    <w:rsid w:val="00D16154"/>
    <w:rsid w:val="00D16431"/>
    <w:rsid w:val="00D17263"/>
    <w:rsid w:val="00D17415"/>
    <w:rsid w:val="00D20087"/>
    <w:rsid w:val="00D21F83"/>
    <w:rsid w:val="00D2295E"/>
    <w:rsid w:val="00D249EC"/>
    <w:rsid w:val="00D2505E"/>
    <w:rsid w:val="00D2593A"/>
    <w:rsid w:val="00D26172"/>
    <w:rsid w:val="00D262B5"/>
    <w:rsid w:val="00D26708"/>
    <w:rsid w:val="00D276ED"/>
    <w:rsid w:val="00D30AB3"/>
    <w:rsid w:val="00D3103A"/>
    <w:rsid w:val="00D31066"/>
    <w:rsid w:val="00D313BF"/>
    <w:rsid w:val="00D331E2"/>
    <w:rsid w:val="00D33CC0"/>
    <w:rsid w:val="00D34637"/>
    <w:rsid w:val="00D34660"/>
    <w:rsid w:val="00D3478E"/>
    <w:rsid w:val="00D358A2"/>
    <w:rsid w:val="00D36714"/>
    <w:rsid w:val="00D37035"/>
    <w:rsid w:val="00D37859"/>
    <w:rsid w:val="00D3793C"/>
    <w:rsid w:val="00D41B21"/>
    <w:rsid w:val="00D43163"/>
    <w:rsid w:val="00D438D9"/>
    <w:rsid w:val="00D43BCF"/>
    <w:rsid w:val="00D4402A"/>
    <w:rsid w:val="00D44938"/>
    <w:rsid w:val="00D457E5"/>
    <w:rsid w:val="00D462F8"/>
    <w:rsid w:val="00D469AA"/>
    <w:rsid w:val="00D47ECF"/>
    <w:rsid w:val="00D51790"/>
    <w:rsid w:val="00D51C8B"/>
    <w:rsid w:val="00D54060"/>
    <w:rsid w:val="00D5593E"/>
    <w:rsid w:val="00D55A7F"/>
    <w:rsid w:val="00D55C81"/>
    <w:rsid w:val="00D56560"/>
    <w:rsid w:val="00D5782D"/>
    <w:rsid w:val="00D604F7"/>
    <w:rsid w:val="00D60DCA"/>
    <w:rsid w:val="00D61851"/>
    <w:rsid w:val="00D61AE0"/>
    <w:rsid w:val="00D624BA"/>
    <w:rsid w:val="00D6273F"/>
    <w:rsid w:val="00D62BED"/>
    <w:rsid w:val="00D63652"/>
    <w:rsid w:val="00D63BF1"/>
    <w:rsid w:val="00D65F93"/>
    <w:rsid w:val="00D66EF4"/>
    <w:rsid w:val="00D67297"/>
    <w:rsid w:val="00D6774F"/>
    <w:rsid w:val="00D7264C"/>
    <w:rsid w:val="00D76280"/>
    <w:rsid w:val="00D765BC"/>
    <w:rsid w:val="00D76C77"/>
    <w:rsid w:val="00D77017"/>
    <w:rsid w:val="00D77F33"/>
    <w:rsid w:val="00D8022C"/>
    <w:rsid w:val="00D8042C"/>
    <w:rsid w:val="00D80C56"/>
    <w:rsid w:val="00D81FBE"/>
    <w:rsid w:val="00D81FFE"/>
    <w:rsid w:val="00D82757"/>
    <w:rsid w:val="00D828A0"/>
    <w:rsid w:val="00D83594"/>
    <w:rsid w:val="00D845B2"/>
    <w:rsid w:val="00D848FB"/>
    <w:rsid w:val="00D85371"/>
    <w:rsid w:val="00D90953"/>
    <w:rsid w:val="00D91A7F"/>
    <w:rsid w:val="00D922B1"/>
    <w:rsid w:val="00D93319"/>
    <w:rsid w:val="00D9404B"/>
    <w:rsid w:val="00D9423E"/>
    <w:rsid w:val="00D942EA"/>
    <w:rsid w:val="00D94394"/>
    <w:rsid w:val="00D94A6D"/>
    <w:rsid w:val="00D95638"/>
    <w:rsid w:val="00D9618D"/>
    <w:rsid w:val="00D96EC9"/>
    <w:rsid w:val="00DA03D1"/>
    <w:rsid w:val="00DA04CC"/>
    <w:rsid w:val="00DA07ED"/>
    <w:rsid w:val="00DA2D0B"/>
    <w:rsid w:val="00DA2D1D"/>
    <w:rsid w:val="00DA2D3E"/>
    <w:rsid w:val="00DA3759"/>
    <w:rsid w:val="00DA3EEF"/>
    <w:rsid w:val="00DA4AE6"/>
    <w:rsid w:val="00DA76A9"/>
    <w:rsid w:val="00DA7B96"/>
    <w:rsid w:val="00DB0990"/>
    <w:rsid w:val="00DB17AE"/>
    <w:rsid w:val="00DB1B26"/>
    <w:rsid w:val="00DB2F17"/>
    <w:rsid w:val="00DB3A2F"/>
    <w:rsid w:val="00DB4888"/>
    <w:rsid w:val="00DB4A06"/>
    <w:rsid w:val="00DB5134"/>
    <w:rsid w:val="00DB5483"/>
    <w:rsid w:val="00DB5E28"/>
    <w:rsid w:val="00DB64C5"/>
    <w:rsid w:val="00DB7410"/>
    <w:rsid w:val="00DB789F"/>
    <w:rsid w:val="00DB7B5C"/>
    <w:rsid w:val="00DC02C5"/>
    <w:rsid w:val="00DC0B4C"/>
    <w:rsid w:val="00DC0F49"/>
    <w:rsid w:val="00DC2B28"/>
    <w:rsid w:val="00DC3449"/>
    <w:rsid w:val="00DC36C2"/>
    <w:rsid w:val="00DC3DBA"/>
    <w:rsid w:val="00DC447D"/>
    <w:rsid w:val="00DC4588"/>
    <w:rsid w:val="00DC4839"/>
    <w:rsid w:val="00DC5257"/>
    <w:rsid w:val="00DC7037"/>
    <w:rsid w:val="00DD1AB4"/>
    <w:rsid w:val="00DD1B76"/>
    <w:rsid w:val="00DD4747"/>
    <w:rsid w:val="00DD52BD"/>
    <w:rsid w:val="00DD597A"/>
    <w:rsid w:val="00DD5ADE"/>
    <w:rsid w:val="00DD5CCC"/>
    <w:rsid w:val="00DD5EDC"/>
    <w:rsid w:val="00DD667A"/>
    <w:rsid w:val="00DD6E26"/>
    <w:rsid w:val="00DD7737"/>
    <w:rsid w:val="00DD773D"/>
    <w:rsid w:val="00DD7815"/>
    <w:rsid w:val="00DE008B"/>
    <w:rsid w:val="00DE0FFD"/>
    <w:rsid w:val="00DE17F8"/>
    <w:rsid w:val="00DE2D1C"/>
    <w:rsid w:val="00DE41D1"/>
    <w:rsid w:val="00DE4B76"/>
    <w:rsid w:val="00DE5D12"/>
    <w:rsid w:val="00DE6EE2"/>
    <w:rsid w:val="00DE7D19"/>
    <w:rsid w:val="00DE7F1A"/>
    <w:rsid w:val="00DF0BE6"/>
    <w:rsid w:val="00DF10B0"/>
    <w:rsid w:val="00DF1318"/>
    <w:rsid w:val="00DF2186"/>
    <w:rsid w:val="00DF37B7"/>
    <w:rsid w:val="00DF38BC"/>
    <w:rsid w:val="00DF44C0"/>
    <w:rsid w:val="00DF4662"/>
    <w:rsid w:val="00DF5462"/>
    <w:rsid w:val="00DF5987"/>
    <w:rsid w:val="00DF5A13"/>
    <w:rsid w:val="00DF724F"/>
    <w:rsid w:val="00DF77B3"/>
    <w:rsid w:val="00E00C4B"/>
    <w:rsid w:val="00E00CBA"/>
    <w:rsid w:val="00E02E8C"/>
    <w:rsid w:val="00E03237"/>
    <w:rsid w:val="00E04333"/>
    <w:rsid w:val="00E045F6"/>
    <w:rsid w:val="00E05236"/>
    <w:rsid w:val="00E070CC"/>
    <w:rsid w:val="00E074E4"/>
    <w:rsid w:val="00E07A47"/>
    <w:rsid w:val="00E1042B"/>
    <w:rsid w:val="00E1057F"/>
    <w:rsid w:val="00E105C9"/>
    <w:rsid w:val="00E10E92"/>
    <w:rsid w:val="00E11769"/>
    <w:rsid w:val="00E11878"/>
    <w:rsid w:val="00E1590B"/>
    <w:rsid w:val="00E15B5B"/>
    <w:rsid w:val="00E16DA3"/>
    <w:rsid w:val="00E172F8"/>
    <w:rsid w:val="00E17BE3"/>
    <w:rsid w:val="00E213C4"/>
    <w:rsid w:val="00E21807"/>
    <w:rsid w:val="00E21A5A"/>
    <w:rsid w:val="00E21B6D"/>
    <w:rsid w:val="00E22E9C"/>
    <w:rsid w:val="00E249AB"/>
    <w:rsid w:val="00E25EAC"/>
    <w:rsid w:val="00E260F5"/>
    <w:rsid w:val="00E26C52"/>
    <w:rsid w:val="00E27BDF"/>
    <w:rsid w:val="00E3088E"/>
    <w:rsid w:val="00E31A17"/>
    <w:rsid w:val="00E31BD1"/>
    <w:rsid w:val="00E31F1B"/>
    <w:rsid w:val="00E32DD7"/>
    <w:rsid w:val="00E337B2"/>
    <w:rsid w:val="00E345D3"/>
    <w:rsid w:val="00E35488"/>
    <w:rsid w:val="00E3586D"/>
    <w:rsid w:val="00E35F74"/>
    <w:rsid w:val="00E35FAB"/>
    <w:rsid w:val="00E371F2"/>
    <w:rsid w:val="00E375AE"/>
    <w:rsid w:val="00E40081"/>
    <w:rsid w:val="00E40C88"/>
    <w:rsid w:val="00E42B17"/>
    <w:rsid w:val="00E42C73"/>
    <w:rsid w:val="00E43480"/>
    <w:rsid w:val="00E43CD2"/>
    <w:rsid w:val="00E44650"/>
    <w:rsid w:val="00E449B3"/>
    <w:rsid w:val="00E52A6F"/>
    <w:rsid w:val="00E52BCA"/>
    <w:rsid w:val="00E52CA2"/>
    <w:rsid w:val="00E5382F"/>
    <w:rsid w:val="00E5418A"/>
    <w:rsid w:val="00E549DE"/>
    <w:rsid w:val="00E56D5A"/>
    <w:rsid w:val="00E56F91"/>
    <w:rsid w:val="00E571C9"/>
    <w:rsid w:val="00E57302"/>
    <w:rsid w:val="00E577A9"/>
    <w:rsid w:val="00E57BF4"/>
    <w:rsid w:val="00E6014C"/>
    <w:rsid w:val="00E615AF"/>
    <w:rsid w:val="00E619C7"/>
    <w:rsid w:val="00E62363"/>
    <w:rsid w:val="00E63131"/>
    <w:rsid w:val="00E63887"/>
    <w:rsid w:val="00E63AAF"/>
    <w:rsid w:val="00E6415C"/>
    <w:rsid w:val="00E642E7"/>
    <w:rsid w:val="00E64560"/>
    <w:rsid w:val="00E65758"/>
    <w:rsid w:val="00E658B0"/>
    <w:rsid w:val="00E65A09"/>
    <w:rsid w:val="00E67068"/>
    <w:rsid w:val="00E67755"/>
    <w:rsid w:val="00E6781D"/>
    <w:rsid w:val="00E7136E"/>
    <w:rsid w:val="00E72366"/>
    <w:rsid w:val="00E72C71"/>
    <w:rsid w:val="00E74974"/>
    <w:rsid w:val="00E74F7B"/>
    <w:rsid w:val="00E756A2"/>
    <w:rsid w:val="00E7730B"/>
    <w:rsid w:val="00E77947"/>
    <w:rsid w:val="00E80A6F"/>
    <w:rsid w:val="00E81402"/>
    <w:rsid w:val="00E81403"/>
    <w:rsid w:val="00E82A1E"/>
    <w:rsid w:val="00E83AEF"/>
    <w:rsid w:val="00E847D8"/>
    <w:rsid w:val="00E84B2B"/>
    <w:rsid w:val="00E84F94"/>
    <w:rsid w:val="00E868B7"/>
    <w:rsid w:val="00E86D96"/>
    <w:rsid w:val="00E878CD"/>
    <w:rsid w:val="00E902BA"/>
    <w:rsid w:val="00E91240"/>
    <w:rsid w:val="00E92B49"/>
    <w:rsid w:val="00E9375E"/>
    <w:rsid w:val="00E94D01"/>
    <w:rsid w:val="00E94E53"/>
    <w:rsid w:val="00E97009"/>
    <w:rsid w:val="00E97519"/>
    <w:rsid w:val="00EA19DA"/>
    <w:rsid w:val="00EA274C"/>
    <w:rsid w:val="00EA2ACC"/>
    <w:rsid w:val="00EA3237"/>
    <w:rsid w:val="00EA394B"/>
    <w:rsid w:val="00EA3F72"/>
    <w:rsid w:val="00EA4AB7"/>
    <w:rsid w:val="00EA6AEC"/>
    <w:rsid w:val="00EA6FDE"/>
    <w:rsid w:val="00EB02AA"/>
    <w:rsid w:val="00EB0DEC"/>
    <w:rsid w:val="00EB1216"/>
    <w:rsid w:val="00EB2650"/>
    <w:rsid w:val="00EB2ACF"/>
    <w:rsid w:val="00EB2DC1"/>
    <w:rsid w:val="00EB4D46"/>
    <w:rsid w:val="00EB6B25"/>
    <w:rsid w:val="00EC0CA3"/>
    <w:rsid w:val="00EC0CA5"/>
    <w:rsid w:val="00EC1659"/>
    <w:rsid w:val="00EC20FC"/>
    <w:rsid w:val="00EC21E8"/>
    <w:rsid w:val="00EC2E5B"/>
    <w:rsid w:val="00EC3469"/>
    <w:rsid w:val="00EC35D8"/>
    <w:rsid w:val="00EC36D7"/>
    <w:rsid w:val="00EC38F3"/>
    <w:rsid w:val="00EC3B09"/>
    <w:rsid w:val="00EC5BF2"/>
    <w:rsid w:val="00EC6C08"/>
    <w:rsid w:val="00EC6DEA"/>
    <w:rsid w:val="00EC7210"/>
    <w:rsid w:val="00EC7A93"/>
    <w:rsid w:val="00ED0B32"/>
    <w:rsid w:val="00ED0D87"/>
    <w:rsid w:val="00ED19D8"/>
    <w:rsid w:val="00ED414F"/>
    <w:rsid w:val="00ED4E35"/>
    <w:rsid w:val="00ED54DF"/>
    <w:rsid w:val="00ED5EE5"/>
    <w:rsid w:val="00ED783B"/>
    <w:rsid w:val="00EE10ED"/>
    <w:rsid w:val="00EE11B1"/>
    <w:rsid w:val="00EE19CF"/>
    <w:rsid w:val="00EE1CAD"/>
    <w:rsid w:val="00EE22AD"/>
    <w:rsid w:val="00EE3829"/>
    <w:rsid w:val="00EE4AC4"/>
    <w:rsid w:val="00EE4E53"/>
    <w:rsid w:val="00EE567F"/>
    <w:rsid w:val="00EE62B5"/>
    <w:rsid w:val="00EF0349"/>
    <w:rsid w:val="00EF05E5"/>
    <w:rsid w:val="00EF0936"/>
    <w:rsid w:val="00EF1578"/>
    <w:rsid w:val="00EF4361"/>
    <w:rsid w:val="00EF43A5"/>
    <w:rsid w:val="00EF7FC3"/>
    <w:rsid w:val="00F01037"/>
    <w:rsid w:val="00F01284"/>
    <w:rsid w:val="00F01317"/>
    <w:rsid w:val="00F0157F"/>
    <w:rsid w:val="00F01B99"/>
    <w:rsid w:val="00F02930"/>
    <w:rsid w:val="00F03141"/>
    <w:rsid w:val="00F03C7E"/>
    <w:rsid w:val="00F03E25"/>
    <w:rsid w:val="00F04ACD"/>
    <w:rsid w:val="00F04CD0"/>
    <w:rsid w:val="00F05BCD"/>
    <w:rsid w:val="00F06168"/>
    <w:rsid w:val="00F06B73"/>
    <w:rsid w:val="00F070C8"/>
    <w:rsid w:val="00F126E1"/>
    <w:rsid w:val="00F1292D"/>
    <w:rsid w:val="00F14EAA"/>
    <w:rsid w:val="00F151C0"/>
    <w:rsid w:val="00F15D12"/>
    <w:rsid w:val="00F15EFD"/>
    <w:rsid w:val="00F15F25"/>
    <w:rsid w:val="00F16348"/>
    <w:rsid w:val="00F16441"/>
    <w:rsid w:val="00F16544"/>
    <w:rsid w:val="00F1709D"/>
    <w:rsid w:val="00F17434"/>
    <w:rsid w:val="00F206B2"/>
    <w:rsid w:val="00F20B29"/>
    <w:rsid w:val="00F21584"/>
    <w:rsid w:val="00F21863"/>
    <w:rsid w:val="00F21F19"/>
    <w:rsid w:val="00F23A3E"/>
    <w:rsid w:val="00F23FCE"/>
    <w:rsid w:val="00F240E4"/>
    <w:rsid w:val="00F252AA"/>
    <w:rsid w:val="00F25378"/>
    <w:rsid w:val="00F2570F"/>
    <w:rsid w:val="00F25731"/>
    <w:rsid w:val="00F259EC"/>
    <w:rsid w:val="00F272C8"/>
    <w:rsid w:val="00F273F2"/>
    <w:rsid w:val="00F275BB"/>
    <w:rsid w:val="00F30548"/>
    <w:rsid w:val="00F31875"/>
    <w:rsid w:val="00F32A31"/>
    <w:rsid w:val="00F32C90"/>
    <w:rsid w:val="00F32F84"/>
    <w:rsid w:val="00F33D81"/>
    <w:rsid w:val="00F342DD"/>
    <w:rsid w:val="00F34515"/>
    <w:rsid w:val="00F349A2"/>
    <w:rsid w:val="00F34B5D"/>
    <w:rsid w:val="00F34CDC"/>
    <w:rsid w:val="00F34FB3"/>
    <w:rsid w:val="00F37043"/>
    <w:rsid w:val="00F37772"/>
    <w:rsid w:val="00F37C31"/>
    <w:rsid w:val="00F4081E"/>
    <w:rsid w:val="00F40CFD"/>
    <w:rsid w:val="00F415CC"/>
    <w:rsid w:val="00F4160D"/>
    <w:rsid w:val="00F4196F"/>
    <w:rsid w:val="00F4333B"/>
    <w:rsid w:val="00F44B53"/>
    <w:rsid w:val="00F4502D"/>
    <w:rsid w:val="00F4611B"/>
    <w:rsid w:val="00F46998"/>
    <w:rsid w:val="00F46A8E"/>
    <w:rsid w:val="00F47483"/>
    <w:rsid w:val="00F5051D"/>
    <w:rsid w:val="00F51B71"/>
    <w:rsid w:val="00F52BA1"/>
    <w:rsid w:val="00F52CB0"/>
    <w:rsid w:val="00F53274"/>
    <w:rsid w:val="00F53AFF"/>
    <w:rsid w:val="00F54449"/>
    <w:rsid w:val="00F55227"/>
    <w:rsid w:val="00F5619A"/>
    <w:rsid w:val="00F57F81"/>
    <w:rsid w:val="00F6176C"/>
    <w:rsid w:val="00F61824"/>
    <w:rsid w:val="00F61B08"/>
    <w:rsid w:val="00F629CC"/>
    <w:rsid w:val="00F63027"/>
    <w:rsid w:val="00F630B5"/>
    <w:rsid w:val="00F631DF"/>
    <w:rsid w:val="00F6342D"/>
    <w:rsid w:val="00F64818"/>
    <w:rsid w:val="00F65602"/>
    <w:rsid w:val="00F65A2F"/>
    <w:rsid w:val="00F65B6C"/>
    <w:rsid w:val="00F65E87"/>
    <w:rsid w:val="00F669F4"/>
    <w:rsid w:val="00F67345"/>
    <w:rsid w:val="00F70D19"/>
    <w:rsid w:val="00F71966"/>
    <w:rsid w:val="00F71994"/>
    <w:rsid w:val="00F7297A"/>
    <w:rsid w:val="00F72BB5"/>
    <w:rsid w:val="00F735E4"/>
    <w:rsid w:val="00F73986"/>
    <w:rsid w:val="00F748F3"/>
    <w:rsid w:val="00F74E18"/>
    <w:rsid w:val="00F759B4"/>
    <w:rsid w:val="00F77954"/>
    <w:rsid w:val="00F80A14"/>
    <w:rsid w:val="00F8114F"/>
    <w:rsid w:val="00F81350"/>
    <w:rsid w:val="00F8163F"/>
    <w:rsid w:val="00F821DB"/>
    <w:rsid w:val="00F840C9"/>
    <w:rsid w:val="00F84A0A"/>
    <w:rsid w:val="00F84FF3"/>
    <w:rsid w:val="00F86205"/>
    <w:rsid w:val="00F87492"/>
    <w:rsid w:val="00F879E9"/>
    <w:rsid w:val="00F90689"/>
    <w:rsid w:val="00F92E7C"/>
    <w:rsid w:val="00F93342"/>
    <w:rsid w:val="00F936B7"/>
    <w:rsid w:val="00F937D7"/>
    <w:rsid w:val="00F94AE6"/>
    <w:rsid w:val="00F957D3"/>
    <w:rsid w:val="00F961EC"/>
    <w:rsid w:val="00F9726C"/>
    <w:rsid w:val="00F9798D"/>
    <w:rsid w:val="00FA0FE7"/>
    <w:rsid w:val="00FA1675"/>
    <w:rsid w:val="00FA1B9F"/>
    <w:rsid w:val="00FA1D89"/>
    <w:rsid w:val="00FA318D"/>
    <w:rsid w:val="00FA34C4"/>
    <w:rsid w:val="00FA3C9F"/>
    <w:rsid w:val="00FA5199"/>
    <w:rsid w:val="00FA783A"/>
    <w:rsid w:val="00FA78A3"/>
    <w:rsid w:val="00FA79A6"/>
    <w:rsid w:val="00FA7CBC"/>
    <w:rsid w:val="00FB01AB"/>
    <w:rsid w:val="00FB0836"/>
    <w:rsid w:val="00FB0D53"/>
    <w:rsid w:val="00FB1692"/>
    <w:rsid w:val="00FB2F62"/>
    <w:rsid w:val="00FB3037"/>
    <w:rsid w:val="00FB307C"/>
    <w:rsid w:val="00FB3650"/>
    <w:rsid w:val="00FB62A5"/>
    <w:rsid w:val="00FC1346"/>
    <w:rsid w:val="00FC1B43"/>
    <w:rsid w:val="00FC1FF6"/>
    <w:rsid w:val="00FC4661"/>
    <w:rsid w:val="00FC4682"/>
    <w:rsid w:val="00FC6FF0"/>
    <w:rsid w:val="00FC7735"/>
    <w:rsid w:val="00FD14CB"/>
    <w:rsid w:val="00FD1A61"/>
    <w:rsid w:val="00FD2196"/>
    <w:rsid w:val="00FD2B06"/>
    <w:rsid w:val="00FD52D3"/>
    <w:rsid w:val="00FD5BF6"/>
    <w:rsid w:val="00FD5EC7"/>
    <w:rsid w:val="00FD5FD9"/>
    <w:rsid w:val="00FD6378"/>
    <w:rsid w:val="00FD687E"/>
    <w:rsid w:val="00FD7841"/>
    <w:rsid w:val="00FE132B"/>
    <w:rsid w:val="00FE27EF"/>
    <w:rsid w:val="00FE3393"/>
    <w:rsid w:val="00FE4942"/>
    <w:rsid w:val="00FE5196"/>
    <w:rsid w:val="00FE53FD"/>
    <w:rsid w:val="00FE57F2"/>
    <w:rsid w:val="00FE79AE"/>
    <w:rsid w:val="00FF0B59"/>
    <w:rsid w:val="00FF1202"/>
    <w:rsid w:val="00FF22E3"/>
    <w:rsid w:val="00FF41AA"/>
    <w:rsid w:val="00FF47DD"/>
    <w:rsid w:val="00FF5184"/>
    <w:rsid w:val="00FF59D5"/>
    <w:rsid w:val="00FF5AA9"/>
    <w:rsid w:val="00FF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4337"/>
  <w15:docId w15:val="{E3DA0F60-6583-4E2C-B37B-67516C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323FC"/>
    <w:pPr>
      <w:spacing w:line="312" w:lineRule="auto"/>
    </w:pPr>
    <w:rPr>
      <w:rFonts w:ascii="Arial" w:hAnsi="Arial"/>
      <w:sz w:val="22"/>
      <w:szCs w:val="22"/>
      <w:lang w:val="de-DE" w:eastAsia="de-DE"/>
    </w:rPr>
  </w:style>
  <w:style w:type="paragraph" w:styleId="berschrift1">
    <w:name w:val="heading 1"/>
    <w:basedOn w:val="Standard"/>
    <w:next w:val="Standard"/>
    <w:qFormat/>
    <w:rsid w:val="00DC4588"/>
    <w:pPr>
      <w:keepNext/>
      <w:spacing w:after="120" w:line="264" w:lineRule="auto"/>
      <w:contextualSpacing/>
      <w:outlineLvl w:val="0"/>
    </w:pPr>
    <w:rPr>
      <w:rFonts w:cs="Arial"/>
      <w:bCs/>
      <w:color w:val="0086CB"/>
      <w:kern w:val="32"/>
      <w:sz w:val="52"/>
      <w:szCs w:val="32"/>
    </w:rPr>
  </w:style>
  <w:style w:type="paragraph" w:styleId="berschrift2">
    <w:name w:val="heading 2"/>
    <w:basedOn w:val="Standard"/>
    <w:next w:val="Standard"/>
    <w:qFormat/>
    <w:rsid w:val="00DC4588"/>
    <w:pPr>
      <w:keepNext/>
      <w:spacing w:after="120" w:line="264" w:lineRule="auto"/>
      <w:contextualSpacing/>
      <w:outlineLvl w:val="1"/>
    </w:pPr>
    <w:rPr>
      <w:rFonts w:cs="Arial"/>
      <w:bCs/>
      <w:iCs/>
      <w:color w:val="0086CB"/>
      <w:sz w:val="40"/>
      <w:szCs w:val="28"/>
    </w:rPr>
  </w:style>
  <w:style w:type="paragraph" w:styleId="berschrift3">
    <w:name w:val="heading 3"/>
    <w:basedOn w:val="Standard"/>
    <w:next w:val="Standard"/>
    <w:qFormat/>
    <w:rsid w:val="00DC4588"/>
    <w:pPr>
      <w:keepNext/>
      <w:spacing w:after="120" w:line="264" w:lineRule="auto"/>
      <w:contextualSpacing/>
      <w:outlineLvl w:val="2"/>
    </w:pPr>
    <w:rPr>
      <w:rFonts w:cs="Arial"/>
      <w:b/>
      <w:bCs/>
      <w:color w:val="0086CB"/>
      <w:sz w:val="26"/>
      <w:szCs w:val="26"/>
    </w:rPr>
  </w:style>
  <w:style w:type="paragraph" w:styleId="berschrift4">
    <w:name w:val="heading 4"/>
    <w:basedOn w:val="Standard"/>
    <w:next w:val="Standard"/>
    <w:qFormat/>
    <w:rsid w:val="00792E70"/>
    <w:pPr>
      <w:keepNext/>
      <w:spacing w:after="60"/>
      <w:contextualSpacing/>
      <w:outlineLvl w:val="3"/>
    </w:pPr>
    <w:rPr>
      <w:b/>
      <w:bCs/>
      <w:szCs w:val="28"/>
      <w:lang w:val="de-AT"/>
    </w:rPr>
  </w:style>
  <w:style w:type="paragraph" w:styleId="berschrift5">
    <w:name w:val="heading 5"/>
    <w:basedOn w:val="Standard"/>
    <w:next w:val="Standard"/>
    <w:qFormat/>
    <w:rsid w:val="00792E70"/>
    <w:pPr>
      <w:spacing w:after="60"/>
      <w:contextualSpacing/>
      <w:outlineLvl w:val="4"/>
    </w:pPr>
    <w:rPr>
      <w:bCs/>
      <w:iCs/>
      <w:szCs w:val="2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en1">
    <w:name w:val="Formatvorlage Aufzählungen 1"/>
    <w:basedOn w:val="Standard"/>
    <w:rsid w:val="002B4A4F"/>
    <w:pPr>
      <w:numPr>
        <w:numId w:val="1"/>
      </w:numPr>
    </w:pPr>
    <w:rPr>
      <w:lang w:val="de-AT"/>
    </w:rPr>
  </w:style>
  <w:style w:type="paragraph" w:styleId="Fuzeile">
    <w:name w:val="footer"/>
    <w:basedOn w:val="Standard"/>
    <w:rsid w:val="007323FC"/>
    <w:pPr>
      <w:tabs>
        <w:tab w:val="center" w:pos="4536"/>
        <w:tab w:val="right" w:pos="9072"/>
      </w:tabs>
    </w:pPr>
    <w:rPr>
      <w:sz w:val="18"/>
    </w:rPr>
  </w:style>
  <w:style w:type="paragraph" w:customStyle="1" w:styleId="Anmerkungen-bittelschen">
    <w:name w:val="Anmerkungen - bitte löschen!"/>
    <w:basedOn w:val="Standard"/>
    <w:next w:val="Standard"/>
    <w:rsid w:val="00B03E99"/>
    <w:rPr>
      <w:color w:val="626B71"/>
    </w:rPr>
  </w:style>
  <w:style w:type="character" w:styleId="Seitenzahl">
    <w:name w:val="page number"/>
    <w:rsid w:val="00FD5FD9"/>
    <w:rPr>
      <w:rFonts w:ascii="Arial" w:hAnsi="Arial"/>
      <w:sz w:val="18"/>
    </w:rPr>
  </w:style>
  <w:style w:type="character" w:styleId="Hyperlink">
    <w:name w:val="Hyperlink"/>
    <w:uiPriority w:val="99"/>
    <w:rsid w:val="00DF10B0"/>
    <w:rPr>
      <w:rFonts w:ascii="Arial" w:hAnsi="Arial"/>
      <w:color w:val="0086CB"/>
      <w:sz w:val="22"/>
      <w:u w:val="none"/>
    </w:rPr>
  </w:style>
  <w:style w:type="character" w:styleId="BesuchterLink">
    <w:name w:val="FollowedHyperlink"/>
    <w:rsid w:val="00FD5FD9"/>
    <w:rPr>
      <w:rFonts w:ascii="Arial" w:hAnsi="Arial"/>
      <w:color w:val="626B71"/>
      <w:sz w:val="22"/>
      <w:u w:val="none"/>
    </w:rPr>
  </w:style>
  <w:style w:type="paragraph" w:customStyle="1" w:styleId="FormatvorlageAufzhlungen2">
    <w:name w:val="Formatvorlage Aufzählungen 2"/>
    <w:basedOn w:val="Standard"/>
    <w:rsid w:val="002B4A4F"/>
    <w:pPr>
      <w:numPr>
        <w:ilvl w:val="1"/>
        <w:numId w:val="2"/>
      </w:numPr>
    </w:pPr>
    <w:rPr>
      <w:lang w:val="de-AT"/>
    </w:rPr>
  </w:style>
  <w:style w:type="paragraph" w:customStyle="1" w:styleId="FormatvorlageAufzhlungen3">
    <w:name w:val="Formatvorlage Aufzählungen 3"/>
    <w:basedOn w:val="Standard"/>
    <w:rsid w:val="002B4A4F"/>
    <w:pPr>
      <w:numPr>
        <w:ilvl w:val="1"/>
        <w:numId w:val="3"/>
      </w:numPr>
    </w:pPr>
    <w:rPr>
      <w:lang w:val="de-AT"/>
    </w:rPr>
  </w:style>
  <w:style w:type="paragraph" w:customStyle="1" w:styleId="DeckblattTitel1">
    <w:name w:val="Deckblatt Titel 1"/>
    <w:basedOn w:val="Standard"/>
    <w:rsid w:val="00DC4588"/>
    <w:pPr>
      <w:spacing w:after="120" w:line="264" w:lineRule="auto"/>
      <w:contextualSpacing/>
    </w:pPr>
    <w:rPr>
      <w:color w:val="0086CB"/>
      <w:sz w:val="72"/>
      <w:lang w:val="de-AT"/>
    </w:rPr>
  </w:style>
  <w:style w:type="paragraph" w:customStyle="1" w:styleId="DeckblattTitel2">
    <w:name w:val="Deckblatt Titel 2"/>
    <w:basedOn w:val="Standard"/>
    <w:rsid w:val="00DC4588"/>
    <w:pPr>
      <w:spacing w:after="120" w:line="264" w:lineRule="auto"/>
      <w:contextualSpacing/>
    </w:pPr>
    <w:rPr>
      <w:color w:val="0086CB"/>
      <w:sz w:val="52"/>
    </w:rPr>
  </w:style>
  <w:style w:type="paragraph" w:styleId="Kopfzeile">
    <w:name w:val="header"/>
    <w:basedOn w:val="Standard"/>
    <w:link w:val="KopfzeileZchn"/>
    <w:rsid w:val="00695F20"/>
    <w:pPr>
      <w:tabs>
        <w:tab w:val="center" w:pos="4536"/>
        <w:tab w:val="right" w:pos="9072"/>
      </w:tabs>
    </w:pPr>
  </w:style>
  <w:style w:type="character" w:customStyle="1" w:styleId="KopfzeileZchn">
    <w:name w:val="Kopfzeile Zchn"/>
    <w:link w:val="Kopfzeile"/>
    <w:rsid w:val="00695F20"/>
    <w:rPr>
      <w:rFonts w:ascii="Arial" w:hAnsi="Arial"/>
      <w:sz w:val="22"/>
      <w:szCs w:val="22"/>
      <w:lang w:val="de-DE" w:eastAsia="de-DE"/>
    </w:rPr>
  </w:style>
  <w:style w:type="paragraph" w:styleId="Listenabsatz">
    <w:name w:val="List Paragraph"/>
    <w:basedOn w:val="Standard"/>
    <w:uiPriority w:val="34"/>
    <w:qFormat/>
    <w:rsid w:val="000622A2"/>
    <w:pPr>
      <w:ind w:left="720"/>
      <w:contextualSpacing/>
    </w:pPr>
  </w:style>
  <w:style w:type="paragraph" w:styleId="Inhaltsverzeichnisberschrift">
    <w:name w:val="TOC Heading"/>
    <w:basedOn w:val="berschrift1"/>
    <w:next w:val="Standard"/>
    <w:uiPriority w:val="39"/>
    <w:semiHidden/>
    <w:unhideWhenUsed/>
    <w:qFormat/>
    <w:rsid w:val="004E56A1"/>
    <w:pPr>
      <w:keepLines/>
      <w:spacing w:before="480" w:after="0" w:line="276" w:lineRule="auto"/>
      <w:contextualSpacing w:val="0"/>
      <w:outlineLvl w:val="9"/>
    </w:pPr>
    <w:rPr>
      <w:rFonts w:asciiTheme="majorHAnsi" w:eastAsiaTheme="majorEastAsia" w:hAnsiTheme="majorHAnsi" w:cstheme="majorBidi"/>
      <w:b/>
      <w:color w:val="365F91" w:themeColor="accent1" w:themeShade="BF"/>
      <w:kern w:val="0"/>
      <w:sz w:val="28"/>
      <w:szCs w:val="28"/>
      <w:lang w:val="en-GB" w:eastAsia="en-GB"/>
    </w:rPr>
  </w:style>
  <w:style w:type="paragraph" w:styleId="Verzeichnis1">
    <w:name w:val="toc 1"/>
    <w:basedOn w:val="Standard"/>
    <w:next w:val="Standard"/>
    <w:autoRedefine/>
    <w:uiPriority w:val="39"/>
    <w:rsid w:val="004E56A1"/>
    <w:pPr>
      <w:spacing w:after="100"/>
    </w:pPr>
  </w:style>
  <w:style w:type="paragraph" w:styleId="Verzeichnis3">
    <w:name w:val="toc 3"/>
    <w:basedOn w:val="Standard"/>
    <w:next w:val="Standard"/>
    <w:autoRedefine/>
    <w:uiPriority w:val="39"/>
    <w:rsid w:val="004E56A1"/>
    <w:pPr>
      <w:spacing w:after="100"/>
      <w:ind w:left="440"/>
    </w:pPr>
  </w:style>
  <w:style w:type="paragraph" w:styleId="Sprechblasentext">
    <w:name w:val="Balloon Text"/>
    <w:basedOn w:val="Standard"/>
    <w:link w:val="SprechblasentextZchn"/>
    <w:rsid w:val="004E56A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E56A1"/>
    <w:rPr>
      <w:rFonts w:ascii="Tahoma" w:hAnsi="Tahoma" w:cs="Tahoma"/>
      <w:sz w:val="16"/>
      <w:szCs w:val="16"/>
      <w:lang w:val="de-DE" w:eastAsia="de-DE"/>
    </w:rPr>
  </w:style>
  <w:style w:type="paragraph" w:styleId="Verzeichnis2">
    <w:name w:val="toc 2"/>
    <w:basedOn w:val="Standard"/>
    <w:next w:val="Standard"/>
    <w:autoRedefine/>
    <w:uiPriority w:val="39"/>
    <w:rsid w:val="004E56A1"/>
    <w:pPr>
      <w:spacing w:after="100"/>
      <w:ind w:left="220"/>
    </w:pPr>
  </w:style>
  <w:style w:type="table" w:styleId="Tabellenraster">
    <w:name w:val="Table Grid"/>
    <w:basedOn w:val="NormaleTabelle"/>
    <w:rsid w:val="007D2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57F4E"/>
    <w:rPr>
      <w:color w:val="605E5C"/>
      <w:shd w:val="clear" w:color="auto" w:fill="E1DFDD"/>
    </w:rPr>
  </w:style>
  <w:style w:type="paragraph" w:styleId="Beschriftung">
    <w:name w:val="caption"/>
    <w:basedOn w:val="Standard"/>
    <w:next w:val="Standard"/>
    <w:unhideWhenUsed/>
    <w:qFormat/>
    <w:rsid w:val="00CE438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2513">
      <w:bodyDiv w:val="1"/>
      <w:marLeft w:val="0"/>
      <w:marRight w:val="0"/>
      <w:marTop w:val="0"/>
      <w:marBottom w:val="0"/>
      <w:divBdr>
        <w:top w:val="none" w:sz="0" w:space="0" w:color="auto"/>
        <w:left w:val="none" w:sz="0" w:space="0" w:color="auto"/>
        <w:bottom w:val="none" w:sz="0" w:space="0" w:color="auto"/>
        <w:right w:val="none" w:sz="0" w:space="0" w:color="auto"/>
      </w:divBdr>
    </w:div>
    <w:div w:id="197567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VN-MFOR\FHTW-Vorlagen\MBE_Deckblatt%20mit%20Folge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94AB553-30D7-4AFC-9D8C-B2464AC9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MBE_Deckblatt mit Folgeblatt</Template>
  <TotalTime>0</TotalTime>
  <Pages>10</Pages>
  <Words>1994</Words>
  <Characters>11369</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Überschrift 1</vt:lpstr>
    </vt:vector>
  </TitlesOfParts>
  <Company>Technikum Wien</Company>
  <LinksUpToDate>false</LinksUpToDate>
  <CharactersWithSpaces>13337</CharactersWithSpaces>
  <SharedDoc>false</SharedDoc>
  <HLinks>
    <vt:vector size="6" baseType="variant">
      <vt:variant>
        <vt:i4>1835018</vt:i4>
      </vt:variant>
      <vt:variant>
        <vt:i4>0</vt:i4>
      </vt:variant>
      <vt:variant>
        <vt:i4>0</vt:i4>
      </vt:variant>
      <vt:variant>
        <vt:i4>5</vt:i4>
      </vt:variant>
      <vt:variant>
        <vt:lpwstr>http://www.technikum-wien.at/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Überschrift 1</dc:title>
  <dc:creator>Mathias Forjan</dc:creator>
  <cp:lastModifiedBy>Rishad Arnab Howlader</cp:lastModifiedBy>
  <cp:revision>264</cp:revision>
  <cp:lastPrinted>2010-03-04T14:05:00Z</cp:lastPrinted>
  <dcterms:created xsi:type="dcterms:W3CDTF">2015-09-12T12:52:00Z</dcterms:created>
  <dcterms:modified xsi:type="dcterms:W3CDTF">2020-04-14T10:49:00Z</dcterms:modified>
</cp:coreProperties>
</file>